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98" w:rsidRDefault="0027288E" w:rsidP="00DE0DAF">
      <w:pPr>
        <w:spacing w:line="240" w:lineRule="auto"/>
        <w:ind w:firstLineChars="0" w:firstLine="0"/>
      </w:pPr>
      <w:r>
        <w:rPr>
          <w:noProof/>
          <w:lang w:val="en-GB"/>
        </w:rPr>
        <mc:AlternateContent>
          <mc:Choice Requires="wpg">
            <w:drawing>
              <wp:anchor distT="0" distB="0" distL="114300" distR="114300" simplePos="0" relativeHeight="251657728" behindDoc="0" locked="0" layoutInCell="1" allowOverlap="1">
                <wp:simplePos x="0" y="0"/>
                <wp:positionH relativeFrom="column">
                  <wp:posOffset>213995</wp:posOffset>
                </wp:positionH>
                <wp:positionV relativeFrom="paragraph">
                  <wp:posOffset>151765</wp:posOffset>
                </wp:positionV>
                <wp:extent cx="3924935" cy="873760"/>
                <wp:effectExtent l="0" t="0" r="4445" b="3175"/>
                <wp:wrapNone/>
                <wp:docPr id="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935" cy="873760"/>
                          <a:chOff x="2039" y="1855"/>
                          <a:chExt cx="6181" cy="1376"/>
                        </a:xfrm>
                      </wpg:grpSpPr>
                      <pic:pic xmlns:pic="http://schemas.openxmlformats.org/drawingml/2006/picture">
                        <pic:nvPicPr>
                          <pic:cNvPr id="6" name="Picture 20" descr="北大新校徽_Peking_University_new_seal_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39" y="1966"/>
                            <a:ext cx="1191"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4" descr="pku_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2" y="1855"/>
                            <a:ext cx="4358"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C6DDF9" id="Group 21" o:spid="_x0000_s1026" style="position:absolute;left:0;text-align:left;margin-left:16.85pt;margin-top:11.95pt;width:309.05pt;height:68.8pt;z-index:251657728" coordorigin="2039,1855" coordsize="6181,13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北大新校徽_Peking_University_new_seal_svg" style="position:absolute;left:2039;top:1966;width:1191;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">
                  <v:imagedata r:id="rId10" o:title="北大新校徽_Peking_University_new_seal_svg"/>
                </v:shape>
                <v:shape id="Picture 14" o:spid="_x0000_s1028" type="#_x0000_t75" alt="pku_word" style="position:absolute;left:3862;top:1855;width:4358;height: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">
                  <v:imagedata r:id="rId11" o:title="pku_word"/>
                </v:shape>
              </v:group>
            </w:pict>
          </mc:Fallback>
        </mc:AlternateContent>
      </w:r>
    </w:p>
    <w:p w:rsidR="000A0398" w:rsidRDefault="000A0398" w:rsidP="00DE0DAF">
      <w:pPr>
        <w:spacing w:line="240" w:lineRule="auto"/>
        <w:ind w:firstLineChars="0" w:firstLine="0"/>
        <w:jc w:val="center"/>
        <w:rPr>
          <w:sz w:val="44"/>
          <w:szCs w:val="44"/>
        </w:rPr>
      </w:pPr>
      <w:bookmarkStart w:id="0" w:name="OLE_LINK1"/>
      <w:bookmarkStart w:id="1" w:name="OLE_LINK2"/>
    </w:p>
    <w:p w:rsidR="000A0398" w:rsidRDefault="000A0398" w:rsidP="00DE0DAF">
      <w:pPr>
        <w:spacing w:line="240" w:lineRule="auto"/>
        <w:ind w:firstLineChars="0" w:firstLine="0"/>
        <w:jc w:val="center"/>
        <w:rPr>
          <w:sz w:val="72"/>
          <w:szCs w:val="72"/>
        </w:rPr>
      </w:pPr>
    </w:p>
    <w:p w:rsidR="000A0398" w:rsidRPr="00B14E1D" w:rsidRDefault="009572BF" w:rsidP="00DE0DAF">
      <w:pPr>
        <w:spacing w:before="340" w:after="330" w:line="578" w:lineRule="auto"/>
        <w:ind w:firstLineChars="0" w:firstLine="0"/>
        <w:jc w:val="center"/>
        <w:rPr>
          <w:b/>
          <w:sz w:val="72"/>
          <w:szCs w:val="72"/>
        </w:rPr>
      </w:pPr>
      <w:r>
        <w:rPr>
          <w:rFonts w:hint="eastAsia"/>
          <w:b/>
          <w:sz w:val="72"/>
          <w:szCs w:val="72"/>
        </w:rPr>
        <w:t>数据挖掘期末报告</w:t>
      </w:r>
    </w:p>
    <w:p w:rsidR="000A0398" w:rsidRPr="003865EF" w:rsidRDefault="000A0398" w:rsidP="00DE0DAF">
      <w:pPr>
        <w:spacing w:line="240" w:lineRule="auto"/>
        <w:ind w:firstLineChars="0" w:firstLine="0"/>
        <w:jc w:val="center"/>
        <w:rPr>
          <w:sz w:val="22"/>
          <w:szCs w:val="44"/>
        </w:rPr>
      </w:pPr>
    </w:p>
    <w:tbl>
      <w:tblPr>
        <w:tblW w:w="0" w:type="auto"/>
        <w:tblInd w:w="828" w:type="dxa"/>
        <w:tblLook w:val="0000" w:firstRow="0" w:lastRow="0" w:firstColumn="0" w:lastColumn="0" w:noHBand="0" w:noVBand="0"/>
      </w:tblPr>
      <w:tblGrid>
        <w:gridCol w:w="1724"/>
        <w:gridCol w:w="5476"/>
      </w:tblGrid>
      <w:tr w:rsidR="000A0398" w:rsidRPr="00D40A36" w:rsidTr="009B1F38">
        <w:trPr>
          <w:trHeight w:val="840"/>
        </w:trPr>
        <w:tc>
          <w:tcPr>
            <w:tcW w:w="1724" w:type="dxa"/>
          </w:tcPr>
          <w:p w:rsidR="000A0398" w:rsidRDefault="009B1F38" w:rsidP="00DE0DAF">
            <w:pPr>
              <w:spacing w:line="240" w:lineRule="auto"/>
              <w:ind w:firstLineChars="0" w:firstLine="0"/>
              <w:jc w:val="right"/>
              <w:rPr>
                <w:sz w:val="44"/>
                <w:szCs w:val="44"/>
              </w:rPr>
            </w:pPr>
            <w:r>
              <w:rPr>
                <w:rFonts w:hint="eastAsia"/>
                <w:sz w:val="44"/>
                <w:szCs w:val="44"/>
              </w:rPr>
              <w:t>题目：</w:t>
            </w:r>
          </w:p>
        </w:tc>
        <w:tc>
          <w:tcPr>
            <w:tcW w:w="5476" w:type="dxa"/>
          </w:tcPr>
          <w:p w:rsidR="000A0398" w:rsidRPr="008F4D47" w:rsidRDefault="009B1F38" w:rsidP="005C1F64">
            <w:pPr>
              <w:spacing w:line="240" w:lineRule="auto"/>
              <w:ind w:firstLineChars="0" w:firstLine="0"/>
              <w:rPr>
                <w:sz w:val="44"/>
                <w:szCs w:val="44"/>
                <w:u w:val="single"/>
              </w:rPr>
            </w:pPr>
            <w:r>
              <w:rPr>
                <w:rFonts w:hint="eastAsia"/>
                <w:b/>
                <w:sz w:val="44"/>
                <w:szCs w:val="44"/>
                <w:u w:val="single"/>
              </w:rPr>
              <w:t>古诗</w:t>
            </w:r>
            <w:r w:rsidR="008963B9">
              <w:rPr>
                <w:rFonts w:hint="eastAsia"/>
                <w:b/>
                <w:sz w:val="44"/>
                <w:szCs w:val="44"/>
                <w:u w:val="single"/>
              </w:rPr>
              <w:t>词</w:t>
            </w:r>
            <w:r>
              <w:rPr>
                <w:rFonts w:hint="eastAsia"/>
                <w:b/>
                <w:sz w:val="44"/>
                <w:szCs w:val="44"/>
                <w:u w:val="single"/>
              </w:rPr>
              <w:t>数据挖掘</w:t>
            </w:r>
            <w:r>
              <w:rPr>
                <w:rFonts w:hint="eastAsia"/>
                <w:b/>
                <w:sz w:val="44"/>
                <w:szCs w:val="44"/>
                <w:u w:val="single"/>
              </w:rPr>
              <w:t xml:space="preserve"> </w:t>
            </w:r>
            <w:r w:rsidR="009D7652">
              <w:rPr>
                <w:b/>
                <w:sz w:val="44"/>
                <w:szCs w:val="44"/>
                <w:u w:val="single"/>
              </w:rPr>
              <w:t xml:space="preserve">     </w:t>
            </w:r>
            <w:r w:rsidR="00480926">
              <w:rPr>
                <w:rFonts w:hint="eastAsia"/>
                <w:b/>
                <w:sz w:val="44"/>
                <w:szCs w:val="44"/>
                <w:u w:val="single"/>
              </w:rPr>
              <w:t xml:space="preserve">  </w:t>
            </w:r>
            <w:r w:rsidR="00D40A36">
              <w:rPr>
                <w:rFonts w:hint="eastAsia"/>
                <w:b/>
                <w:sz w:val="44"/>
                <w:szCs w:val="44"/>
                <w:u w:val="single"/>
              </w:rPr>
              <w:t xml:space="preserve"> </w:t>
            </w:r>
          </w:p>
        </w:tc>
      </w:tr>
      <w:tr w:rsidR="000A0398" w:rsidTr="009B1F38">
        <w:trPr>
          <w:trHeight w:val="840"/>
        </w:trPr>
        <w:tc>
          <w:tcPr>
            <w:tcW w:w="1724" w:type="dxa"/>
          </w:tcPr>
          <w:p w:rsidR="000A0398" w:rsidRDefault="000A0398" w:rsidP="00DE0DAF">
            <w:pPr>
              <w:spacing w:line="240" w:lineRule="auto"/>
              <w:ind w:firstLineChars="0" w:firstLine="0"/>
              <w:rPr>
                <w:sz w:val="44"/>
                <w:szCs w:val="44"/>
              </w:rPr>
            </w:pPr>
          </w:p>
        </w:tc>
        <w:tc>
          <w:tcPr>
            <w:tcW w:w="5476" w:type="dxa"/>
          </w:tcPr>
          <w:p w:rsidR="000A0398" w:rsidRPr="00A5701D" w:rsidRDefault="000A0398" w:rsidP="00DE0DAF">
            <w:pPr>
              <w:spacing w:line="240" w:lineRule="auto"/>
              <w:ind w:firstLineChars="0" w:firstLine="0"/>
              <w:rPr>
                <w:sz w:val="44"/>
                <w:szCs w:val="44"/>
              </w:rPr>
            </w:pPr>
          </w:p>
        </w:tc>
      </w:tr>
    </w:tbl>
    <w:p w:rsidR="00887851" w:rsidRPr="00887851" w:rsidRDefault="00887851" w:rsidP="00DE0DAF">
      <w:pPr>
        <w:spacing w:line="240" w:lineRule="auto"/>
        <w:ind w:firstLineChars="0" w:firstLine="0"/>
        <w:jc w:val="center"/>
        <w:rPr>
          <w:sz w:val="44"/>
          <w:szCs w:val="44"/>
        </w:rPr>
      </w:pPr>
    </w:p>
    <w:p w:rsidR="000A0398" w:rsidRPr="002C4A32" w:rsidRDefault="00A94FDE" w:rsidP="000A0398">
      <w:pPr>
        <w:spacing w:line="240" w:lineRule="auto"/>
        <w:ind w:firstLineChars="262" w:firstLine="838"/>
        <w:rPr>
          <w:sz w:val="32"/>
          <w:szCs w:val="32"/>
        </w:rPr>
      </w:pPr>
      <w:r>
        <w:rPr>
          <w:rFonts w:hint="eastAsia"/>
          <w:sz w:val="32"/>
          <w:szCs w:val="32"/>
        </w:rPr>
        <w:t>成员</w:t>
      </w:r>
      <w:r w:rsidR="000A0398" w:rsidRPr="002C4A32">
        <w:rPr>
          <w:rFonts w:hint="eastAsia"/>
          <w:sz w:val="32"/>
          <w:szCs w:val="32"/>
        </w:rPr>
        <w:t>：</w:t>
      </w:r>
      <w:r w:rsidR="000A0398" w:rsidRPr="00182DE5">
        <w:rPr>
          <w:rFonts w:ascii="楷体_GB2312" w:eastAsia="楷体_GB2312" w:hint="eastAsia"/>
          <w:sz w:val="32"/>
          <w:szCs w:val="32"/>
          <w:u w:val="single"/>
        </w:rPr>
        <w:t xml:space="preserve">   </w:t>
      </w:r>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r>
        <w:rPr>
          <w:rFonts w:ascii="楷体_GB2312" w:eastAsia="楷体_GB2312" w:hint="eastAsia"/>
          <w:sz w:val="32"/>
          <w:szCs w:val="32"/>
          <w:u w:val="single"/>
        </w:rPr>
        <w:t>钟辰丽、王韵、徐嘉辰、</w:t>
      </w:r>
      <w:proofErr w:type="gramStart"/>
      <w:r>
        <w:rPr>
          <w:rFonts w:ascii="楷体_GB2312" w:eastAsia="楷体_GB2312" w:hint="eastAsia"/>
          <w:sz w:val="32"/>
          <w:szCs w:val="32"/>
          <w:u w:val="single"/>
        </w:rPr>
        <w:t>柳俊志</w:t>
      </w:r>
      <w:proofErr w:type="gramEnd"/>
      <w:r w:rsidR="000A0398">
        <w:rPr>
          <w:rFonts w:ascii="楷体_GB2312" w:eastAsia="楷体_GB2312" w:hint="eastAsia"/>
          <w:sz w:val="32"/>
          <w:szCs w:val="32"/>
          <w:u w:val="single"/>
        </w:rPr>
        <w:t xml:space="preserve">  </w:t>
      </w:r>
      <w:r w:rsidR="000A0398" w:rsidRPr="00182DE5">
        <w:rPr>
          <w:rFonts w:ascii="楷体_GB2312" w:eastAsia="楷体_GB2312" w:hint="eastAsia"/>
          <w:sz w:val="32"/>
          <w:szCs w:val="32"/>
          <w:u w:val="single"/>
        </w:rPr>
        <w:t xml:space="preserve">       </w:t>
      </w:r>
    </w:p>
    <w:p w:rsidR="000A0398" w:rsidRDefault="000A0398" w:rsidP="000A0398">
      <w:pPr>
        <w:spacing w:line="240" w:lineRule="auto"/>
        <w:ind w:firstLineChars="0" w:firstLine="0"/>
        <w:rPr>
          <w:sz w:val="44"/>
          <w:szCs w:val="44"/>
        </w:rPr>
      </w:pPr>
    </w:p>
    <w:p w:rsidR="000A0398" w:rsidRPr="000A0398" w:rsidRDefault="00482E21" w:rsidP="00DE0DAF">
      <w:pPr>
        <w:spacing w:line="240" w:lineRule="auto"/>
        <w:ind w:firstLineChars="0" w:firstLine="0"/>
        <w:jc w:val="center"/>
      </w:pPr>
      <w:r>
        <w:rPr>
          <w:rFonts w:ascii="楷体_GB2312" w:eastAsia="楷体_GB2312" w:hint="eastAsia"/>
          <w:sz w:val="36"/>
          <w:szCs w:val="36"/>
        </w:rPr>
        <w:t>2</w:t>
      </w:r>
      <w:r>
        <w:rPr>
          <w:rFonts w:ascii="楷体_GB2312" w:eastAsia="楷体_GB2312"/>
          <w:sz w:val="36"/>
          <w:szCs w:val="36"/>
        </w:rPr>
        <w:t>019</w:t>
      </w:r>
      <w:r w:rsidR="000A0398" w:rsidRPr="00182DE5">
        <w:rPr>
          <w:rFonts w:ascii="楷体_GB2312" w:eastAsia="楷体_GB2312" w:hint="eastAsia"/>
          <w:sz w:val="36"/>
          <w:szCs w:val="36"/>
        </w:rPr>
        <w:t>年</w:t>
      </w:r>
      <w:r w:rsidR="000A0398">
        <w:rPr>
          <w:rFonts w:ascii="楷体_GB2312" w:eastAsia="楷体_GB2312" w:hint="eastAsia"/>
          <w:sz w:val="36"/>
          <w:szCs w:val="36"/>
        </w:rPr>
        <w:t xml:space="preserve"> </w:t>
      </w:r>
      <w:r w:rsidR="00D25D32">
        <w:rPr>
          <w:rFonts w:ascii="楷体_GB2312" w:eastAsia="楷体_GB2312" w:hint="eastAsia"/>
          <w:sz w:val="36"/>
          <w:szCs w:val="36"/>
        </w:rPr>
        <w:t>0</w:t>
      </w:r>
      <w:r w:rsidR="00D25D32">
        <w:rPr>
          <w:rFonts w:ascii="楷体_GB2312" w:eastAsia="楷体_GB2312"/>
          <w:sz w:val="36"/>
          <w:szCs w:val="36"/>
        </w:rPr>
        <w:t>6</w:t>
      </w:r>
      <w:r w:rsidR="000A0398">
        <w:rPr>
          <w:rFonts w:ascii="楷体_GB2312" w:eastAsia="楷体_GB2312" w:hint="eastAsia"/>
          <w:sz w:val="36"/>
          <w:szCs w:val="36"/>
        </w:rPr>
        <w:t xml:space="preserve"> </w:t>
      </w:r>
      <w:r w:rsidR="000A0398" w:rsidRPr="00182DE5">
        <w:rPr>
          <w:rFonts w:ascii="楷体_GB2312" w:eastAsia="楷体_GB2312" w:hint="eastAsia"/>
          <w:sz w:val="36"/>
          <w:szCs w:val="36"/>
        </w:rPr>
        <w:t>月</w:t>
      </w:r>
      <w:bookmarkEnd w:id="0"/>
      <w:bookmarkEnd w:id="1"/>
    </w:p>
    <w:p w:rsidR="00DF1AE8" w:rsidRDefault="00DF1AE8" w:rsidP="000C666B">
      <w:pPr>
        <w:pStyle w:val="a7"/>
        <w:spacing w:before="326" w:after="326"/>
        <w:outlineLvl w:val="0"/>
      </w:pPr>
      <w:bookmarkStart w:id="2" w:name="_Toc323806628"/>
      <w:r>
        <w:rPr>
          <w:rFonts w:hint="eastAsia"/>
        </w:rPr>
        <w:lastRenderedPageBreak/>
        <w:t>目</w:t>
      </w:r>
      <w:r>
        <w:rPr>
          <w:rFonts w:hint="eastAsia"/>
        </w:rPr>
        <w:t xml:space="preserve">  </w:t>
      </w:r>
      <w:r>
        <w:rPr>
          <w:rFonts w:hint="eastAsia"/>
        </w:rPr>
        <w:t>录</w:t>
      </w:r>
      <w:bookmarkEnd w:id="2"/>
    </w:p>
    <w:p w:rsidR="003E2189" w:rsidRDefault="003E2189" w:rsidP="0013234E">
      <w:pPr>
        <w:ind w:firstLine="480"/>
        <w:sectPr w:rsidR="003E2189" w:rsidSect="003E2189">
          <w:footerReference w:type="default" r:id="rId12"/>
          <w:pgSz w:w="11906" w:h="16838" w:code="9"/>
          <w:pgMar w:top="1616" w:right="1701" w:bottom="1616" w:left="1418" w:header="1026" w:footer="1168" w:gutter="284"/>
          <w:pgNumType w:fmt="upperRoman" w:start="1"/>
          <w:cols w:space="425"/>
          <w:docGrid w:type="lines" w:linePitch="326"/>
        </w:sectPr>
      </w:pPr>
    </w:p>
    <w:p w:rsidR="005206CC" w:rsidRDefault="005206CC" w:rsidP="005206CC">
      <w:pPr>
        <w:pStyle w:val="10"/>
      </w:pPr>
      <w:bookmarkStart w:id="3" w:name="_Toc292178196"/>
      <w:bookmarkStart w:id="4" w:name="_Toc345588838"/>
      <w:r>
        <w:rPr>
          <w:rFonts w:hint="eastAsia"/>
        </w:rPr>
        <w:lastRenderedPageBreak/>
        <w:t>序论</w:t>
      </w:r>
      <w:bookmarkEnd w:id="3"/>
      <w:bookmarkEnd w:id="4"/>
    </w:p>
    <w:p w:rsidR="005206CC" w:rsidRDefault="005206CC" w:rsidP="005206CC">
      <w:pPr>
        <w:pStyle w:val="20"/>
        <w:spacing w:before="163"/>
      </w:pPr>
      <w:bookmarkStart w:id="5" w:name="_Toc292178200"/>
      <w:bookmarkStart w:id="6" w:name="_Toc345588842"/>
      <w:r>
        <w:rPr>
          <w:rFonts w:hint="eastAsia"/>
        </w:rPr>
        <w:t>研究内容</w:t>
      </w:r>
      <w:bookmarkEnd w:id="5"/>
      <w:bookmarkEnd w:id="6"/>
    </w:p>
    <w:p w:rsidR="00CC6142" w:rsidRDefault="00CC6142" w:rsidP="00CC6142">
      <w:pPr>
        <w:pStyle w:val="aff2"/>
        <w:shd w:val="clear" w:color="auto" w:fill="FFFFFF"/>
        <w:spacing w:before="0" w:beforeAutospacing="0" w:after="240" w:afterAutospacing="0"/>
        <w:rPr>
          <w:rFonts w:cs="Times New Roman"/>
          <w:kern w:val="2"/>
        </w:rPr>
      </w:pPr>
      <w:bookmarkStart w:id="7" w:name="_Toc292178201"/>
      <w:bookmarkStart w:id="8" w:name="_Toc345588843"/>
      <w:r w:rsidRPr="00BC0CE1">
        <w:rPr>
          <w:rFonts w:cs="Times New Roman"/>
          <w:kern w:val="2"/>
        </w:rPr>
        <w:t>钱钟书在《宋词选注》序言部分曾指出，宋人承续唐统，在诗歌方面继续向深入发展，在词的方面则进行了新的探索。这很大程度上出于唐人已经在诗歌方面取得了令后人难以超越的成就——唐人将诗歌中能写的几乎都写了。</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这或许能在文本层面找到证据。如果唐人果真把“能写的都写了”，那么显然，后人在进行诗歌创作时会多有“借鉴”。“借鉴”之一便是“意象”——说的更简略些，就是特定的词汇。假若我们掌握了历朝历代的所有诗歌，把它们全部放在一起进行对比分析，尤其对比它们的用词特征，那么此类问题就有可能获得解答。</w:t>
      </w:r>
    </w:p>
    <w:p w:rsidR="00CC6142" w:rsidRPr="00BC0CE1" w:rsidRDefault="00CC6142" w:rsidP="00CC6142">
      <w:pPr>
        <w:pStyle w:val="aff2"/>
        <w:shd w:val="clear" w:color="auto" w:fill="FFFFFF"/>
        <w:spacing w:before="0" w:beforeAutospacing="0" w:after="240" w:afterAutospacing="0"/>
        <w:ind w:firstLine="420"/>
        <w:rPr>
          <w:rFonts w:cs="Times New Roman"/>
          <w:kern w:val="2"/>
        </w:rPr>
      </w:pPr>
      <w:r w:rsidRPr="00BC0CE1">
        <w:rPr>
          <w:rFonts w:cs="Times New Roman"/>
          <w:kern w:val="2"/>
        </w:rPr>
        <w:t>本研究使用的是量化方法，希望借助</w:t>
      </w:r>
      <w:r w:rsidRPr="00BC0CE1">
        <w:rPr>
          <w:rFonts w:cs="Times New Roman"/>
          <w:b/>
          <w:bCs/>
          <w:kern w:val="2"/>
        </w:rPr>
        <w:t>文本挖掘</w:t>
      </w:r>
      <w:r w:rsidRPr="00BC0CE1">
        <w:rPr>
          <w:rFonts w:cs="Times New Roman"/>
          <w:kern w:val="2"/>
        </w:rPr>
        <w:t>技术，深入诗歌内部，从用词角度来分析诗歌的历时性特征。</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sidRPr="0010056A">
        <w:rPr>
          <w:rFonts w:cs="Times New Roman"/>
          <w:kern w:val="2"/>
        </w:rPr>
        <w:t>希望回答以下几个问题：</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1</w:t>
      </w:r>
      <w:r>
        <w:rPr>
          <w:rFonts w:cs="Times New Roman"/>
          <w:kern w:val="2"/>
        </w:rPr>
        <w:t>.</w:t>
      </w:r>
      <w:r w:rsidRPr="0010056A">
        <w:rPr>
          <w:rFonts w:cs="Times New Roman"/>
          <w:kern w:val="2"/>
        </w:rPr>
        <w:t>不同朝代的诗歌风格之间是否有明显的区别（操作化为，用词特征是否有明显区别）</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2</w:t>
      </w:r>
      <w:r>
        <w:rPr>
          <w:rFonts w:cs="Times New Roman"/>
          <w:kern w:val="2"/>
        </w:rPr>
        <w:t>.</w:t>
      </w:r>
      <w:r w:rsidRPr="0010056A">
        <w:rPr>
          <w:rFonts w:cs="Times New Roman"/>
          <w:kern w:val="2"/>
        </w:rPr>
        <w:t>诗歌用词特征是否存在时间维度上的特征——相近时间段的相似度更大（所谓的时代特征），而较大时间差距的诗歌的风格明显不同（所谓的时代差异）</w:t>
      </w:r>
    </w:p>
    <w:p w:rsidR="00CC6142" w:rsidRPr="0010056A" w:rsidRDefault="00CC6142" w:rsidP="00CC6142">
      <w:pPr>
        <w:pStyle w:val="aff2"/>
        <w:shd w:val="clear" w:color="auto" w:fill="FFFFFF"/>
        <w:spacing w:before="0" w:beforeAutospacing="0" w:after="240" w:afterAutospacing="0"/>
        <w:ind w:firstLine="420"/>
        <w:rPr>
          <w:rFonts w:cs="Times New Roman"/>
          <w:kern w:val="2"/>
        </w:rPr>
      </w:pPr>
      <w:r>
        <w:rPr>
          <w:rFonts w:cs="Times New Roman" w:hint="eastAsia"/>
          <w:kern w:val="2"/>
        </w:rPr>
        <w:t>3</w:t>
      </w:r>
      <w:r>
        <w:rPr>
          <w:rFonts w:cs="Times New Roman"/>
          <w:kern w:val="2"/>
        </w:rPr>
        <w:t>.</w:t>
      </w:r>
      <w:r w:rsidRPr="0010056A">
        <w:rPr>
          <w:rFonts w:cs="Times New Roman"/>
          <w:kern w:val="2"/>
        </w:rPr>
        <w:t>情感分析</w:t>
      </w:r>
      <w:r>
        <w:rPr>
          <w:rFonts w:cs="Times New Roman" w:hint="eastAsia"/>
          <w:kern w:val="2"/>
        </w:rPr>
        <w:t>。不同朝代表达的情感是否有差异。</w:t>
      </w:r>
    </w:p>
    <w:p w:rsidR="00CC6142" w:rsidRDefault="00F16954" w:rsidP="00F16954">
      <w:pPr>
        <w:pStyle w:val="20"/>
        <w:numPr>
          <w:ilvl w:val="0"/>
          <w:numId w:val="0"/>
        </w:numPr>
        <w:spacing w:before="163"/>
      </w:pPr>
      <w:r>
        <w:rPr>
          <w:rFonts w:hint="eastAsia"/>
        </w:rPr>
        <w:t>1</w:t>
      </w:r>
      <w:r>
        <w:t xml:space="preserve">.3 </w:t>
      </w:r>
      <w:r>
        <w:rPr>
          <w:rFonts w:hint="eastAsia"/>
        </w:rPr>
        <w:t>评价指标</w:t>
      </w:r>
    </w:p>
    <w:p w:rsidR="00F16954" w:rsidRPr="00F16954" w:rsidRDefault="004365C4" w:rsidP="00F16954">
      <w:pPr>
        <w:ind w:firstLine="480"/>
      </w:pPr>
      <w:r>
        <w:rPr>
          <w:rFonts w:hint="eastAsia"/>
        </w:rPr>
        <w:t>是否将</w:t>
      </w:r>
      <w:proofErr w:type="gramStart"/>
      <w:r>
        <w:rPr>
          <w:rFonts w:hint="eastAsia"/>
        </w:rPr>
        <w:t>个</w:t>
      </w:r>
      <w:proofErr w:type="gramEnd"/>
      <w:r>
        <w:rPr>
          <w:rFonts w:hint="eastAsia"/>
        </w:rPr>
        <w:t>朝代按时间分开</w:t>
      </w:r>
      <w:r w:rsidR="003F4ECD">
        <w:rPr>
          <w:rFonts w:hint="eastAsia"/>
        </w:rPr>
        <w:t>。</w:t>
      </w:r>
      <w:r w:rsidR="005C75FC">
        <w:rPr>
          <w:rFonts w:hint="eastAsia"/>
        </w:rPr>
        <w:t>或者能够体现</w:t>
      </w:r>
      <w:r w:rsidR="0002409D">
        <w:rPr>
          <w:rFonts w:hint="eastAsia"/>
        </w:rPr>
        <w:t>诗词的时代差异。</w:t>
      </w:r>
    </w:p>
    <w:bookmarkEnd w:id="7"/>
    <w:bookmarkEnd w:id="8"/>
    <w:p w:rsidR="005206CC" w:rsidRDefault="000B257B" w:rsidP="005206CC">
      <w:pPr>
        <w:pStyle w:val="10"/>
      </w:pPr>
      <w:r>
        <w:rPr>
          <w:rFonts w:hint="eastAsia"/>
        </w:rPr>
        <w:lastRenderedPageBreak/>
        <w:t>数据分析</w:t>
      </w:r>
    </w:p>
    <w:p w:rsidR="005206CC" w:rsidRDefault="000B257B" w:rsidP="005206CC">
      <w:pPr>
        <w:pStyle w:val="20"/>
        <w:spacing w:before="163"/>
      </w:pPr>
      <w:r>
        <w:rPr>
          <w:rFonts w:hint="eastAsia"/>
        </w:rPr>
        <w:t>数据源</w:t>
      </w:r>
    </w:p>
    <w:p w:rsidR="000B257B" w:rsidRDefault="00A149C0" w:rsidP="000B257B">
      <w:pPr>
        <w:ind w:firstLine="480"/>
      </w:pPr>
      <w:r>
        <w:rPr>
          <w:rFonts w:hint="eastAsia"/>
        </w:rPr>
        <w:t>本次采用的古诗词数据来源于互联网搜集。</w:t>
      </w:r>
      <w:r w:rsidR="00E45C31">
        <w:rPr>
          <w:rFonts w:hint="eastAsia"/>
        </w:rPr>
        <w:t>数据内容为诗词句三种类型。</w:t>
      </w:r>
      <w:r>
        <w:rPr>
          <w:rFonts w:hint="eastAsia"/>
        </w:rPr>
        <w:t>主要有以下三个数据源</w:t>
      </w:r>
      <w:r w:rsidR="00A161F6">
        <w:rPr>
          <w:rFonts w:hint="eastAsia"/>
        </w:rPr>
        <w:t>，全部为从</w:t>
      </w:r>
      <w:proofErr w:type="spellStart"/>
      <w:r w:rsidR="00A161F6">
        <w:rPr>
          <w:rFonts w:hint="eastAsia"/>
        </w:rPr>
        <w:t>github</w:t>
      </w:r>
      <w:proofErr w:type="spellEnd"/>
      <w:r w:rsidR="00A161F6">
        <w:rPr>
          <w:rFonts w:hint="eastAsia"/>
        </w:rPr>
        <w:t>上</w:t>
      </w:r>
      <w:r w:rsidR="00772649">
        <w:rPr>
          <w:rFonts w:hint="eastAsia"/>
        </w:rPr>
        <w:t>搜集</w:t>
      </w:r>
      <w:r w:rsidR="00A161F6">
        <w:rPr>
          <w:rFonts w:hint="eastAsia"/>
        </w:rPr>
        <w:t>得到：</w:t>
      </w:r>
    </w:p>
    <w:tbl>
      <w:tblPr>
        <w:tblStyle w:val="ad"/>
        <w:tblW w:w="8599" w:type="dxa"/>
        <w:tblLook w:val="04A0" w:firstRow="1" w:lastRow="0" w:firstColumn="1" w:lastColumn="0" w:noHBand="0" w:noVBand="1"/>
      </w:tblPr>
      <w:tblGrid>
        <w:gridCol w:w="1573"/>
        <w:gridCol w:w="2763"/>
        <w:gridCol w:w="4263"/>
      </w:tblGrid>
      <w:tr w:rsidR="00312632" w:rsidTr="001C51CC">
        <w:trPr>
          <w:trHeight w:val="482"/>
        </w:trPr>
        <w:tc>
          <w:tcPr>
            <w:tcW w:w="1838" w:type="dxa"/>
          </w:tcPr>
          <w:p w:rsidR="00312632" w:rsidRDefault="00312632" w:rsidP="000B257B">
            <w:pPr>
              <w:ind w:firstLineChars="0" w:firstLine="0"/>
            </w:pPr>
            <w:r>
              <w:rPr>
                <w:rFonts w:hint="eastAsia"/>
              </w:rPr>
              <w:t>数据集</w:t>
            </w:r>
          </w:p>
        </w:tc>
        <w:tc>
          <w:tcPr>
            <w:tcW w:w="3686" w:type="dxa"/>
          </w:tcPr>
          <w:p w:rsidR="00312632" w:rsidRDefault="00312632" w:rsidP="000B257B">
            <w:pPr>
              <w:ind w:firstLineChars="0" w:firstLine="0"/>
            </w:pPr>
            <w:r>
              <w:rPr>
                <w:rFonts w:hint="eastAsia"/>
              </w:rPr>
              <w:t>描述</w:t>
            </w:r>
          </w:p>
        </w:tc>
        <w:tc>
          <w:tcPr>
            <w:tcW w:w="3075" w:type="dxa"/>
          </w:tcPr>
          <w:p w:rsidR="00312632" w:rsidRDefault="005D470A" w:rsidP="000B257B">
            <w:pPr>
              <w:ind w:firstLineChars="0" w:firstLine="0"/>
            </w:pPr>
            <w:r>
              <w:rPr>
                <w:rFonts w:hint="eastAsia"/>
              </w:rPr>
              <w:t>链接</w:t>
            </w:r>
          </w:p>
        </w:tc>
      </w:tr>
      <w:tr w:rsidR="00312632" w:rsidTr="001C51CC">
        <w:trPr>
          <w:trHeight w:val="482"/>
        </w:trPr>
        <w:tc>
          <w:tcPr>
            <w:tcW w:w="1838" w:type="dxa"/>
          </w:tcPr>
          <w:p w:rsidR="00312632" w:rsidRDefault="00100B1B" w:rsidP="000B257B">
            <w:pPr>
              <w:ind w:firstLineChars="0" w:firstLine="0"/>
            </w:pPr>
            <w:proofErr w:type="spellStart"/>
            <w:r w:rsidRPr="00100B1B">
              <w:t>chinese</w:t>
            </w:r>
            <w:proofErr w:type="spellEnd"/>
            <w:r w:rsidRPr="00100B1B">
              <w:t>-poetry</w:t>
            </w:r>
          </w:p>
        </w:tc>
        <w:tc>
          <w:tcPr>
            <w:tcW w:w="3686" w:type="dxa"/>
          </w:tcPr>
          <w:p w:rsidR="00312632" w:rsidRDefault="00912C8A" w:rsidP="000B257B">
            <w:pPr>
              <w:ind w:firstLineChars="0" w:firstLine="0"/>
            </w:pPr>
            <w:r w:rsidRPr="00912C8A">
              <w:rPr>
                <w:rFonts w:hint="eastAsia"/>
              </w:rPr>
              <w:t>唐宋</w:t>
            </w:r>
            <w:proofErr w:type="gramStart"/>
            <w:r w:rsidRPr="00912C8A">
              <w:rPr>
                <w:rFonts w:hint="eastAsia"/>
              </w:rPr>
              <w:t>两朝近一万四</w:t>
            </w:r>
            <w:proofErr w:type="gramEnd"/>
            <w:r w:rsidRPr="00912C8A">
              <w:rPr>
                <w:rFonts w:hint="eastAsia"/>
              </w:rPr>
              <w:t>千古诗人</w:t>
            </w:r>
            <w:r w:rsidRPr="00912C8A">
              <w:rPr>
                <w:rFonts w:hint="eastAsia"/>
              </w:rPr>
              <w:t>,</w:t>
            </w:r>
            <w:r w:rsidRPr="00912C8A">
              <w:rPr>
                <w:rFonts w:hint="eastAsia"/>
              </w:rPr>
              <w:t>接近</w:t>
            </w:r>
            <w:r w:rsidRPr="00912C8A">
              <w:rPr>
                <w:rFonts w:hint="eastAsia"/>
              </w:rPr>
              <w:t>5.5</w:t>
            </w:r>
            <w:r w:rsidRPr="00912C8A">
              <w:rPr>
                <w:rFonts w:hint="eastAsia"/>
              </w:rPr>
              <w:t>万首唐诗加</w:t>
            </w:r>
            <w:r w:rsidRPr="00912C8A">
              <w:rPr>
                <w:rFonts w:hint="eastAsia"/>
              </w:rPr>
              <w:t>26</w:t>
            </w:r>
            <w:r w:rsidRPr="00912C8A">
              <w:rPr>
                <w:rFonts w:hint="eastAsia"/>
              </w:rPr>
              <w:t>万宋诗</w:t>
            </w:r>
            <w:r w:rsidRPr="00912C8A">
              <w:rPr>
                <w:rFonts w:hint="eastAsia"/>
              </w:rPr>
              <w:t>.</w:t>
            </w:r>
            <w:r w:rsidRPr="00912C8A">
              <w:rPr>
                <w:rFonts w:hint="eastAsia"/>
              </w:rPr>
              <w:t>两宋时期</w:t>
            </w:r>
            <w:r w:rsidRPr="00912C8A">
              <w:rPr>
                <w:rFonts w:hint="eastAsia"/>
              </w:rPr>
              <w:t>1564</w:t>
            </w:r>
            <w:r w:rsidRPr="00912C8A">
              <w:rPr>
                <w:rFonts w:hint="eastAsia"/>
              </w:rPr>
              <w:t>位词人，</w:t>
            </w:r>
            <w:r w:rsidRPr="00912C8A">
              <w:rPr>
                <w:rFonts w:hint="eastAsia"/>
              </w:rPr>
              <w:t>21050</w:t>
            </w:r>
            <w:r w:rsidRPr="00912C8A">
              <w:rPr>
                <w:rFonts w:hint="eastAsia"/>
              </w:rPr>
              <w:t>首词</w:t>
            </w:r>
          </w:p>
        </w:tc>
        <w:tc>
          <w:tcPr>
            <w:tcW w:w="3075" w:type="dxa"/>
          </w:tcPr>
          <w:p w:rsidR="00312632" w:rsidRDefault="002152C2" w:rsidP="000B257B">
            <w:pPr>
              <w:ind w:firstLineChars="0" w:firstLine="0"/>
            </w:pPr>
            <w:r>
              <w:rPr>
                <w:rFonts w:hint="eastAsia"/>
              </w:rPr>
              <w:t>h</w:t>
            </w:r>
            <w:r w:rsidRPr="002152C2">
              <w:t>ttps://github.com/chinese-poetry/chinese-poetry</w:t>
            </w:r>
          </w:p>
        </w:tc>
      </w:tr>
      <w:tr w:rsidR="00312632" w:rsidTr="001C51CC">
        <w:trPr>
          <w:trHeight w:val="482"/>
        </w:trPr>
        <w:tc>
          <w:tcPr>
            <w:tcW w:w="1838" w:type="dxa"/>
          </w:tcPr>
          <w:p w:rsidR="00312632" w:rsidRPr="00806A01" w:rsidRDefault="00806A01" w:rsidP="00AF292A">
            <w:pPr>
              <w:ind w:firstLineChars="0" w:firstLine="0"/>
            </w:pPr>
            <w:r w:rsidRPr="00806A01">
              <w:rPr>
                <w:rFonts w:hint="eastAsia"/>
              </w:rPr>
              <w:t xml:space="preserve">poetry </w:t>
            </w:r>
          </w:p>
        </w:tc>
        <w:tc>
          <w:tcPr>
            <w:tcW w:w="3686" w:type="dxa"/>
          </w:tcPr>
          <w:p w:rsidR="00312632" w:rsidRPr="00B16951" w:rsidRDefault="00B16951" w:rsidP="00B169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pPr>
            <w:r w:rsidRPr="00B16951">
              <w:rPr>
                <w:rFonts w:hint="eastAsia"/>
              </w:rPr>
              <w:t>2017</w:t>
            </w:r>
            <w:r w:rsidRPr="00B16951">
              <w:rPr>
                <w:rFonts w:hint="eastAsia"/>
              </w:rPr>
              <w:t>年从古诗文</w:t>
            </w:r>
            <w:proofErr w:type="gramStart"/>
            <w:r w:rsidRPr="00B16951">
              <w:rPr>
                <w:rFonts w:hint="eastAsia"/>
              </w:rPr>
              <w:t>网爬取</w:t>
            </w:r>
            <w:r w:rsidRPr="00B16951">
              <w:rPr>
                <w:rFonts w:hint="eastAsia"/>
              </w:rPr>
              <w:t>,</w:t>
            </w:r>
            <w:proofErr w:type="gramEnd"/>
            <w:r w:rsidRPr="00B16951">
              <w:rPr>
                <w:rFonts w:hint="eastAsia"/>
              </w:rPr>
              <w:t xml:space="preserve"> 73281</w:t>
            </w:r>
            <w:r w:rsidRPr="00B16951">
              <w:rPr>
                <w:rFonts w:hint="eastAsia"/>
              </w:rPr>
              <w:t>首古诗词和</w:t>
            </w:r>
            <w:r w:rsidRPr="00B16951">
              <w:rPr>
                <w:rFonts w:hint="eastAsia"/>
              </w:rPr>
              <w:t>3156</w:t>
            </w:r>
            <w:r w:rsidRPr="00B16951">
              <w:rPr>
                <w:rFonts w:hint="eastAsia"/>
              </w:rPr>
              <w:t>个诗人的详细数据</w:t>
            </w:r>
          </w:p>
        </w:tc>
        <w:tc>
          <w:tcPr>
            <w:tcW w:w="3075" w:type="dxa"/>
          </w:tcPr>
          <w:p w:rsidR="00312632" w:rsidRDefault="002152C2" w:rsidP="000B257B">
            <w:pPr>
              <w:ind w:firstLineChars="0" w:firstLine="0"/>
            </w:pPr>
            <w:r w:rsidRPr="002152C2">
              <w:t>https://github.com/hujiaweibujidao/poetry</w:t>
            </w:r>
          </w:p>
        </w:tc>
      </w:tr>
      <w:tr w:rsidR="00312632" w:rsidTr="001C51CC">
        <w:trPr>
          <w:trHeight w:val="482"/>
        </w:trPr>
        <w:tc>
          <w:tcPr>
            <w:tcW w:w="1838" w:type="dxa"/>
          </w:tcPr>
          <w:p w:rsidR="00312632" w:rsidRDefault="003F2019" w:rsidP="000B257B">
            <w:pPr>
              <w:ind w:firstLineChars="0" w:firstLine="0"/>
            </w:pPr>
            <w:r w:rsidRPr="003F2019">
              <w:t>Poetry</w:t>
            </w:r>
          </w:p>
        </w:tc>
        <w:tc>
          <w:tcPr>
            <w:tcW w:w="3686" w:type="dxa"/>
          </w:tcPr>
          <w:p w:rsidR="00312632" w:rsidRDefault="00A725F5" w:rsidP="000B257B">
            <w:pPr>
              <w:ind w:firstLineChars="0" w:firstLine="0"/>
            </w:pPr>
            <w:r w:rsidRPr="00A725F5">
              <w:rPr>
                <w:rFonts w:hint="eastAsia"/>
              </w:rPr>
              <w:t>非常全的古诗词数据，收录了从先秦到现代的共计</w:t>
            </w:r>
            <w:r w:rsidRPr="00A725F5">
              <w:rPr>
                <w:rFonts w:hint="eastAsia"/>
              </w:rPr>
              <w:t>85</w:t>
            </w:r>
            <w:r w:rsidRPr="00A725F5">
              <w:rPr>
                <w:rFonts w:hint="eastAsia"/>
              </w:rPr>
              <w:t>万余首古诗词。</w:t>
            </w:r>
          </w:p>
        </w:tc>
        <w:tc>
          <w:tcPr>
            <w:tcW w:w="3075" w:type="dxa"/>
          </w:tcPr>
          <w:p w:rsidR="00312632" w:rsidRDefault="002152C2" w:rsidP="000B257B">
            <w:pPr>
              <w:ind w:firstLineChars="0" w:firstLine="0"/>
            </w:pPr>
            <w:r w:rsidRPr="002152C2">
              <w:t>https://github.com/Werneror/Poetry</w:t>
            </w:r>
          </w:p>
        </w:tc>
      </w:tr>
    </w:tbl>
    <w:p w:rsidR="00001F98" w:rsidRDefault="00001F98" w:rsidP="00B1032D">
      <w:pPr>
        <w:pStyle w:val="20"/>
        <w:spacing w:before="163"/>
      </w:pPr>
      <w:r>
        <w:rPr>
          <w:rFonts w:hint="eastAsia"/>
        </w:rPr>
        <w:t>数据解读</w:t>
      </w:r>
    </w:p>
    <w:p w:rsidR="000158EB" w:rsidRDefault="00697A29" w:rsidP="00001F98">
      <w:pPr>
        <w:ind w:firstLine="480"/>
      </w:pPr>
      <w:r>
        <w:rPr>
          <w:rFonts w:hint="eastAsia"/>
        </w:rPr>
        <w:t>诗词数量总体分布</w:t>
      </w:r>
    </w:p>
    <w:tbl>
      <w:tblPr>
        <w:tblStyle w:val="ad"/>
        <w:tblW w:w="0" w:type="auto"/>
        <w:tblLook w:val="04A0" w:firstRow="1" w:lastRow="0" w:firstColumn="1" w:lastColumn="0" w:noHBand="0" w:noVBand="1"/>
      </w:tblPr>
      <w:tblGrid>
        <w:gridCol w:w="2105"/>
        <w:gridCol w:w="2251"/>
        <w:gridCol w:w="2104"/>
        <w:gridCol w:w="2033"/>
      </w:tblGrid>
      <w:tr w:rsidR="00D6626B" w:rsidTr="00D6626B">
        <w:tc>
          <w:tcPr>
            <w:tcW w:w="2105" w:type="dxa"/>
          </w:tcPr>
          <w:p w:rsidR="00D6626B" w:rsidRDefault="00D6626B" w:rsidP="00001F98">
            <w:pPr>
              <w:ind w:firstLineChars="0" w:firstLine="0"/>
            </w:pPr>
            <w:r>
              <w:rPr>
                <w:rFonts w:hint="eastAsia"/>
              </w:rPr>
              <w:t>朝代</w:t>
            </w:r>
          </w:p>
        </w:tc>
        <w:tc>
          <w:tcPr>
            <w:tcW w:w="2251" w:type="dxa"/>
          </w:tcPr>
          <w:p w:rsidR="00D6626B" w:rsidRDefault="00D6626B" w:rsidP="00001F98">
            <w:pPr>
              <w:ind w:firstLineChars="0" w:firstLine="0"/>
            </w:pPr>
            <w:r>
              <w:rPr>
                <w:rFonts w:hint="eastAsia"/>
              </w:rPr>
              <w:t>诗词数</w:t>
            </w:r>
          </w:p>
        </w:tc>
        <w:tc>
          <w:tcPr>
            <w:tcW w:w="2104" w:type="dxa"/>
          </w:tcPr>
          <w:p w:rsidR="00D6626B" w:rsidRDefault="00D6626B" w:rsidP="00001F98">
            <w:pPr>
              <w:ind w:firstLineChars="0" w:firstLine="0"/>
            </w:pPr>
            <w:r>
              <w:rPr>
                <w:rFonts w:hint="eastAsia"/>
              </w:rPr>
              <w:t>诗人数</w:t>
            </w:r>
          </w:p>
        </w:tc>
        <w:tc>
          <w:tcPr>
            <w:tcW w:w="2033" w:type="dxa"/>
          </w:tcPr>
          <w:p w:rsidR="00D6626B" w:rsidRDefault="00D6626B" w:rsidP="00001F98">
            <w:pPr>
              <w:ind w:firstLineChars="0" w:firstLine="0"/>
            </w:pPr>
            <w:r>
              <w:rPr>
                <w:rFonts w:hint="eastAsia"/>
              </w:rPr>
              <w:t>高产诗人</w:t>
            </w:r>
          </w:p>
        </w:tc>
      </w:tr>
      <w:tr w:rsidR="00D6626B" w:rsidTr="00D6626B">
        <w:tc>
          <w:tcPr>
            <w:tcW w:w="2105" w:type="dxa"/>
          </w:tcPr>
          <w:p w:rsidR="00D6626B" w:rsidRDefault="00D6626B" w:rsidP="00001F98">
            <w:pPr>
              <w:ind w:firstLineChars="0" w:firstLine="0"/>
            </w:pPr>
            <w:r>
              <w:rPr>
                <w:rFonts w:hint="eastAsia"/>
              </w:rPr>
              <w:t>先秦</w:t>
            </w:r>
          </w:p>
        </w:tc>
        <w:tc>
          <w:tcPr>
            <w:tcW w:w="2251" w:type="dxa"/>
          </w:tcPr>
          <w:p w:rsidR="00D6626B" w:rsidRDefault="00D6626B" w:rsidP="00001F98">
            <w:pPr>
              <w:ind w:firstLineChars="0" w:firstLine="0"/>
            </w:pPr>
            <w:r>
              <w:rPr>
                <w:rFonts w:hint="eastAsia"/>
              </w:rPr>
              <w:t>1</w:t>
            </w:r>
            <w:r>
              <w:t>129</w:t>
            </w:r>
          </w:p>
        </w:tc>
        <w:tc>
          <w:tcPr>
            <w:tcW w:w="2104" w:type="dxa"/>
          </w:tcPr>
          <w:p w:rsidR="00D6626B" w:rsidRDefault="00A834B7" w:rsidP="00001F98">
            <w:pPr>
              <w:ind w:firstLineChars="0" w:firstLine="0"/>
            </w:pPr>
            <w:r>
              <w:rPr>
                <w:rFonts w:hint="eastAsia"/>
              </w:rPr>
              <w:t>3</w:t>
            </w:r>
            <w:r>
              <w:t>1</w:t>
            </w:r>
          </w:p>
        </w:tc>
        <w:tc>
          <w:tcPr>
            <w:tcW w:w="2033" w:type="dxa"/>
          </w:tcPr>
          <w:p w:rsidR="00D6626B" w:rsidRDefault="008F159A" w:rsidP="00001F98">
            <w:pPr>
              <w:ind w:firstLineChars="0" w:firstLine="0"/>
            </w:pPr>
            <w:r>
              <w:rPr>
                <w:rFonts w:hint="eastAsia"/>
              </w:rPr>
              <w:t>诗经</w:t>
            </w:r>
            <w:r>
              <w:rPr>
                <w:rFonts w:hint="eastAsia"/>
              </w:rPr>
              <w:t>3</w:t>
            </w:r>
            <w:r>
              <w:t>06</w:t>
            </w:r>
          </w:p>
        </w:tc>
      </w:tr>
      <w:tr w:rsidR="00D6626B" w:rsidTr="00D6626B">
        <w:tc>
          <w:tcPr>
            <w:tcW w:w="2105" w:type="dxa"/>
          </w:tcPr>
          <w:p w:rsidR="00D6626B" w:rsidRDefault="00D6626B" w:rsidP="00001F98">
            <w:pPr>
              <w:ind w:firstLineChars="0" w:firstLine="0"/>
            </w:pPr>
            <w:r>
              <w:rPr>
                <w:rFonts w:hint="eastAsia"/>
              </w:rPr>
              <w:t>汉</w:t>
            </w:r>
          </w:p>
        </w:tc>
        <w:tc>
          <w:tcPr>
            <w:tcW w:w="2251" w:type="dxa"/>
          </w:tcPr>
          <w:p w:rsidR="00D6626B" w:rsidRDefault="00D6626B" w:rsidP="00001F98">
            <w:pPr>
              <w:ind w:firstLineChars="0" w:firstLine="0"/>
            </w:pPr>
            <w:r>
              <w:rPr>
                <w:rFonts w:hint="eastAsia"/>
              </w:rPr>
              <w:t>5</w:t>
            </w:r>
            <w:r>
              <w:t>57</w:t>
            </w:r>
          </w:p>
        </w:tc>
        <w:tc>
          <w:tcPr>
            <w:tcW w:w="2104" w:type="dxa"/>
          </w:tcPr>
          <w:p w:rsidR="00D6626B" w:rsidRDefault="00A834B7" w:rsidP="00001F98">
            <w:pPr>
              <w:ind w:firstLineChars="0" w:firstLine="0"/>
            </w:pPr>
            <w:r>
              <w:rPr>
                <w:rFonts w:hint="eastAsia"/>
              </w:rPr>
              <w:t>1</w:t>
            </w:r>
            <w:r>
              <w:t>11</w:t>
            </w:r>
          </w:p>
        </w:tc>
        <w:tc>
          <w:tcPr>
            <w:tcW w:w="2033" w:type="dxa"/>
          </w:tcPr>
          <w:p w:rsidR="00D6626B" w:rsidRDefault="008F159A" w:rsidP="00001F98">
            <w:pPr>
              <w:ind w:firstLineChars="0" w:firstLine="0"/>
            </w:pPr>
            <w:r w:rsidRPr="008F159A">
              <w:rPr>
                <w:rFonts w:hint="eastAsia"/>
              </w:rPr>
              <w:t>刘向</w:t>
            </w:r>
            <w:r w:rsidRPr="008F159A">
              <w:t>24</w:t>
            </w:r>
          </w:p>
        </w:tc>
      </w:tr>
      <w:tr w:rsidR="00D6626B" w:rsidTr="00D6626B">
        <w:tc>
          <w:tcPr>
            <w:tcW w:w="2105" w:type="dxa"/>
          </w:tcPr>
          <w:p w:rsidR="00D6626B" w:rsidRDefault="00D6626B" w:rsidP="00001F98">
            <w:pPr>
              <w:ind w:firstLineChars="0" w:firstLine="0"/>
            </w:pPr>
            <w:r w:rsidRPr="005849B1">
              <w:t>魏晋</w:t>
            </w:r>
          </w:p>
        </w:tc>
        <w:tc>
          <w:tcPr>
            <w:tcW w:w="2251" w:type="dxa"/>
          </w:tcPr>
          <w:p w:rsidR="00D6626B" w:rsidRDefault="00D6626B" w:rsidP="00001F98">
            <w:pPr>
              <w:ind w:firstLineChars="0" w:firstLine="0"/>
            </w:pPr>
            <w:r>
              <w:rPr>
                <w:rFonts w:hint="eastAsia"/>
              </w:rPr>
              <w:t>3</w:t>
            </w:r>
            <w:r>
              <w:t>313</w:t>
            </w:r>
          </w:p>
        </w:tc>
        <w:tc>
          <w:tcPr>
            <w:tcW w:w="2104" w:type="dxa"/>
          </w:tcPr>
          <w:p w:rsidR="00D6626B" w:rsidRDefault="00A834B7" w:rsidP="00001F98">
            <w:pPr>
              <w:ind w:firstLineChars="0" w:firstLine="0"/>
            </w:pPr>
            <w:r>
              <w:rPr>
                <w:rFonts w:hint="eastAsia"/>
              </w:rPr>
              <w:t>2</w:t>
            </w:r>
            <w:r>
              <w:t>63</w:t>
            </w:r>
          </w:p>
        </w:tc>
        <w:tc>
          <w:tcPr>
            <w:tcW w:w="2033" w:type="dxa"/>
          </w:tcPr>
          <w:p w:rsidR="00D6626B" w:rsidRDefault="008F159A" w:rsidP="00001F98">
            <w:pPr>
              <w:ind w:firstLineChars="0" w:firstLine="0"/>
            </w:pPr>
            <w:r>
              <w:rPr>
                <w:rFonts w:hint="eastAsia"/>
              </w:rPr>
              <w:t>曹植</w:t>
            </w:r>
            <w:r>
              <w:rPr>
                <w:rFonts w:hint="eastAsia"/>
              </w:rPr>
              <w:t>1</w:t>
            </w:r>
            <w:r>
              <w:t>72</w:t>
            </w:r>
          </w:p>
        </w:tc>
      </w:tr>
      <w:tr w:rsidR="00D6626B" w:rsidTr="00D6626B">
        <w:tc>
          <w:tcPr>
            <w:tcW w:w="2105" w:type="dxa"/>
          </w:tcPr>
          <w:p w:rsidR="00D6626B" w:rsidRDefault="00D6626B" w:rsidP="00001F98">
            <w:pPr>
              <w:ind w:firstLineChars="0" w:firstLine="0"/>
            </w:pPr>
            <w:r>
              <w:rPr>
                <w:rFonts w:hint="eastAsia"/>
              </w:rPr>
              <w:t>隋</w:t>
            </w:r>
          </w:p>
        </w:tc>
        <w:tc>
          <w:tcPr>
            <w:tcW w:w="2251" w:type="dxa"/>
          </w:tcPr>
          <w:p w:rsidR="00D6626B" w:rsidRDefault="00D6626B" w:rsidP="00001F98">
            <w:pPr>
              <w:ind w:firstLineChars="0" w:firstLine="0"/>
            </w:pPr>
            <w:r>
              <w:rPr>
                <w:rFonts w:hint="eastAsia"/>
              </w:rPr>
              <w:t>1</w:t>
            </w:r>
            <w:r>
              <w:t>652</w:t>
            </w:r>
          </w:p>
        </w:tc>
        <w:tc>
          <w:tcPr>
            <w:tcW w:w="2104" w:type="dxa"/>
          </w:tcPr>
          <w:p w:rsidR="00D6626B" w:rsidRDefault="00A834B7" w:rsidP="00001F98">
            <w:pPr>
              <w:ind w:firstLineChars="0" w:firstLine="0"/>
            </w:pPr>
            <w:r>
              <w:rPr>
                <w:rFonts w:hint="eastAsia"/>
              </w:rPr>
              <w:t>1</w:t>
            </w:r>
            <w:r>
              <w:t>26</w:t>
            </w:r>
          </w:p>
        </w:tc>
        <w:tc>
          <w:tcPr>
            <w:tcW w:w="2033" w:type="dxa"/>
          </w:tcPr>
          <w:p w:rsidR="00D6626B" w:rsidRDefault="008F159A" w:rsidP="00001F98">
            <w:pPr>
              <w:ind w:firstLineChars="0" w:firstLine="0"/>
            </w:pPr>
            <w:r>
              <w:rPr>
                <w:rFonts w:hint="eastAsia"/>
              </w:rPr>
              <w:t>李世民</w:t>
            </w:r>
            <w:r>
              <w:rPr>
                <w:rFonts w:hint="eastAsia"/>
              </w:rPr>
              <w:t>1</w:t>
            </w:r>
            <w:r>
              <w:t>00</w:t>
            </w:r>
          </w:p>
        </w:tc>
      </w:tr>
      <w:tr w:rsidR="00D6626B" w:rsidTr="00D6626B">
        <w:tc>
          <w:tcPr>
            <w:tcW w:w="2105" w:type="dxa"/>
          </w:tcPr>
          <w:p w:rsidR="00D6626B" w:rsidRDefault="00D6626B" w:rsidP="00001F98">
            <w:pPr>
              <w:ind w:firstLineChars="0" w:firstLine="0"/>
            </w:pPr>
            <w:r>
              <w:rPr>
                <w:rFonts w:hint="eastAsia"/>
              </w:rPr>
              <w:t>唐</w:t>
            </w:r>
          </w:p>
        </w:tc>
        <w:tc>
          <w:tcPr>
            <w:tcW w:w="2251" w:type="dxa"/>
          </w:tcPr>
          <w:p w:rsidR="00D6626B" w:rsidRDefault="00D6626B" w:rsidP="00001F98">
            <w:pPr>
              <w:ind w:firstLineChars="0" w:firstLine="0"/>
            </w:pPr>
            <w:r>
              <w:rPr>
                <w:rFonts w:hint="eastAsia"/>
              </w:rPr>
              <w:t>1</w:t>
            </w:r>
            <w:r>
              <w:t>44763</w:t>
            </w:r>
          </w:p>
        </w:tc>
        <w:tc>
          <w:tcPr>
            <w:tcW w:w="2104" w:type="dxa"/>
          </w:tcPr>
          <w:p w:rsidR="00D6626B" w:rsidRDefault="00A834B7" w:rsidP="00001F98">
            <w:pPr>
              <w:ind w:firstLineChars="0" w:firstLine="0"/>
            </w:pPr>
            <w:r>
              <w:rPr>
                <w:rFonts w:hint="eastAsia"/>
              </w:rPr>
              <w:t>5</w:t>
            </w:r>
            <w:r>
              <w:t>689</w:t>
            </w:r>
          </w:p>
        </w:tc>
        <w:tc>
          <w:tcPr>
            <w:tcW w:w="2033" w:type="dxa"/>
          </w:tcPr>
          <w:p w:rsidR="00D6626B" w:rsidRDefault="00250604" w:rsidP="00001F98">
            <w:pPr>
              <w:ind w:firstLineChars="0" w:firstLine="0"/>
            </w:pPr>
            <w:r>
              <w:rPr>
                <w:rFonts w:hint="eastAsia"/>
              </w:rPr>
              <w:t>白居易</w:t>
            </w:r>
            <w:r>
              <w:rPr>
                <w:rFonts w:hint="eastAsia"/>
              </w:rPr>
              <w:t>8</w:t>
            </w:r>
            <w:r>
              <w:t>582</w:t>
            </w:r>
          </w:p>
        </w:tc>
      </w:tr>
      <w:tr w:rsidR="00D6626B" w:rsidTr="00D6626B">
        <w:tc>
          <w:tcPr>
            <w:tcW w:w="2105" w:type="dxa"/>
          </w:tcPr>
          <w:p w:rsidR="00D6626B" w:rsidRDefault="00D6626B" w:rsidP="00001F98">
            <w:pPr>
              <w:ind w:firstLineChars="0" w:firstLine="0"/>
            </w:pPr>
            <w:r>
              <w:rPr>
                <w:rFonts w:hint="eastAsia"/>
              </w:rPr>
              <w:t>五代</w:t>
            </w:r>
          </w:p>
        </w:tc>
        <w:tc>
          <w:tcPr>
            <w:tcW w:w="2251" w:type="dxa"/>
          </w:tcPr>
          <w:p w:rsidR="00D6626B" w:rsidRDefault="00D6626B" w:rsidP="00001F98">
            <w:pPr>
              <w:ind w:firstLineChars="0" w:firstLine="0"/>
            </w:pPr>
            <w:r>
              <w:rPr>
                <w:rFonts w:hint="eastAsia"/>
              </w:rPr>
              <w:t>1</w:t>
            </w:r>
            <w:r>
              <w:t>20</w:t>
            </w:r>
          </w:p>
        </w:tc>
        <w:tc>
          <w:tcPr>
            <w:tcW w:w="2104" w:type="dxa"/>
          </w:tcPr>
          <w:p w:rsidR="00D6626B" w:rsidRDefault="00A834B7" w:rsidP="00001F98">
            <w:pPr>
              <w:ind w:firstLineChars="0" w:firstLine="0"/>
            </w:pPr>
            <w:r>
              <w:rPr>
                <w:rFonts w:hint="eastAsia"/>
              </w:rPr>
              <w:t>2</w:t>
            </w:r>
            <w:r>
              <w:t>6</w:t>
            </w:r>
          </w:p>
        </w:tc>
        <w:tc>
          <w:tcPr>
            <w:tcW w:w="2033" w:type="dxa"/>
          </w:tcPr>
          <w:p w:rsidR="00D6626B" w:rsidRDefault="008F159A" w:rsidP="00001F98">
            <w:pPr>
              <w:ind w:firstLineChars="0" w:firstLine="0"/>
            </w:pPr>
            <w:r w:rsidRPr="005849B1">
              <w:t>李煜</w:t>
            </w:r>
            <w:r w:rsidRPr="005849B1">
              <w:rPr>
                <w:rFonts w:hint="eastAsia"/>
              </w:rPr>
              <w:t>2</w:t>
            </w:r>
            <w:r w:rsidRPr="005849B1">
              <w:t>2</w:t>
            </w:r>
          </w:p>
        </w:tc>
      </w:tr>
      <w:tr w:rsidR="00D6626B" w:rsidTr="00D6626B">
        <w:tc>
          <w:tcPr>
            <w:tcW w:w="2105" w:type="dxa"/>
          </w:tcPr>
          <w:p w:rsidR="00D6626B" w:rsidRDefault="00D6626B" w:rsidP="00001F98">
            <w:pPr>
              <w:ind w:firstLineChars="0" w:firstLine="0"/>
            </w:pPr>
            <w:r>
              <w:rPr>
                <w:rFonts w:hint="eastAsia"/>
              </w:rPr>
              <w:t>宋</w:t>
            </w:r>
          </w:p>
        </w:tc>
        <w:tc>
          <w:tcPr>
            <w:tcW w:w="2251" w:type="dxa"/>
          </w:tcPr>
          <w:p w:rsidR="00D6626B" w:rsidRDefault="00D6626B" w:rsidP="00001F98">
            <w:pPr>
              <w:ind w:firstLineChars="0" w:firstLine="0"/>
            </w:pPr>
            <w:r>
              <w:rPr>
                <w:rFonts w:hint="eastAsia"/>
              </w:rPr>
              <w:t>5</w:t>
            </w:r>
            <w:r>
              <w:t>85159</w:t>
            </w:r>
          </w:p>
        </w:tc>
        <w:tc>
          <w:tcPr>
            <w:tcW w:w="2104" w:type="dxa"/>
          </w:tcPr>
          <w:p w:rsidR="00D6626B" w:rsidRDefault="00A834B7" w:rsidP="00001F98">
            <w:pPr>
              <w:ind w:firstLineChars="0" w:firstLine="0"/>
            </w:pPr>
            <w:r>
              <w:rPr>
                <w:rFonts w:hint="eastAsia"/>
              </w:rPr>
              <w:t>1</w:t>
            </w:r>
            <w:r>
              <w:t>5745</w:t>
            </w:r>
          </w:p>
        </w:tc>
        <w:tc>
          <w:tcPr>
            <w:tcW w:w="2033" w:type="dxa"/>
          </w:tcPr>
          <w:p w:rsidR="00D6626B" w:rsidRDefault="00CD77DB" w:rsidP="00001F98">
            <w:pPr>
              <w:ind w:firstLineChars="0" w:firstLine="0"/>
            </w:pPr>
            <w:r>
              <w:rPr>
                <w:rFonts w:hint="eastAsia"/>
              </w:rPr>
              <w:t>陆游</w:t>
            </w:r>
            <w:r w:rsidR="008F159A">
              <w:t>20087</w:t>
            </w:r>
          </w:p>
        </w:tc>
      </w:tr>
      <w:tr w:rsidR="00D6626B" w:rsidTr="00D6626B">
        <w:tc>
          <w:tcPr>
            <w:tcW w:w="2105" w:type="dxa"/>
          </w:tcPr>
          <w:p w:rsidR="00D6626B" w:rsidRDefault="00D6626B" w:rsidP="00001F98">
            <w:pPr>
              <w:ind w:firstLineChars="0" w:firstLine="0"/>
            </w:pPr>
            <w:r>
              <w:rPr>
                <w:rFonts w:hint="eastAsia"/>
              </w:rPr>
              <w:t>辽</w:t>
            </w:r>
          </w:p>
        </w:tc>
        <w:tc>
          <w:tcPr>
            <w:tcW w:w="2251" w:type="dxa"/>
          </w:tcPr>
          <w:p w:rsidR="00D6626B" w:rsidRDefault="00D6626B" w:rsidP="00001F98">
            <w:pPr>
              <w:ind w:firstLineChars="0" w:firstLine="0"/>
            </w:pPr>
            <w:r>
              <w:rPr>
                <w:rFonts w:hint="eastAsia"/>
              </w:rPr>
              <w:t>2</w:t>
            </w:r>
            <w:r>
              <w:t>2</w:t>
            </w:r>
          </w:p>
        </w:tc>
        <w:tc>
          <w:tcPr>
            <w:tcW w:w="2104" w:type="dxa"/>
          </w:tcPr>
          <w:p w:rsidR="00D6626B" w:rsidRDefault="00A834B7" w:rsidP="00001F98">
            <w:pPr>
              <w:ind w:firstLineChars="0" w:firstLine="0"/>
            </w:pPr>
            <w:r>
              <w:rPr>
                <w:rFonts w:hint="eastAsia"/>
              </w:rPr>
              <w:t>7</w:t>
            </w:r>
          </w:p>
        </w:tc>
        <w:tc>
          <w:tcPr>
            <w:tcW w:w="2033" w:type="dxa"/>
          </w:tcPr>
          <w:p w:rsidR="00D6626B" w:rsidRDefault="008F159A" w:rsidP="008F159A">
            <w:pPr>
              <w:widowControl/>
              <w:spacing w:before="240" w:line="240" w:lineRule="auto"/>
              <w:ind w:firstLineChars="0" w:firstLine="0"/>
              <w:textAlignment w:val="auto"/>
            </w:pPr>
            <w:r w:rsidRPr="005849B1">
              <w:t>萧观音</w:t>
            </w:r>
            <w:r w:rsidRPr="005849B1">
              <w:rPr>
                <w:rFonts w:hint="eastAsia"/>
              </w:rPr>
              <w:t xml:space="preserve"> </w:t>
            </w:r>
            <w:r w:rsidRPr="005849B1">
              <w:t>12</w:t>
            </w:r>
          </w:p>
        </w:tc>
      </w:tr>
      <w:tr w:rsidR="00D6626B" w:rsidTr="00D6626B">
        <w:tc>
          <w:tcPr>
            <w:tcW w:w="2105" w:type="dxa"/>
          </w:tcPr>
          <w:p w:rsidR="00D6626B" w:rsidRDefault="00D6626B" w:rsidP="00001F98">
            <w:pPr>
              <w:ind w:firstLineChars="0" w:firstLine="0"/>
            </w:pPr>
            <w:r>
              <w:rPr>
                <w:rFonts w:hint="eastAsia"/>
              </w:rPr>
              <w:lastRenderedPageBreak/>
              <w:t>金</w:t>
            </w:r>
          </w:p>
        </w:tc>
        <w:tc>
          <w:tcPr>
            <w:tcW w:w="2251" w:type="dxa"/>
          </w:tcPr>
          <w:p w:rsidR="00D6626B" w:rsidRDefault="00D6626B" w:rsidP="00001F98">
            <w:pPr>
              <w:ind w:firstLineChars="0" w:firstLine="0"/>
            </w:pPr>
            <w:r>
              <w:rPr>
                <w:rFonts w:hint="eastAsia"/>
              </w:rPr>
              <w:t>5</w:t>
            </w:r>
            <w:r>
              <w:t>815</w:t>
            </w:r>
          </w:p>
        </w:tc>
        <w:tc>
          <w:tcPr>
            <w:tcW w:w="2104" w:type="dxa"/>
          </w:tcPr>
          <w:p w:rsidR="00D6626B" w:rsidRDefault="00A834B7" w:rsidP="00001F98">
            <w:pPr>
              <w:ind w:firstLineChars="0" w:firstLine="0"/>
            </w:pPr>
            <w:r>
              <w:rPr>
                <w:rFonts w:hint="eastAsia"/>
              </w:rPr>
              <w:t>2</w:t>
            </w:r>
            <w:r>
              <w:t>69</w:t>
            </w:r>
          </w:p>
        </w:tc>
        <w:tc>
          <w:tcPr>
            <w:tcW w:w="2033" w:type="dxa"/>
          </w:tcPr>
          <w:p w:rsidR="00D6626B" w:rsidRDefault="008F159A" w:rsidP="00001F98">
            <w:pPr>
              <w:ind w:firstLineChars="0" w:firstLine="0"/>
            </w:pPr>
            <w:r w:rsidRPr="005849B1">
              <w:t>李俊民</w:t>
            </w:r>
            <w:r w:rsidRPr="005849B1">
              <w:rPr>
                <w:rFonts w:hint="eastAsia"/>
              </w:rPr>
              <w:t xml:space="preserve"> </w:t>
            </w:r>
            <w:r w:rsidRPr="005849B1">
              <w:t>964</w:t>
            </w:r>
          </w:p>
        </w:tc>
      </w:tr>
      <w:tr w:rsidR="00D6626B" w:rsidTr="00D6626B">
        <w:tc>
          <w:tcPr>
            <w:tcW w:w="2105" w:type="dxa"/>
          </w:tcPr>
          <w:p w:rsidR="00D6626B" w:rsidRDefault="00D6626B" w:rsidP="00001F98">
            <w:pPr>
              <w:ind w:firstLineChars="0" w:firstLine="0"/>
            </w:pPr>
            <w:r>
              <w:rPr>
                <w:rFonts w:hint="eastAsia"/>
              </w:rPr>
              <w:t>元</w:t>
            </w:r>
          </w:p>
        </w:tc>
        <w:tc>
          <w:tcPr>
            <w:tcW w:w="2251" w:type="dxa"/>
          </w:tcPr>
          <w:p w:rsidR="00D6626B" w:rsidRDefault="00D6626B" w:rsidP="00001F98">
            <w:pPr>
              <w:ind w:firstLineChars="0" w:firstLine="0"/>
            </w:pPr>
            <w:r>
              <w:rPr>
                <w:rFonts w:hint="eastAsia"/>
              </w:rPr>
              <w:t>5</w:t>
            </w:r>
            <w:r>
              <w:t>4461</w:t>
            </w:r>
          </w:p>
        </w:tc>
        <w:tc>
          <w:tcPr>
            <w:tcW w:w="2104" w:type="dxa"/>
          </w:tcPr>
          <w:p w:rsidR="00D6626B" w:rsidRDefault="00A834B7" w:rsidP="00001F98">
            <w:pPr>
              <w:ind w:firstLineChars="0" w:firstLine="0"/>
            </w:pPr>
            <w:r>
              <w:rPr>
                <w:rFonts w:hint="eastAsia"/>
              </w:rPr>
              <w:t>1</w:t>
            </w:r>
            <w:r>
              <w:t>455</w:t>
            </w:r>
          </w:p>
        </w:tc>
        <w:tc>
          <w:tcPr>
            <w:tcW w:w="2033" w:type="dxa"/>
          </w:tcPr>
          <w:p w:rsidR="00D6626B" w:rsidRPr="005849B1" w:rsidRDefault="008F159A" w:rsidP="008F159A">
            <w:pPr>
              <w:widowControl/>
              <w:spacing w:before="240" w:line="240" w:lineRule="auto"/>
              <w:ind w:firstLineChars="0" w:firstLine="0"/>
              <w:textAlignment w:val="auto"/>
            </w:pPr>
            <w:r w:rsidRPr="005849B1">
              <w:t>刘基</w:t>
            </w:r>
            <w:r w:rsidRPr="005849B1">
              <w:rPr>
                <w:rFonts w:hint="eastAsia"/>
              </w:rPr>
              <w:t xml:space="preserve"> </w:t>
            </w:r>
            <w:r w:rsidRPr="005849B1">
              <w:t>1731</w:t>
            </w:r>
          </w:p>
        </w:tc>
      </w:tr>
      <w:tr w:rsidR="00D6626B" w:rsidTr="00D6626B">
        <w:tc>
          <w:tcPr>
            <w:tcW w:w="2105" w:type="dxa"/>
          </w:tcPr>
          <w:p w:rsidR="00D6626B" w:rsidRDefault="00D6626B" w:rsidP="00001F98">
            <w:pPr>
              <w:ind w:firstLineChars="0" w:firstLine="0"/>
            </w:pPr>
            <w:r>
              <w:rPr>
                <w:rFonts w:hint="eastAsia"/>
              </w:rPr>
              <w:t>明</w:t>
            </w:r>
          </w:p>
        </w:tc>
        <w:tc>
          <w:tcPr>
            <w:tcW w:w="2251" w:type="dxa"/>
          </w:tcPr>
          <w:p w:rsidR="00D6626B" w:rsidRDefault="00D6626B" w:rsidP="00001F98">
            <w:pPr>
              <w:ind w:firstLineChars="0" w:firstLine="0"/>
            </w:pPr>
            <w:r>
              <w:rPr>
                <w:rFonts w:hint="eastAsia"/>
              </w:rPr>
              <w:t>2</w:t>
            </w:r>
            <w:r>
              <w:t>54867</w:t>
            </w:r>
          </w:p>
        </w:tc>
        <w:tc>
          <w:tcPr>
            <w:tcW w:w="2104" w:type="dxa"/>
          </w:tcPr>
          <w:p w:rsidR="00D6626B" w:rsidRDefault="00A834B7" w:rsidP="00001F98">
            <w:pPr>
              <w:ind w:firstLineChars="0" w:firstLine="0"/>
            </w:pPr>
            <w:r>
              <w:rPr>
                <w:rFonts w:hint="eastAsia"/>
              </w:rPr>
              <w:t>4</w:t>
            </w:r>
            <w:r>
              <w:t>648</w:t>
            </w:r>
          </w:p>
        </w:tc>
        <w:tc>
          <w:tcPr>
            <w:tcW w:w="2033" w:type="dxa"/>
          </w:tcPr>
          <w:p w:rsidR="00D6626B" w:rsidRDefault="00864FCA" w:rsidP="00864FCA">
            <w:pPr>
              <w:ind w:firstLineChars="0" w:firstLine="0"/>
            </w:pPr>
            <w:r>
              <w:rPr>
                <w:rFonts w:hint="eastAsia"/>
              </w:rPr>
              <w:t>王</w:t>
            </w:r>
            <w:proofErr w:type="gramStart"/>
            <w:r>
              <w:rPr>
                <w:rFonts w:hint="eastAsia"/>
              </w:rPr>
              <w:t>世</w:t>
            </w:r>
            <w:proofErr w:type="gramEnd"/>
            <w:r>
              <w:rPr>
                <w:rFonts w:hint="eastAsia"/>
              </w:rPr>
              <w:t>贞</w:t>
            </w:r>
            <w:r>
              <w:rPr>
                <w:rFonts w:hint="eastAsia"/>
              </w:rPr>
              <w:t>8013</w:t>
            </w:r>
          </w:p>
        </w:tc>
      </w:tr>
      <w:tr w:rsidR="00D6626B" w:rsidTr="00D6626B">
        <w:tc>
          <w:tcPr>
            <w:tcW w:w="2105" w:type="dxa"/>
          </w:tcPr>
          <w:p w:rsidR="00D6626B" w:rsidRDefault="00D6626B" w:rsidP="00001F98">
            <w:pPr>
              <w:ind w:firstLineChars="0" w:firstLine="0"/>
            </w:pPr>
            <w:r>
              <w:rPr>
                <w:rFonts w:hint="eastAsia"/>
              </w:rPr>
              <w:t>清</w:t>
            </w:r>
          </w:p>
        </w:tc>
        <w:tc>
          <w:tcPr>
            <w:tcW w:w="2251" w:type="dxa"/>
          </w:tcPr>
          <w:p w:rsidR="00D6626B" w:rsidRDefault="00D6626B" w:rsidP="00001F98">
            <w:pPr>
              <w:ind w:firstLineChars="0" w:firstLine="0"/>
            </w:pPr>
            <w:r>
              <w:rPr>
                <w:rFonts w:hint="eastAsia"/>
              </w:rPr>
              <w:t>9</w:t>
            </w:r>
            <w:r>
              <w:t>0587</w:t>
            </w:r>
          </w:p>
        </w:tc>
        <w:tc>
          <w:tcPr>
            <w:tcW w:w="2104" w:type="dxa"/>
          </w:tcPr>
          <w:p w:rsidR="00D6626B" w:rsidRDefault="00A834B7" w:rsidP="00001F98">
            <w:pPr>
              <w:ind w:firstLineChars="0" w:firstLine="0"/>
            </w:pPr>
            <w:r>
              <w:rPr>
                <w:rFonts w:hint="eastAsia"/>
              </w:rPr>
              <w:t>8</w:t>
            </w:r>
            <w:r>
              <w:t>920</w:t>
            </w:r>
          </w:p>
        </w:tc>
        <w:tc>
          <w:tcPr>
            <w:tcW w:w="2033" w:type="dxa"/>
          </w:tcPr>
          <w:p w:rsidR="00D6626B" w:rsidRPr="005849B1" w:rsidRDefault="008F159A" w:rsidP="008F159A">
            <w:pPr>
              <w:widowControl/>
              <w:spacing w:before="240" w:line="240" w:lineRule="auto"/>
              <w:ind w:firstLineChars="0" w:firstLine="0"/>
              <w:textAlignment w:val="auto"/>
            </w:pPr>
            <w:r w:rsidRPr="005849B1">
              <w:t>丘逢甲</w:t>
            </w:r>
            <w:r w:rsidRPr="005849B1">
              <w:rPr>
                <w:rFonts w:hint="eastAsia"/>
              </w:rPr>
              <w:t xml:space="preserve"> </w:t>
            </w:r>
            <w:r w:rsidRPr="005849B1">
              <w:t>2147</w:t>
            </w:r>
          </w:p>
        </w:tc>
      </w:tr>
      <w:tr w:rsidR="00D6626B" w:rsidTr="00D6626B">
        <w:tc>
          <w:tcPr>
            <w:tcW w:w="2105" w:type="dxa"/>
          </w:tcPr>
          <w:p w:rsidR="00D6626B" w:rsidRDefault="00D6626B" w:rsidP="00001F98">
            <w:pPr>
              <w:ind w:firstLineChars="0" w:firstLine="0"/>
            </w:pPr>
            <w:r>
              <w:rPr>
                <w:rFonts w:hint="eastAsia"/>
              </w:rPr>
              <w:t>近代</w:t>
            </w:r>
          </w:p>
        </w:tc>
        <w:tc>
          <w:tcPr>
            <w:tcW w:w="2251" w:type="dxa"/>
          </w:tcPr>
          <w:p w:rsidR="00D6626B" w:rsidRDefault="00D6626B" w:rsidP="00001F98">
            <w:pPr>
              <w:ind w:firstLineChars="0" w:firstLine="0"/>
            </w:pPr>
            <w:r>
              <w:rPr>
                <w:rFonts w:hint="eastAsia"/>
              </w:rPr>
              <w:t>4</w:t>
            </w:r>
            <w:r>
              <w:t>4314</w:t>
            </w:r>
          </w:p>
        </w:tc>
        <w:tc>
          <w:tcPr>
            <w:tcW w:w="2104" w:type="dxa"/>
          </w:tcPr>
          <w:p w:rsidR="00D6626B" w:rsidRDefault="00A834B7" w:rsidP="00001F98">
            <w:pPr>
              <w:ind w:firstLineChars="0" w:firstLine="0"/>
            </w:pPr>
            <w:r>
              <w:rPr>
                <w:rFonts w:hint="eastAsia"/>
              </w:rPr>
              <w:t>8</w:t>
            </w:r>
            <w:r>
              <w:t>12</w:t>
            </w:r>
          </w:p>
        </w:tc>
        <w:tc>
          <w:tcPr>
            <w:tcW w:w="2033" w:type="dxa"/>
          </w:tcPr>
          <w:p w:rsidR="00D6626B" w:rsidRDefault="008F159A" w:rsidP="00001F98">
            <w:pPr>
              <w:ind w:firstLineChars="0" w:firstLine="0"/>
            </w:pPr>
            <w:r w:rsidRPr="005849B1">
              <w:t>黄浚</w:t>
            </w:r>
            <w:r w:rsidRPr="005849B1">
              <w:rPr>
                <w:rFonts w:hint="eastAsia"/>
              </w:rPr>
              <w:t xml:space="preserve"> </w:t>
            </w:r>
            <w:r w:rsidRPr="005849B1">
              <w:t>1277</w:t>
            </w:r>
          </w:p>
        </w:tc>
      </w:tr>
      <w:tr w:rsidR="00D6626B" w:rsidTr="00D6626B">
        <w:tc>
          <w:tcPr>
            <w:tcW w:w="2105" w:type="dxa"/>
          </w:tcPr>
          <w:p w:rsidR="00D6626B" w:rsidRDefault="00D6626B" w:rsidP="00001F98">
            <w:pPr>
              <w:ind w:firstLineChars="0" w:firstLine="0"/>
            </w:pPr>
            <w:r>
              <w:rPr>
                <w:rFonts w:hint="eastAsia"/>
              </w:rPr>
              <w:t>民国</w:t>
            </w:r>
          </w:p>
        </w:tc>
        <w:tc>
          <w:tcPr>
            <w:tcW w:w="2251" w:type="dxa"/>
          </w:tcPr>
          <w:p w:rsidR="00D6626B" w:rsidRDefault="00D6626B" w:rsidP="00001F98">
            <w:pPr>
              <w:ind w:firstLineChars="0" w:firstLine="0"/>
            </w:pPr>
            <w:r>
              <w:rPr>
                <w:rFonts w:hint="eastAsia"/>
              </w:rPr>
              <w:t>1</w:t>
            </w:r>
            <w:r>
              <w:t>7313</w:t>
            </w:r>
          </w:p>
        </w:tc>
        <w:tc>
          <w:tcPr>
            <w:tcW w:w="2104" w:type="dxa"/>
          </w:tcPr>
          <w:p w:rsidR="00D6626B" w:rsidRDefault="00A834B7" w:rsidP="00001F98">
            <w:pPr>
              <w:ind w:firstLineChars="0" w:firstLine="0"/>
            </w:pPr>
            <w:r>
              <w:rPr>
                <w:rFonts w:hint="eastAsia"/>
              </w:rPr>
              <w:t>1</w:t>
            </w:r>
            <w:r>
              <w:t>08</w:t>
            </w:r>
          </w:p>
        </w:tc>
        <w:tc>
          <w:tcPr>
            <w:tcW w:w="2033" w:type="dxa"/>
          </w:tcPr>
          <w:p w:rsidR="00D6626B" w:rsidRDefault="008F159A" w:rsidP="00001F98">
            <w:pPr>
              <w:ind w:firstLineChars="0" w:firstLine="0"/>
            </w:pPr>
            <w:r w:rsidRPr="005849B1">
              <w:t>曹家达</w:t>
            </w:r>
            <w:r w:rsidRPr="005849B1">
              <w:rPr>
                <w:rFonts w:hint="eastAsia"/>
              </w:rPr>
              <w:t xml:space="preserve"> </w:t>
            </w:r>
            <w:r w:rsidRPr="005849B1">
              <w:t>1874</w:t>
            </w:r>
          </w:p>
        </w:tc>
      </w:tr>
      <w:tr w:rsidR="00D6626B" w:rsidTr="00D6626B">
        <w:tc>
          <w:tcPr>
            <w:tcW w:w="2105" w:type="dxa"/>
          </w:tcPr>
          <w:p w:rsidR="00D6626B" w:rsidRDefault="00D6626B" w:rsidP="00001F98">
            <w:pPr>
              <w:ind w:firstLineChars="0" w:firstLine="0"/>
            </w:pPr>
            <w:r>
              <w:rPr>
                <w:rFonts w:hint="eastAsia"/>
              </w:rPr>
              <w:t>当代</w:t>
            </w:r>
          </w:p>
        </w:tc>
        <w:tc>
          <w:tcPr>
            <w:tcW w:w="2251" w:type="dxa"/>
          </w:tcPr>
          <w:p w:rsidR="00D6626B" w:rsidRDefault="00D6626B" w:rsidP="00001F98">
            <w:pPr>
              <w:ind w:firstLineChars="0" w:firstLine="0"/>
            </w:pPr>
            <w:r>
              <w:rPr>
                <w:rFonts w:hint="eastAsia"/>
              </w:rPr>
              <w:t>2</w:t>
            </w:r>
            <w:r>
              <w:t>8208</w:t>
            </w:r>
          </w:p>
        </w:tc>
        <w:tc>
          <w:tcPr>
            <w:tcW w:w="2104" w:type="dxa"/>
          </w:tcPr>
          <w:p w:rsidR="00D6626B" w:rsidRDefault="00A834B7" w:rsidP="00001F98">
            <w:pPr>
              <w:ind w:firstLineChars="0" w:firstLine="0"/>
            </w:pPr>
            <w:r>
              <w:rPr>
                <w:rFonts w:hint="eastAsia"/>
              </w:rPr>
              <w:t>1</w:t>
            </w:r>
            <w:r>
              <w:t>77</w:t>
            </w:r>
          </w:p>
        </w:tc>
        <w:tc>
          <w:tcPr>
            <w:tcW w:w="2033" w:type="dxa"/>
          </w:tcPr>
          <w:p w:rsidR="00D6626B" w:rsidRDefault="00CC4EFD" w:rsidP="00001F98">
            <w:pPr>
              <w:ind w:firstLineChars="0" w:firstLine="0"/>
            </w:pPr>
            <w:r w:rsidRPr="00CC4EFD">
              <w:t>卢青山</w:t>
            </w:r>
            <w:r w:rsidRPr="00CC4EFD">
              <w:rPr>
                <w:rFonts w:hint="eastAsia"/>
              </w:rPr>
              <w:t xml:space="preserve"> </w:t>
            </w:r>
            <w:r w:rsidRPr="00CC4EFD">
              <w:t>3133</w:t>
            </w:r>
          </w:p>
        </w:tc>
      </w:tr>
      <w:tr w:rsidR="00D6626B" w:rsidTr="00D6626B">
        <w:tc>
          <w:tcPr>
            <w:tcW w:w="2105" w:type="dxa"/>
          </w:tcPr>
          <w:p w:rsidR="00D6626B" w:rsidRDefault="00D6626B" w:rsidP="00001F98">
            <w:pPr>
              <w:ind w:firstLineChars="0" w:firstLine="0"/>
            </w:pPr>
            <w:r>
              <w:rPr>
                <w:rFonts w:hint="eastAsia"/>
              </w:rPr>
              <w:t>未知</w:t>
            </w:r>
          </w:p>
        </w:tc>
        <w:tc>
          <w:tcPr>
            <w:tcW w:w="2251" w:type="dxa"/>
          </w:tcPr>
          <w:p w:rsidR="00D6626B" w:rsidRDefault="00D6626B" w:rsidP="00001F98">
            <w:pPr>
              <w:ind w:firstLineChars="0" w:firstLine="0"/>
            </w:pPr>
            <w:r>
              <w:rPr>
                <w:rFonts w:hint="eastAsia"/>
              </w:rPr>
              <w:t>3</w:t>
            </w:r>
            <w:r>
              <w:t>4</w:t>
            </w:r>
          </w:p>
        </w:tc>
        <w:tc>
          <w:tcPr>
            <w:tcW w:w="2104" w:type="dxa"/>
          </w:tcPr>
          <w:p w:rsidR="00D6626B" w:rsidRDefault="005C257B" w:rsidP="00001F98">
            <w:pPr>
              <w:ind w:firstLineChars="0" w:firstLine="0"/>
            </w:pPr>
            <w:r>
              <w:rPr>
                <w:rFonts w:hint="eastAsia"/>
              </w:rPr>
              <w:t>-</w:t>
            </w:r>
            <w:r>
              <w:t>--</w:t>
            </w:r>
          </w:p>
        </w:tc>
        <w:tc>
          <w:tcPr>
            <w:tcW w:w="2033" w:type="dxa"/>
          </w:tcPr>
          <w:p w:rsidR="00D6626B" w:rsidRDefault="00227FAF" w:rsidP="00001F98">
            <w:pPr>
              <w:ind w:firstLineChars="0" w:firstLine="0"/>
            </w:pPr>
            <w:r>
              <w:rPr>
                <w:rFonts w:hint="eastAsia"/>
              </w:rPr>
              <w:t>-</w:t>
            </w:r>
            <w:r>
              <w:t>--</w:t>
            </w:r>
          </w:p>
        </w:tc>
      </w:tr>
      <w:tr w:rsidR="00D6626B" w:rsidTr="00D6626B">
        <w:tc>
          <w:tcPr>
            <w:tcW w:w="2105" w:type="dxa"/>
          </w:tcPr>
          <w:p w:rsidR="00D6626B" w:rsidRDefault="00D6626B" w:rsidP="00001F98">
            <w:pPr>
              <w:ind w:firstLineChars="0" w:firstLine="0"/>
            </w:pPr>
            <w:r>
              <w:rPr>
                <w:rFonts w:hint="eastAsia"/>
              </w:rPr>
              <w:t>总计</w:t>
            </w:r>
          </w:p>
        </w:tc>
        <w:tc>
          <w:tcPr>
            <w:tcW w:w="2251" w:type="dxa"/>
          </w:tcPr>
          <w:p w:rsidR="00D6626B" w:rsidRDefault="00D6626B" w:rsidP="00001F98">
            <w:pPr>
              <w:ind w:firstLineChars="0" w:firstLine="0"/>
            </w:pPr>
          </w:p>
        </w:tc>
        <w:tc>
          <w:tcPr>
            <w:tcW w:w="2104" w:type="dxa"/>
          </w:tcPr>
          <w:p w:rsidR="00D6626B" w:rsidRDefault="00D6626B" w:rsidP="00001F98">
            <w:pPr>
              <w:ind w:firstLineChars="0" w:firstLine="0"/>
            </w:pPr>
          </w:p>
        </w:tc>
        <w:tc>
          <w:tcPr>
            <w:tcW w:w="2033" w:type="dxa"/>
          </w:tcPr>
          <w:p w:rsidR="00D6626B" w:rsidRDefault="00D6626B" w:rsidP="00001F98">
            <w:pPr>
              <w:ind w:firstLineChars="0" w:firstLine="0"/>
            </w:pPr>
          </w:p>
        </w:tc>
      </w:tr>
    </w:tbl>
    <w:p w:rsidR="00CF5E49" w:rsidRDefault="00CF5E49" w:rsidP="007B3E52">
      <w:pPr>
        <w:ind w:firstLineChars="0" w:firstLine="0"/>
      </w:pPr>
    </w:p>
    <w:p w:rsidR="00D13115" w:rsidRDefault="00041F49" w:rsidP="00D13115">
      <w:pPr>
        <w:pStyle w:val="10"/>
      </w:pPr>
      <w:r>
        <w:rPr>
          <w:rFonts w:hint="eastAsia"/>
        </w:rPr>
        <w:lastRenderedPageBreak/>
        <w:t>分析过程</w:t>
      </w:r>
    </w:p>
    <w:p w:rsidR="00041F49" w:rsidRDefault="007B66D1" w:rsidP="007B66D1">
      <w:pPr>
        <w:pStyle w:val="20"/>
        <w:spacing w:before="163"/>
      </w:pPr>
      <w:r>
        <w:rPr>
          <w:rFonts w:hint="eastAsia"/>
        </w:rPr>
        <w:t xml:space="preserve"> </w:t>
      </w:r>
      <w:r>
        <w:rPr>
          <w:rFonts w:hint="eastAsia"/>
        </w:rPr>
        <w:t>全局高频字分析</w:t>
      </w:r>
    </w:p>
    <w:p w:rsidR="007B66D1" w:rsidRDefault="00267580" w:rsidP="007B66D1">
      <w:pPr>
        <w:ind w:firstLine="480"/>
      </w:pPr>
      <w:r>
        <w:rPr>
          <w:rFonts w:hint="eastAsia"/>
        </w:rPr>
        <w:t>去除停用词后的全局高频字</w:t>
      </w:r>
      <w:r w:rsidR="00865856">
        <w:rPr>
          <w:rFonts w:hint="eastAsia"/>
        </w:rPr>
        <w:t>top</w:t>
      </w:r>
      <w:r w:rsidR="00865856">
        <w:t>-100</w:t>
      </w:r>
      <w:r>
        <w:rPr>
          <w:rFonts w:hint="eastAsia"/>
        </w:rPr>
        <w:t>及各个朝代的高频字</w:t>
      </w:r>
      <w:r w:rsidR="00865856">
        <w:rPr>
          <w:rFonts w:hint="eastAsia"/>
        </w:rPr>
        <w:t>t</w:t>
      </w:r>
      <w:r w:rsidR="00865856">
        <w:t>op-10</w:t>
      </w:r>
      <w:r>
        <w:rPr>
          <w:rFonts w:hint="eastAsia"/>
        </w:rPr>
        <w:t>。</w:t>
      </w:r>
    </w:p>
    <w:tbl>
      <w:tblPr>
        <w:tblStyle w:val="ad"/>
        <w:tblW w:w="0" w:type="auto"/>
        <w:tblLook w:val="04A0" w:firstRow="1" w:lastRow="0" w:firstColumn="1" w:lastColumn="0" w:noHBand="0" w:noVBand="1"/>
      </w:tblPr>
      <w:tblGrid>
        <w:gridCol w:w="2157"/>
        <w:gridCol w:w="2156"/>
        <w:gridCol w:w="2090"/>
        <w:gridCol w:w="2090"/>
      </w:tblGrid>
      <w:tr w:rsidR="005903C4" w:rsidTr="005903C4">
        <w:tc>
          <w:tcPr>
            <w:tcW w:w="2157" w:type="dxa"/>
          </w:tcPr>
          <w:p w:rsidR="005903C4" w:rsidRDefault="005903C4" w:rsidP="007B66D1">
            <w:pPr>
              <w:ind w:firstLineChars="0" w:firstLine="0"/>
            </w:pPr>
            <w:r>
              <w:rPr>
                <w:rFonts w:hint="eastAsia"/>
              </w:rPr>
              <w:t>朝代</w:t>
            </w:r>
          </w:p>
        </w:tc>
        <w:tc>
          <w:tcPr>
            <w:tcW w:w="2156" w:type="dxa"/>
          </w:tcPr>
          <w:p w:rsidR="005903C4" w:rsidRDefault="005903C4" w:rsidP="007B66D1">
            <w:pPr>
              <w:ind w:firstLineChars="0" w:firstLine="0"/>
            </w:pPr>
            <w:r>
              <w:rPr>
                <w:rFonts w:hint="eastAsia"/>
              </w:rPr>
              <w:t>字</w:t>
            </w:r>
          </w:p>
        </w:tc>
        <w:tc>
          <w:tcPr>
            <w:tcW w:w="2090" w:type="dxa"/>
          </w:tcPr>
          <w:p w:rsidR="005903C4" w:rsidRDefault="005903C4" w:rsidP="007B66D1">
            <w:pPr>
              <w:ind w:firstLineChars="0" w:firstLine="0"/>
            </w:pPr>
            <w:r>
              <w:rPr>
                <w:rFonts w:hint="eastAsia"/>
              </w:rPr>
              <w:t>字频</w:t>
            </w:r>
          </w:p>
        </w:tc>
        <w:tc>
          <w:tcPr>
            <w:tcW w:w="2090" w:type="dxa"/>
          </w:tcPr>
          <w:p w:rsidR="005903C4" w:rsidRDefault="005903C4" w:rsidP="007B66D1">
            <w:pPr>
              <w:ind w:firstLineChars="0" w:firstLine="0"/>
            </w:pPr>
            <w:r>
              <w:rPr>
                <w:rFonts w:hint="eastAsia"/>
              </w:rPr>
              <w:t>词云</w:t>
            </w:r>
          </w:p>
        </w:tc>
      </w:tr>
      <w:tr w:rsidR="005903C4" w:rsidTr="005903C4">
        <w:tc>
          <w:tcPr>
            <w:tcW w:w="2157" w:type="dxa"/>
            <w:vMerge w:val="restart"/>
          </w:tcPr>
          <w:p w:rsidR="005903C4" w:rsidRDefault="005903C4" w:rsidP="007B66D1">
            <w:pPr>
              <w:ind w:firstLineChars="0" w:firstLine="0"/>
            </w:pPr>
            <w:r>
              <w:rPr>
                <w:rFonts w:hint="eastAsia"/>
              </w:rPr>
              <w:t>先秦</w:t>
            </w: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vMerge w:val="restart"/>
          </w:tcPr>
          <w:p w:rsidR="005903C4" w:rsidRDefault="005903C4" w:rsidP="007B66D1">
            <w:pPr>
              <w:ind w:firstLineChars="0" w:firstLine="0"/>
            </w:pPr>
            <w:bookmarkStart w:id="9" w:name="_GoBack"/>
            <w:bookmarkEnd w:id="9"/>
          </w:p>
        </w:tc>
      </w:tr>
      <w:tr w:rsidR="005903C4" w:rsidTr="005903C4">
        <w:tc>
          <w:tcPr>
            <w:tcW w:w="2157" w:type="dxa"/>
            <w:vMerge/>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vMerge/>
          </w:tcPr>
          <w:p w:rsidR="005903C4" w:rsidRDefault="005903C4" w:rsidP="007B66D1">
            <w:pPr>
              <w:ind w:firstLineChars="0" w:firstLine="0"/>
            </w:pPr>
          </w:p>
        </w:tc>
      </w:tr>
      <w:tr w:rsidR="005903C4" w:rsidTr="005903C4">
        <w:tc>
          <w:tcPr>
            <w:tcW w:w="2157" w:type="dxa"/>
            <w:vMerge/>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vMerge/>
          </w:tcPr>
          <w:p w:rsidR="005903C4" w:rsidRDefault="005903C4" w:rsidP="007B66D1">
            <w:pPr>
              <w:ind w:firstLineChars="0" w:firstLine="0"/>
            </w:pPr>
          </w:p>
        </w:tc>
      </w:tr>
      <w:tr w:rsidR="005903C4" w:rsidTr="005903C4">
        <w:tc>
          <w:tcPr>
            <w:tcW w:w="2157" w:type="dxa"/>
            <w:vMerge/>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vMerge/>
          </w:tcPr>
          <w:p w:rsidR="005903C4" w:rsidRDefault="005903C4" w:rsidP="007B66D1">
            <w:pPr>
              <w:ind w:firstLineChars="0" w:firstLine="0"/>
            </w:pPr>
          </w:p>
        </w:tc>
      </w:tr>
      <w:tr w:rsidR="005903C4" w:rsidTr="005903C4">
        <w:tc>
          <w:tcPr>
            <w:tcW w:w="2157" w:type="dxa"/>
            <w:vMerge/>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vMerge/>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r w:rsidR="005903C4" w:rsidTr="005903C4">
        <w:tc>
          <w:tcPr>
            <w:tcW w:w="2157" w:type="dxa"/>
          </w:tcPr>
          <w:p w:rsidR="005903C4" w:rsidRDefault="005903C4" w:rsidP="007B66D1">
            <w:pPr>
              <w:ind w:firstLineChars="0" w:firstLine="0"/>
            </w:pPr>
          </w:p>
        </w:tc>
        <w:tc>
          <w:tcPr>
            <w:tcW w:w="2156" w:type="dxa"/>
          </w:tcPr>
          <w:p w:rsidR="005903C4" w:rsidRDefault="005903C4" w:rsidP="007B66D1">
            <w:pPr>
              <w:ind w:firstLineChars="0" w:firstLine="0"/>
            </w:pPr>
          </w:p>
        </w:tc>
        <w:tc>
          <w:tcPr>
            <w:tcW w:w="2090" w:type="dxa"/>
          </w:tcPr>
          <w:p w:rsidR="005903C4" w:rsidRDefault="005903C4" w:rsidP="007B66D1">
            <w:pPr>
              <w:ind w:firstLineChars="0" w:firstLine="0"/>
            </w:pPr>
          </w:p>
        </w:tc>
        <w:tc>
          <w:tcPr>
            <w:tcW w:w="2090" w:type="dxa"/>
          </w:tcPr>
          <w:p w:rsidR="005903C4" w:rsidRDefault="005903C4" w:rsidP="007B66D1">
            <w:pPr>
              <w:ind w:firstLineChars="0" w:firstLine="0"/>
            </w:pPr>
          </w:p>
        </w:tc>
      </w:tr>
    </w:tbl>
    <w:p w:rsidR="00744B4C" w:rsidRDefault="00744B4C" w:rsidP="007B66D1">
      <w:pPr>
        <w:ind w:firstLine="480"/>
      </w:pPr>
    </w:p>
    <w:p w:rsidR="000F41CD" w:rsidRDefault="000F41CD" w:rsidP="007B66D1">
      <w:pPr>
        <w:ind w:firstLine="480"/>
      </w:pPr>
    </w:p>
    <w:p w:rsidR="000F41CD" w:rsidRPr="000F41CD" w:rsidRDefault="000F41CD" w:rsidP="007B66D1">
      <w:pPr>
        <w:ind w:firstLine="480"/>
      </w:pPr>
    </w:p>
    <w:tbl>
      <w:tblPr>
        <w:tblStyle w:val="ad"/>
        <w:tblW w:w="0" w:type="auto"/>
        <w:tblLook w:val="04A0" w:firstRow="1" w:lastRow="0" w:firstColumn="1" w:lastColumn="0" w:noHBand="0" w:noVBand="1"/>
      </w:tblPr>
      <w:tblGrid>
        <w:gridCol w:w="2110"/>
        <w:gridCol w:w="2111"/>
        <w:gridCol w:w="2113"/>
        <w:gridCol w:w="2159"/>
      </w:tblGrid>
      <w:tr w:rsidR="00744B4C" w:rsidTr="00744B4C">
        <w:tc>
          <w:tcPr>
            <w:tcW w:w="2123" w:type="dxa"/>
          </w:tcPr>
          <w:p w:rsidR="00744B4C" w:rsidRDefault="00744B4C" w:rsidP="007B66D1">
            <w:pPr>
              <w:ind w:firstLineChars="0" w:firstLine="0"/>
            </w:pPr>
            <w:r>
              <w:rPr>
                <w:rFonts w:hint="eastAsia"/>
              </w:rPr>
              <w:t>朝代</w:t>
            </w:r>
          </w:p>
        </w:tc>
        <w:tc>
          <w:tcPr>
            <w:tcW w:w="2123" w:type="dxa"/>
          </w:tcPr>
          <w:p w:rsidR="00744B4C" w:rsidRDefault="00D1474D" w:rsidP="007B66D1">
            <w:pPr>
              <w:ind w:firstLineChars="0" w:firstLine="0"/>
            </w:pPr>
            <w:r>
              <w:rPr>
                <w:rFonts w:hint="eastAsia"/>
              </w:rPr>
              <w:t>字</w:t>
            </w:r>
          </w:p>
        </w:tc>
        <w:tc>
          <w:tcPr>
            <w:tcW w:w="2123" w:type="dxa"/>
          </w:tcPr>
          <w:p w:rsidR="00744B4C" w:rsidRDefault="001360A3" w:rsidP="007B66D1">
            <w:pPr>
              <w:ind w:firstLineChars="0" w:firstLine="0"/>
            </w:pPr>
            <w:r>
              <w:rPr>
                <w:rFonts w:hint="eastAsia"/>
              </w:rPr>
              <w:t>字频</w:t>
            </w:r>
          </w:p>
        </w:tc>
        <w:tc>
          <w:tcPr>
            <w:tcW w:w="2124" w:type="dxa"/>
          </w:tcPr>
          <w:p w:rsidR="00744B4C" w:rsidRDefault="001360A3" w:rsidP="007B66D1">
            <w:pPr>
              <w:ind w:firstLineChars="0" w:firstLine="0"/>
            </w:pPr>
            <w:r>
              <w:rPr>
                <w:rFonts w:hint="eastAsia"/>
              </w:rPr>
              <w:t>占比（字频</w:t>
            </w:r>
            <w:r>
              <w:rPr>
                <w:rFonts w:hint="eastAsia"/>
              </w:rPr>
              <w:t>/</w:t>
            </w:r>
            <w:r>
              <w:rPr>
                <w:rFonts w:hint="eastAsia"/>
              </w:rPr>
              <w:t>诗词数）</w:t>
            </w:r>
          </w:p>
        </w:tc>
      </w:tr>
      <w:tr w:rsidR="001360A3" w:rsidTr="00744B4C">
        <w:tc>
          <w:tcPr>
            <w:tcW w:w="2123" w:type="dxa"/>
            <w:vMerge w:val="restart"/>
          </w:tcPr>
          <w:p w:rsidR="001360A3" w:rsidRDefault="001360A3" w:rsidP="007B66D1">
            <w:pPr>
              <w:ind w:firstLineChars="0" w:firstLine="0"/>
            </w:pPr>
            <w:r>
              <w:rPr>
                <w:rFonts w:hint="eastAsia"/>
              </w:rPr>
              <w:t>唐朝</w:t>
            </w:r>
          </w:p>
        </w:tc>
        <w:tc>
          <w:tcPr>
            <w:tcW w:w="2123" w:type="dxa"/>
          </w:tcPr>
          <w:p w:rsidR="001360A3" w:rsidRDefault="000F41CD" w:rsidP="007B66D1">
            <w:pPr>
              <w:ind w:firstLineChars="0" w:firstLine="0"/>
            </w:pPr>
            <w:r>
              <w:rPr>
                <w:rFonts w:hint="eastAsia"/>
              </w:rPr>
              <w:t>月</w:t>
            </w:r>
          </w:p>
        </w:tc>
        <w:tc>
          <w:tcPr>
            <w:tcW w:w="2123" w:type="dxa"/>
          </w:tcPr>
          <w:p w:rsidR="001360A3" w:rsidRDefault="000F41CD" w:rsidP="007B66D1">
            <w:pPr>
              <w:ind w:firstLineChars="0" w:firstLine="0"/>
            </w:pPr>
            <w:r>
              <w:rPr>
                <w:rFonts w:hint="eastAsia"/>
              </w:rPr>
              <w:t>1</w:t>
            </w:r>
            <w:r>
              <w:t>000</w:t>
            </w:r>
          </w:p>
        </w:tc>
        <w:tc>
          <w:tcPr>
            <w:tcW w:w="2124" w:type="dxa"/>
          </w:tcPr>
          <w:p w:rsidR="001360A3" w:rsidRDefault="000F41CD" w:rsidP="007B66D1">
            <w:pPr>
              <w:ind w:firstLineChars="0" w:firstLine="0"/>
            </w:pPr>
            <w:r>
              <w:rPr>
                <w:rFonts w:hint="eastAsia"/>
              </w:rPr>
              <w:t>1</w:t>
            </w:r>
            <w:r>
              <w:t>000</w:t>
            </w:r>
            <w:r>
              <w:rPr>
                <w:rFonts w:hint="eastAsia"/>
              </w:rPr>
              <w:t>/1</w:t>
            </w:r>
            <w:r>
              <w:t>44763=0.006</w:t>
            </w: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vMerge/>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r w:rsidR="001360A3" w:rsidTr="00744B4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3" w:type="dxa"/>
          </w:tcPr>
          <w:p w:rsidR="001360A3" w:rsidRDefault="001360A3" w:rsidP="007B66D1">
            <w:pPr>
              <w:ind w:firstLineChars="0" w:firstLine="0"/>
            </w:pPr>
          </w:p>
        </w:tc>
        <w:tc>
          <w:tcPr>
            <w:tcW w:w="2124" w:type="dxa"/>
          </w:tcPr>
          <w:p w:rsidR="001360A3" w:rsidRDefault="001360A3" w:rsidP="007B66D1">
            <w:pPr>
              <w:ind w:firstLineChars="0" w:firstLine="0"/>
            </w:pPr>
          </w:p>
        </w:tc>
      </w:tr>
    </w:tbl>
    <w:p w:rsidR="00744B4C" w:rsidRDefault="00376F05" w:rsidP="00376F05">
      <w:pPr>
        <w:pStyle w:val="20"/>
        <w:spacing w:before="163"/>
      </w:pPr>
      <w:r>
        <w:rPr>
          <w:rFonts w:hint="eastAsia"/>
        </w:rPr>
        <w:t xml:space="preserve"> </w:t>
      </w:r>
      <w:r w:rsidR="00C903B8">
        <w:rPr>
          <w:rFonts w:hint="eastAsia"/>
        </w:rPr>
        <w:t>常用双字词发现</w:t>
      </w:r>
    </w:p>
    <w:p w:rsidR="00C903B8" w:rsidRDefault="00C903B8" w:rsidP="00C903B8">
      <w:pPr>
        <w:ind w:firstLineChars="83" w:firstLine="199"/>
      </w:pPr>
      <w:r>
        <w:rPr>
          <w:rFonts w:hint="eastAsia"/>
        </w:rPr>
        <w:t>词汇探测：唐诗中的常用双字词发现</w:t>
      </w:r>
    </w:p>
    <w:p w:rsidR="00C903B8" w:rsidRDefault="00C903B8" w:rsidP="00C903B8">
      <w:pPr>
        <w:ind w:firstLineChars="83" w:firstLine="199"/>
      </w:pPr>
      <w:r>
        <w:rPr>
          <w:rFonts w:hint="eastAsia"/>
        </w:rPr>
        <w:t>刚才分析的是单字，而汉语的语素大都是由单音节（字）表示，即所谓的“一音一义”。当这些单音节语素，能够独立应用的话，就是词。古汉语中存在着许多单音节词，这也就是文言文翻译中要经常把一个字翻译成现代汉语中的双音节词的</w:t>
      </w:r>
      <w:r>
        <w:rPr>
          <w:rFonts w:hint="eastAsia"/>
        </w:rPr>
        <w:lastRenderedPageBreak/>
        <w:t>原因。</w:t>
      </w:r>
    </w:p>
    <w:p w:rsidR="00C903B8" w:rsidRDefault="00C903B8" w:rsidP="00C903B8">
      <w:pPr>
        <w:ind w:firstLineChars="83" w:firstLine="199"/>
      </w:pPr>
      <w:r>
        <w:rPr>
          <w:rFonts w:hint="eastAsia"/>
        </w:rPr>
        <w:t>然而，有些单音节语素，不能够独立使用，就不是词，只能够是语素，如</w:t>
      </w:r>
      <w:proofErr w:type="gramStart"/>
      <w:r>
        <w:rPr>
          <w:rFonts w:hint="eastAsia"/>
        </w:rPr>
        <w:t>“</w:t>
      </w:r>
      <w:proofErr w:type="gramEnd"/>
      <w:r>
        <w:rPr>
          <w:rFonts w:hint="eastAsia"/>
        </w:rPr>
        <w:t>第</w:t>
      </w:r>
      <w:r>
        <w:rPr>
          <w:rFonts w:hint="eastAsia"/>
        </w:rPr>
        <w:t>-</w:t>
      </w:r>
      <w:r>
        <w:rPr>
          <w:rFonts w:hint="eastAsia"/>
        </w:rPr>
        <w:t>“、”</w:t>
      </w:r>
      <w:proofErr w:type="gramStart"/>
      <w:r>
        <w:rPr>
          <w:rFonts w:hint="eastAsia"/>
        </w:rPr>
        <w:t>踌</w:t>
      </w:r>
      <w:proofErr w:type="gramEnd"/>
      <w:r>
        <w:rPr>
          <w:rFonts w:hint="eastAsia"/>
        </w:rPr>
        <w:t>-</w:t>
      </w:r>
      <w:r>
        <w:rPr>
          <w:rFonts w:hint="eastAsia"/>
        </w:rPr>
        <w:t>“、”</w:t>
      </w:r>
      <w:r>
        <w:rPr>
          <w:rFonts w:hint="eastAsia"/>
        </w:rPr>
        <w:t xml:space="preserve">- </w:t>
      </w:r>
      <w:r>
        <w:rPr>
          <w:rFonts w:hint="eastAsia"/>
        </w:rPr>
        <w:t>们“。</w:t>
      </w:r>
    </w:p>
    <w:p w:rsidR="00C903B8" w:rsidRPr="00C903B8" w:rsidRDefault="00C903B8" w:rsidP="00C903B8">
      <w:pPr>
        <w:ind w:firstLineChars="83" w:firstLine="199"/>
      </w:pPr>
      <w:r>
        <w:rPr>
          <w:rFonts w:hint="eastAsia"/>
        </w:rPr>
        <w:t>鉴于此，笔者想发现一些唐诗中的常用双字词，看看其中的成</w:t>
      </w:r>
      <w:proofErr w:type="gramStart"/>
      <w:r>
        <w:rPr>
          <w:rFonts w:hint="eastAsia"/>
        </w:rPr>
        <w:t>词规律</w:t>
      </w:r>
      <w:proofErr w:type="gramEnd"/>
      <w:r>
        <w:rPr>
          <w:rFonts w:hint="eastAsia"/>
        </w:rPr>
        <w:t>是怎样的。这里选取共现次数超过</w:t>
      </w:r>
      <w:r>
        <w:rPr>
          <w:rFonts w:hint="eastAsia"/>
        </w:rPr>
        <w:t>10</w:t>
      </w:r>
      <w:r>
        <w:rPr>
          <w:rFonts w:hint="eastAsia"/>
        </w:rPr>
        <w:t>次的词汇，并列出</w:t>
      </w:r>
      <w:r>
        <w:rPr>
          <w:rFonts w:hint="eastAsia"/>
        </w:rPr>
        <w:t>TOP200</w:t>
      </w:r>
      <w:r>
        <w:rPr>
          <w:rFonts w:hint="eastAsia"/>
        </w:rPr>
        <w:t>的</w:t>
      </w:r>
      <w:proofErr w:type="gramStart"/>
      <w:r>
        <w:rPr>
          <w:rFonts w:hint="eastAsia"/>
        </w:rPr>
        <w:t>共现双字词</w:t>
      </w:r>
      <w:proofErr w:type="gramEnd"/>
      <w:r w:rsidR="00981024">
        <w:rPr>
          <w:rFonts w:hint="eastAsia"/>
        </w:rPr>
        <w:t>和各个朝代的</w:t>
      </w:r>
      <w:r w:rsidR="00981024">
        <w:rPr>
          <w:rFonts w:hint="eastAsia"/>
        </w:rPr>
        <w:t>TOP</w:t>
      </w:r>
      <w:r w:rsidR="00981024">
        <w:t>10</w:t>
      </w:r>
      <w:proofErr w:type="gramStart"/>
      <w:r w:rsidR="00981024">
        <w:rPr>
          <w:rFonts w:hint="eastAsia"/>
        </w:rPr>
        <w:t>共现双字词</w:t>
      </w:r>
      <w:proofErr w:type="gramEnd"/>
      <w:r>
        <w:rPr>
          <w:rFonts w:hint="eastAsia"/>
        </w:rPr>
        <w:t>。关键操作步骤如下所示：</w:t>
      </w:r>
    </w:p>
    <w:p w:rsidR="00FB0ED0" w:rsidRDefault="0023766E" w:rsidP="00B57087">
      <w:pPr>
        <w:ind w:firstLineChars="0" w:firstLine="0"/>
      </w:pPr>
      <w:r>
        <w:tab/>
      </w:r>
    </w:p>
    <w:tbl>
      <w:tblPr>
        <w:tblStyle w:val="ad"/>
        <w:tblW w:w="0" w:type="auto"/>
        <w:tblLook w:val="04A0" w:firstRow="1" w:lastRow="0" w:firstColumn="1" w:lastColumn="0" w:noHBand="0" w:noVBand="1"/>
      </w:tblPr>
      <w:tblGrid>
        <w:gridCol w:w="2157"/>
        <w:gridCol w:w="2156"/>
        <w:gridCol w:w="2090"/>
        <w:gridCol w:w="2090"/>
      </w:tblGrid>
      <w:tr w:rsidR="009B3602" w:rsidTr="009B3602">
        <w:tc>
          <w:tcPr>
            <w:tcW w:w="2157" w:type="dxa"/>
          </w:tcPr>
          <w:p w:rsidR="009B3602" w:rsidRDefault="009B3602" w:rsidP="00B4328E">
            <w:pPr>
              <w:ind w:firstLineChars="0" w:firstLine="0"/>
              <w:rPr>
                <w:rFonts w:hint="eastAsia"/>
              </w:rPr>
            </w:pPr>
            <w:r>
              <w:rPr>
                <w:rFonts w:hint="eastAsia"/>
              </w:rPr>
              <w:t>朝代</w:t>
            </w:r>
          </w:p>
        </w:tc>
        <w:tc>
          <w:tcPr>
            <w:tcW w:w="2156" w:type="dxa"/>
          </w:tcPr>
          <w:p w:rsidR="009B3602" w:rsidRDefault="009B3602" w:rsidP="00B4328E">
            <w:pPr>
              <w:ind w:firstLineChars="0" w:firstLine="0"/>
            </w:pPr>
            <w:r>
              <w:rPr>
                <w:rFonts w:hint="eastAsia"/>
              </w:rPr>
              <w:t>词</w:t>
            </w:r>
          </w:p>
        </w:tc>
        <w:tc>
          <w:tcPr>
            <w:tcW w:w="2090" w:type="dxa"/>
          </w:tcPr>
          <w:p w:rsidR="009B3602" w:rsidRDefault="009B3602" w:rsidP="00B4328E">
            <w:pPr>
              <w:ind w:firstLineChars="0" w:firstLine="0"/>
            </w:pPr>
            <w:r>
              <w:rPr>
                <w:rFonts w:hint="eastAsia"/>
              </w:rPr>
              <w:t>词频</w:t>
            </w:r>
          </w:p>
        </w:tc>
        <w:tc>
          <w:tcPr>
            <w:tcW w:w="2090" w:type="dxa"/>
          </w:tcPr>
          <w:p w:rsidR="009B3602" w:rsidRDefault="00340827" w:rsidP="00B4328E">
            <w:pPr>
              <w:ind w:firstLineChars="0" w:firstLine="0"/>
            </w:pPr>
            <w:r>
              <w:rPr>
                <w:rFonts w:hint="eastAsia"/>
              </w:rPr>
              <w:t>词云</w:t>
            </w:r>
          </w:p>
        </w:tc>
      </w:tr>
      <w:tr w:rsidR="000D3CA8" w:rsidTr="009B3602">
        <w:tc>
          <w:tcPr>
            <w:tcW w:w="2157" w:type="dxa"/>
            <w:vMerge w:val="restart"/>
          </w:tcPr>
          <w:p w:rsidR="000D3CA8" w:rsidRDefault="000D3CA8" w:rsidP="00B4328E">
            <w:pPr>
              <w:ind w:firstLineChars="0" w:firstLine="0"/>
            </w:pPr>
            <w:r>
              <w:rPr>
                <w:rFonts w:hint="eastAsia"/>
              </w:rPr>
              <w:t>唐朝</w:t>
            </w:r>
          </w:p>
        </w:tc>
        <w:tc>
          <w:tcPr>
            <w:tcW w:w="2156" w:type="dxa"/>
          </w:tcPr>
          <w:p w:rsidR="000D3CA8" w:rsidRDefault="000D3CA8" w:rsidP="00B4328E">
            <w:pPr>
              <w:ind w:firstLineChars="0" w:firstLine="0"/>
            </w:pPr>
          </w:p>
        </w:tc>
        <w:tc>
          <w:tcPr>
            <w:tcW w:w="2090" w:type="dxa"/>
          </w:tcPr>
          <w:p w:rsidR="000D3CA8" w:rsidRDefault="000D3CA8" w:rsidP="00B4328E">
            <w:pPr>
              <w:ind w:firstLineChars="0" w:firstLine="0"/>
            </w:pPr>
          </w:p>
        </w:tc>
        <w:tc>
          <w:tcPr>
            <w:tcW w:w="2090" w:type="dxa"/>
            <w:vMerge w:val="restart"/>
          </w:tcPr>
          <w:p w:rsidR="000D3CA8" w:rsidRDefault="000D3CA8" w:rsidP="00B4328E">
            <w:pPr>
              <w:ind w:firstLineChars="0" w:firstLine="0"/>
            </w:pPr>
          </w:p>
        </w:tc>
      </w:tr>
      <w:tr w:rsidR="000D3CA8" w:rsidTr="009B3602">
        <w:tc>
          <w:tcPr>
            <w:tcW w:w="2157" w:type="dxa"/>
            <w:vMerge/>
          </w:tcPr>
          <w:p w:rsidR="000D3CA8" w:rsidRDefault="000D3CA8" w:rsidP="00B4328E">
            <w:pPr>
              <w:ind w:firstLineChars="0" w:firstLine="0"/>
            </w:pPr>
          </w:p>
        </w:tc>
        <w:tc>
          <w:tcPr>
            <w:tcW w:w="2156" w:type="dxa"/>
          </w:tcPr>
          <w:p w:rsidR="000D3CA8" w:rsidRDefault="000D3CA8" w:rsidP="00B4328E">
            <w:pPr>
              <w:ind w:firstLineChars="0" w:firstLine="0"/>
            </w:pPr>
          </w:p>
        </w:tc>
        <w:tc>
          <w:tcPr>
            <w:tcW w:w="2090" w:type="dxa"/>
          </w:tcPr>
          <w:p w:rsidR="000D3CA8" w:rsidRDefault="000D3CA8" w:rsidP="00B4328E">
            <w:pPr>
              <w:ind w:firstLineChars="0" w:firstLine="0"/>
            </w:pPr>
          </w:p>
        </w:tc>
        <w:tc>
          <w:tcPr>
            <w:tcW w:w="2090" w:type="dxa"/>
            <w:vMerge/>
          </w:tcPr>
          <w:p w:rsidR="000D3CA8" w:rsidRDefault="000D3CA8" w:rsidP="00B4328E">
            <w:pPr>
              <w:ind w:firstLineChars="0" w:firstLine="0"/>
            </w:pPr>
          </w:p>
        </w:tc>
      </w:tr>
      <w:tr w:rsidR="000D3CA8" w:rsidTr="009B3602">
        <w:tc>
          <w:tcPr>
            <w:tcW w:w="2157" w:type="dxa"/>
            <w:vMerge/>
          </w:tcPr>
          <w:p w:rsidR="000D3CA8" w:rsidRDefault="000D3CA8" w:rsidP="00B4328E">
            <w:pPr>
              <w:ind w:firstLineChars="0" w:firstLine="0"/>
            </w:pPr>
          </w:p>
        </w:tc>
        <w:tc>
          <w:tcPr>
            <w:tcW w:w="2156" w:type="dxa"/>
          </w:tcPr>
          <w:p w:rsidR="000D3CA8" w:rsidRDefault="000D3CA8" w:rsidP="00B4328E">
            <w:pPr>
              <w:ind w:firstLineChars="0" w:firstLine="0"/>
            </w:pPr>
          </w:p>
        </w:tc>
        <w:tc>
          <w:tcPr>
            <w:tcW w:w="2090" w:type="dxa"/>
          </w:tcPr>
          <w:p w:rsidR="000D3CA8" w:rsidRDefault="000D3CA8" w:rsidP="00B4328E">
            <w:pPr>
              <w:ind w:firstLineChars="0" w:firstLine="0"/>
            </w:pPr>
          </w:p>
        </w:tc>
        <w:tc>
          <w:tcPr>
            <w:tcW w:w="2090" w:type="dxa"/>
            <w:vMerge/>
          </w:tcPr>
          <w:p w:rsidR="000D3CA8" w:rsidRDefault="000D3CA8" w:rsidP="00B4328E">
            <w:pPr>
              <w:ind w:firstLineChars="0" w:firstLine="0"/>
            </w:pPr>
          </w:p>
        </w:tc>
      </w:tr>
      <w:tr w:rsidR="000D3CA8" w:rsidTr="009B3602">
        <w:tc>
          <w:tcPr>
            <w:tcW w:w="2157" w:type="dxa"/>
            <w:vMerge/>
          </w:tcPr>
          <w:p w:rsidR="000D3CA8" w:rsidRDefault="000D3CA8" w:rsidP="00B4328E">
            <w:pPr>
              <w:ind w:firstLineChars="0" w:firstLine="0"/>
            </w:pPr>
          </w:p>
        </w:tc>
        <w:tc>
          <w:tcPr>
            <w:tcW w:w="2156" w:type="dxa"/>
          </w:tcPr>
          <w:p w:rsidR="000D3CA8" w:rsidRDefault="000D3CA8" w:rsidP="00B4328E">
            <w:pPr>
              <w:ind w:firstLineChars="0" w:firstLine="0"/>
            </w:pPr>
          </w:p>
        </w:tc>
        <w:tc>
          <w:tcPr>
            <w:tcW w:w="2090" w:type="dxa"/>
          </w:tcPr>
          <w:p w:rsidR="000D3CA8" w:rsidRDefault="000D3CA8" w:rsidP="00B4328E">
            <w:pPr>
              <w:ind w:firstLineChars="0" w:firstLine="0"/>
            </w:pPr>
          </w:p>
        </w:tc>
        <w:tc>
          <w:tcPr>
            <w:tcW w:w="2090" w:type="dxa"/>
            <w:vMerge/>
          </w:tcPr>
          <w:p w:rsidR="000D3CA8" w:rsidRDefault="000D3CA8" w:rsidP="00B4328E">
            <w:pPr>
              <w:ind w:firstLineChars="0" w:firstLine="0"/>
            </w:pPr>
          </w:p>
        </w:tc>
      </w:tr>
      <w:tr w:rsidR="000D3CA8" w:rsidTr="009B3602">
        <w:tc>
          <w:tcPr>
            <w:tcW w:w="2157" w:type="dxa"/>
            <w:vMerge/>
          </w:tcPr>
          <w:p w:rsidR="000D3CA8" w:rsidRDefault="000D3CA8" w:rsidP="00B4328E">
            <w:pPr>
              <w:ind w:firstLineChars="0" w:firstLine="0"/>
            </w:pPr>
          </w:p>
        </w:tc>
        <w:tc>
          <w:tcPr>
            <w:tcW w:w="2156" w:type="dxa"/>
          </w:tcPr>
          <w:p w:rsidR="000D3CA8" w:rsidRDefault="000D3CA8" w:rsidP="00B4328E">
            <w:pPr>
              <w:ind w:firstLineChars="0" w:firstLine="0"/>
            </w:pPr>
          </w:p>
        </w:tc>
        <w:tc>
          <w:tcPr>
            <w:tcW w:w="2090" w:type="dxa"/>
          </w:tcPr>
          <w:p w:rsidR="000D3CA8" w:rsidRDefault="000D3CA8" w:rsidP="00B4328E">
            <w:pPr>
              <w:ind w:firstLineChars="0" w:firstLine="0"/>
            </w:pPr>
          </w:p>
        </w:tc>
        <w:tc>
          <w:tcPr>
            <w:tcW w:w="2090" w:type="dxa"/>
            <w:vMerge/>
          </w:tcPr>
          <w:p w:rsidR="000D3CA8" w:rsidRDefault="000D3CA8"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r w:rsidR="009B3602" w:rsidTr="009B3602">
        <w:tc>
          <w:tcPr>
            <w:tcW w:w="2157" w:type="dxa"/>
          </w:tcPr>
          <w:p w:rsidR="009B3602" w:rsidRDefault="009B3602" w:rsidP="00B4328E">
            <w:pPr>
              <w:ind w:firstLineChars="0" w:firstLine="0"/>
            </w:pPr>
          </w:p>
        </w:tc>
        <w:tc>
          <w:tcPr>
            <w:tcW w:w="2156" w:type="dxa"/>
          </w:tcPr>
          <w:p w:rsidR="009B3602" w:rsidRDefault="009B3602" w:rsidP="00B4328E">
            <w:pPr>
              <w:ind w:firstLineChars="0" w:firstLine="0"/>
            </w:pPr>
          </w:p>
        </w:tc>
        <w:tc>
          <w:tcPr>
            <w:tcW w:w="2090" w:type="dxa"/>
          </w:tcPr>
          <w:p w:rsidR="009B3602" w:rsidRDefault="009B3602" w:rsidP="00B4328E">
            <w:pPr>
              <w:ind w:firstLineChars="0" w:firstLine="0"/>
            </w:pPr>
          </w:p>
        </w:tc>
        <w:tc>
          <w:tcPr>
            <w:tcW w:w="2090" w:type="dxa"/>
          </w:tcPr>
          <w:p w:rsidR="009B3602" w:rsidRDefault="009B3602" w:rsidP="00B4328E">
            <w:pPr>
              <w:ind w:firstLineChars="0" w:firstLine="0"/>
            </w:pPr>
          </w:p>
        </w:tc>
      </w:tr>
    </w:tbl>
    <w:p w:rsidR="00B57087" w:rsidRDefault="00B57087" w:rsidP="00B57087">
      <w:pPr>
        <w:ind w:firstLineChars="0" w:firstLine="0"/>
      </w:pPr>
    </w:p>
    <w:p w:rsidR="001B2D14" w:rsidRDefault="001B2D14" w:rsidP="00B57087">
      <w:pPr>
        <w:ind w:firstLineChars="0" w:firstLine="0"/>
      </w:pPr>
    </w:p>
    <w:p w:rsidR="001B2D14" w:rsidRDefault="001741EC" w:rsidP="001F2CB7">
      <w:pPr>
        <w:pStyle w:val="20"/>
        <w:spacing w:before="163"/>
      </w:pPr>
      <w:r>
        <w:t xml:space="preserve"> </w:t>
      </w:r>
      <w:r w:rsidR="00BE4A1B">
        <w:rPr>
          <w:rFonts w:hint="eastAsia"/>
        </w:rPr>
        <w:t>TF</w:t>
      </w:r>
      <w:r w:rsidR="00BE4A1B">
        <w:t>-</w:t>
      </w:r>
      <w:r w:rsidR="00BE4A1B">
        <w:rPr>
          <w:rFonts w:hint="eastAsia"/>
        </w:rPr>
        <w:t>IDF</w:t>
      </w:r>
      <w:r w:rsidR="00ED1535">
        <w:rPr>
          <w:rFonts w:hint="eastAsia"/>
        </w:rPr>
        <w:t>诗词</w:t>
      </w:r>
      <w:r w:rsidR="00FE3661">
        <w:rPr>
          <w:rFonts w:hint="eastAsia"/>
        </w:rPr>
        <w:t>关键词</w:t>
      </w:r>
      <w:r w:rsidR="00ED1535">
        <w:rPr>
          <w:rFonts w:hint="eastAsia"/>
        </w:rPr>
        <w:t>分析</w:t>
      </w:r>
    </w:p>
    <w:tbl>
      <w:tblPr>
        <w:tblStyle w:val="ad"/>
        <w:tblW w:w="0" w:type="auto"/>
        <w:tblLook w:val="04A0" w:firstRow="1" w:lastRow="0" w:firstColumn="1" w:lastColumn="0" w:noHBand="0" w:noVBand="1"/>
      </w:tblPr>
      <w:tblGrid>
        <w:gridCol w:w="2157"/>
        <w:gridCol w:w="2156"/>
        <w:gridCol w:w="2090"/>
        <w:gridCol w:w="2090"/>
      </w:tblGrid>
      <w:tr w:rsidR="0091034E" w:rsidTr="00B4328E">
        <w:tc>
          <w:tcPr>
            <w:tcW w:w="2157" w:type="dxa"/>
          </w:tcPr>
          <w:p w:rsidR="0091034E" w:rsidRDefault="0091034E" w:rsidP="00B4328E">
            <w:pPr>
              <w:ind w:firstLineChars="0" w:firstLine="0"/>
              <w:rPr>
                <w:rFonts w:hint="eastAsia"/>
              </w:rPr>
            </w:pPr>
            <w:r>
              <w:rPr>
                <w:rFonts w:hint="eastAsia"/>
              </w:rPr>
              <w:t>朝代</w:t>
            </w:r>
          </w:p>
        </w:tc>
        <w:tc>
          <w:tcPr>
            <w:tcW w:w="2156" w:type="dxa"/>
          </w:tcPr>
          <w:p w:rsidR="0091034E" w:rsidRDefault="0091034E" w:rsidP="00B4328E">
            <w:pPr>
              <w:ind w:firstLineChars="0" w:firstLine="0"/>
            </w:pPr>
            <w:r>
              <w:rPr>
                <w:rFonts w:hint="eastAsia"/>
              </w:rPr>
              <w:t>词</w:t>
            </w:r>
          </w:p>
        </w:tc>
        <w:tc>
          <w:tcPr>
            <w:tcW w:w="2090" w:type="dxa"/>
          </w:tcPr>
          <w:p w:rsidR="0091034E" w:rsidRDefault="0091034E" w:rsidP="00B4328E">
            <w:pPr>
              <w:ind w:firstLineChars="0" w:firstLine="0"/>
            </w:pPr>
            <w:r>
              <w:rPr>
                <w:rFonts w:hint="eastAsia"/>
              </w:rPr>
              <w:t>词频</w:t>
            </w:r>
          </w:p>
        </w:tc>
        <w:tc>
          <w:tcPr>
            <w:tcW w:w="2090" w:type="dxa"/>
          </w:tcPr>
          <w:p w:rsidR="0091034E" w:rsidRDefault="0091034E" w:rsidP="00B4328E">
            <w:pPr>
              <w:ind w:firstLineChars="0" w:firstLine="0"/>
            </w:pPr>
            <w:r>
              <w:rPr>
                <w:rFonts w:hint="eastAsia"/>
              </w:rPr>
              <w:t>词云</w:t>
            </w:r>
          </w:p>
        </w:tc>
      </w:tr>
      <w:tr w:rsidR="00C520C7" w:rsidTr="00B4328E">
        <w:tc>
          <w:tcPr>
            <w:tcW w:w="2157" w:type="dxa"/>
            <w:vMerge w:val="restart"/>
          </w:tcPr>
          <w:p w:rsidR="00C520C7" w:rsidRDefault="00C520C7" w:rsidP="00B4328E">
            <w:pPr>
              <w:ind w:firstLineChars="0" w:firstLine="0"/>
            </w:pPr>
          </w:p>
        </w:tc>
        <w:tc>
          <w:tcPr>
            <w:tcW w:w="2156" w:type="dxa"/>
          </w:tcPr>
          <w:p w:rsidR="00C520C7" w:rsidRDefault="00C520C7" w:rsidP="00B4328E">
            <w:pPr>
              <w:ind w:firstLineChars="0" w:firstLine="0"/>
            </w:pPr>
          </w:p>
        </w:tc>
        <w:tc>
          <w:tcPr>
            <w:tcW w:w="2090" w:type="dxa"/>
          </w:tcPr>
          <w:p w:rsidR="00C520C7" w:rsidRDefault="00C520C7" w:rsidP="00B4328E">
            <w:pPr>
              <w:ind w:firstLineChars="0" w:firstLine="0"/>
            </w:pPr>
          </w:p>
        </w:tc>
        <w:tc>
          <w:tcPr>
            <w:tcW w:w="2090" w:type="dxa"/>
            <w:vMerge w:val="restart"/>
          </w:tcPr>
          <w:p w:rsidR="00C520C7" w:rsidRDefault="00C520C7" w:rsidP="00B4328E">
            <w:pPr>
              <w:ind w:firstLineChars="0" w:firstLine="0"/>
            </w:pPr>
          </w:p>
        </w:tc>
      </w:tr>
      <w:tr w:rsidR="00C520C7" w:rsidTr="00B4328E">
        <w:tc>
          <w:tcPr>
            <w:tcW w:w="2157" w:type="dxa"/>
            <w:vMerge/>
          </w:tcPr>
          <w:p w:rsidR="00C520C7" w:rsidRDefault="00C520C7" w:rsidP="00B4328E">
            <w:pPr>
              <w:ind w:firstLineChars="0" w:firstLine="0"/>
            </w:pPr>
          </w:p>
        </w:tc>
        <w:tc>
          <w:tcPr>
            <w:tcW w:w="2156" w:type="dxa"/>
          </w:tcPr>
          <w:p w:rsidR="00C520C7" w:rsidRDefault="00C520C7" w:rsidP="00B4328E">
            <w:pPr>
              <w:ind w:firstLineChars="0" w:firstLine="0"/>
            </w:pPr>
          </w:p>
        </w:tc>
        <w:tc>
          <w:tcPr>
            <w:tcW w:w="2090" w:type="dxa"/>
          </w:tcPr>
          <w:p w:rsidR="00C520C7" w:rsidRDefault="00C520C7" w:rsidP="00B4328E">
            <w:pPr>
              <w:ind w:firstLineChars="0" w:firstLine="0"/>
            </w:pPr>
          </w:p>
        </w:tc>
        <w:tc>
          <w:tcPr>
            <w:tcW w:w="2090" w:type="dxa"/>
            <w:vMerge/>
          </w:tcPr>
          <w:p w:rsidR="00C520C7" w:rsidRDefault="00C520C7" w:rsidP="00B4328E">
            <w:pPr>
              <w:ind w:firstLineChars="0" w:firstLine="0"/>
            </w:pPr>
          </w:p>
        </w:tc>
      </w:tr>
      <w:tr w:rsidR="00C520C7" w:rsidTr="00B4328E">
        <w:tc>
          <w:tcPr>
            <w:tcW w:w="2157" w:type="dxa"/>
            <w:vMerge/>
          </w:tcPr>
          <w:p w:rsidR="00C520C7" w:rsidRDefault="00C520C7" w:rsidP="00B4328E">
            <w:pPr>
              <w:ind w:firstLineChars="0" w:firstLine="0"/>
            </w:pPr>
          </w:p>
        </w:tc>
        <w:tc>
          <w:tcPr>
            <w:tcW w:w="2156" w:type="dxa"/>
          </w:tcPr>
          <w:p w:rsidR="00C520C7" w:rsidRDefault="00C520C7" w:rsidP="00B4328E">
            <w:pPr>
              <w:ind w:firstLineChars="0" w:firstLine="0"/>
            </w:pPr>
          </w:p>
        </w:tc>
        <w:tc>
          <w:tcPr>
            <w:tcW w:w="2090" w:type="dxa"/>
          </w:tcPr>
          <w:p w:rsidR="00C520C7" w:rsidRDefault="00C520C7" w:rsidP="00B4328E">
            <w:pPr>
              <w:ind w:firstLineChars="0" w:firstLine="0"/>
            </w:pPr>
          </w:p>
        </w:tc>
        <w:tc>
          <w:tcPr>
            <w:tcW w:w="2090" w:type="dxa"/>
            <w:vMerge/>
          </w:tcPr>
          <w:p w:rsidR="00C520C7" w:rsidRDefault="00C520C7" w:rsidP="00B4328E">
            <w:pPr>
              <w:ind w:firstLineChars="0" w:firstLine="0"/>
            </w:pPr>
          </w:p>
        </w:tc>
      </w:tr>
      <w:tr w:rsidR="00C520C7" w:rsidTr="00B4328E">
        <w:tc>
          <w:tcPr>
            <w:tcW w:w="2157" w:type="dxa"/>
            <w:vMerge/>
          </w:tcPr>
          <w:p w:rsidR="00C520C7" w:rsidRDefault="00C520C7" w:rsidP="00B4328E">
            <w:pPr>
              <w:ind w:firstLineChars="0" w:firstLine="0"/>
            </w:pPr>
          </w:p>
        </w:tc>
        <w:tc>
          <w:tcPr>
            <w:tcW w:w="2156" w:type="dxa"/>
          </w:tcPr>
          <w:p w:rsidR="00C520C7" w:rsidRDefault="00C520C7" w:rsidP="00B4328E">
            <w:pPr>
              <w:ind w:firstLineChars="0" w:firstLine="0"/>
            </w:pPr>
          </w:p>
        </w:tc>
        <w:tc>
          <w:tcPr>
            <w:tcW w:w="2090" w:type="dxa"/>
          </w:tcPr>
          <w:p w:rsidR="00C520C7" w:rsidRDefault="00C520C7" w:rsidP="00B4328E">
            <w:pPr>
              <w:ind w:firstLineChars="0" w:firstLine="0"/>
            </w:pPr>
          </w:p>
        </w:tc>
        <w:tc>
          <w:tcPr>
            <w:tcW w:w="2090" w:type="dxa"/>
            <w:vMerge/>
          </w:tcPr>
          <w:p w:rsidR="00C520C7" w:rsidRDefault="00C520C7" w:rsidP="00B4328E">
            <w:pPr>
              <w:ind w:firstLineChars="0" w:firstLine="0"/>
            </w:pPr>
          </w:p>
        </w:tc>
      </w:tr>
      <w:tr w:rsidR="00C520C7" w:rsidTr="00B4328E">
        <w:tc>
          <w:tcPr>
            <w:tcW w:w="2157" w:type="dxa"/>
            <w:vMerge/>
          </w:tcPr>
          <w:p w:rsidR="00C520C7" w:rsidRDefault="00C520C7" w:rsidP="00B4328E">
            <w:pPr>
              <w:ind w:firstLineChars="0" w:firstLine="0"/>
            </w:pPr>
          </w:p>
        </w:tc>
        <w:tc>
          <w:tcPr>
            <w:tcW w:w="2156" w:type="dxa"/>
          </w:tcPr>
          <w:p w:rsidR="00C520C7" w:rsidRDefault="00C520C7" w:rsidP="00B4328E">
            <w:pPr>
              <w:ind w:firstLineChars="0" w:firstLine="0"/>
            </w:pPr>
          </w:p>
        </w:tc>
        <w:tc>
          <w:tcPr>
            <w:tcW w:w="2090" w:type="dxa"/>
          </w:tcPr>
          <w:p w:rsidR="00C520C7" w:rsidRDefault="00C520C7" w:rsidP="00B4328E">
            <w:pPr>
              <w:ind w:firstLineChars="0" w:firstLine="0"/>
            </w:pPr>
          </w:p>
        </w:tc>
        <w:tc>
          <w:tcPr>
            <w:tcW w:w="2090" w:type="dxa"/>
            <w:vMerge/>
          </w:tcPr>
          <w:p w:rsidR="00C520C7" w:rsidRDefault="00C520C7"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r w:rsidR="0091034E" w:rsidTr="00B4328E">
        <w:tc>
          <w:tcPr>
            <w:tcW w:w="2157" w:type="dxa"/>
          </w:tcPr>
          <w:p w:rsidR="0091034E" w:rsidRDefault="0091034E" w:rsidP="00B4328E">
            <w:pPr>
              <w:ind w:firstLineChars="0" w:firstLine="0"/>
            </w:pPr>
          </w:p>
        </w:tc>
        <w:tc>
          <w:tcPr>
            <w:tcW w:w="2156" w:type="dxa"/>
          </w:tcPr>
          <w:p w:rsidR="0091034E" w:rsidRDefault="0091034E" w:rsidP="00B4328E">
            <w:pPr>
              <w:ind w:firstLineChars="0" w:firstLine="0"/>
            </w:pPr>
          </w:p>
        </w:tc>
        <w:tc>
          <w:tcPr>
            <w:tcW w:w="2090" w:type="dxa"/>
          </w:tcPr>
          <w:p w:rsidR="0091034E" w:rsidRDefault="0091034E" w:rsidP="00B4328E">
            <w:pPr>
              <w:ind w:firstLineChars="0" w:firstLine="0"/>
            </w:pPr>
          </w:p>
        </w:tc>
        <w:tc>
          <w:tcPr>
            <w:tcW w:w="2090" w:type="dxa"/>
          </w:tcPr>
          <w:p w:rsidR="0091034E" w:rsidRDefault="0091034E" w:rsidP="00B4328E">
            <w:pPr>
              <w:ind w:firstLineChars="0" w:firstLine="0"/>
            </w:pPr>
          </w:p>
        </w:tc>
      </w:tr>
    </w:tbl>
    <w:p w:rsidR="00B57087" w:rsidRDefault="001741EC" w:rsidP="00B57087">
      <w:pPr>
        <w:pStyle w:val="20"/>
        <w:spacing w:before="163"/>
      </w:pPr>
      <w:r>
        <w:lastRenderedPageBreak/>
        <w:t xml:space="preserve"> </w:t>
      </w:r>
      <w:r w:rsidR="00972C32">
        <w:rPr>
          <w:rFonts w:hint="eastAsia"/>
        </w:rPr>
        <w:t>Word</w:t>
      </w:r>
      <w:r w:rsidR="00F930F2">
        <w:t>2</w:t>
      </w:r>
      <w:r w:rsidR="00972C32">
        <w:rPr>
          <w:rFonts w:hint="eastAsia"/>
        </w:rPr>
        <w:t>Vec</w:t>
      </w:r>
      <w:r w:rsidR="00B57087">
        <w:rPr>
          <w:rFonts w:hint="eastAsia"/>
        </w:rPr>
        <w:t>词向量分析</w:t>
      </w:r>
      <w:r w:rsidR="00B57087">
        <w:rPr>
          <w:rFonts w:hint="eastAsia"/>
        </w:rPr>
        <w:t xml:space="preserve"> </w:t>
      </w:r>
    </w:p>
    <w:p w:rsidR="00B55D5C" w:rsidRDefault="00B55D5C" w:rsidP="00B55D5C">
      <w:pPr>
        <w:ind w:firstLine="480"/>
      </w:pPr>
      <w:r>
        <w:rPr>
          <w:rFonts w:hint="eastAsia"/>
        </w:rPr>
        <w:t>基于的</w:t>
      </w:r>
      <w:r>
        <w:rPr>
          <w:rFonts w:hint="eastAsia"/>
        </w:rPr>
        <w:t>Word2vec</w:t>
      </w:r>
      <w:r>
        <w:rPr>
          <w:rFonts w:hint="eastAsia"/>
        </w:rPr>
        <w:t>的关联字分析</w:t>
      </w:r>
    </w:p>
    <w:p w:rsidR="00B55D5C" w:rsidRPr="00797C48" w:rsidRDefault="00B55D5C" w:rsidP="00B55D5C">
      <w:pPr>
        <w:ind w:firstLine="480"/>
      </w:pPr>
      <w:r>
        <w:rPr>
          <w:rFonts w:hint="eastAsia"/>
        </w:rPr>
        <w:t>基于</w:t>
      </w:r>
      <w:r>
        <w:rPr>
          <w:rFonts w:hint="eastAsia"/>
        </w:rPr>
        <w:t>Word2vec</w:t>
      </w:r>
      <w:r>
        <w:rPr>
          <w:rFonts w:hint="eastAsia"/>
        </w:rPr>
        <w:t>的词向量能从大量未标注的普通文本数据中无监督地学习到词向量，而且这些字向量包含了字与字之间的语义关系，正如现实世界中的“物以类聚，类以群分”一样，一个词可以由它们身边的词来定义。</w:t>
      </w:r>
    </w:p>
    <w:p w:rsidR="00B55D5C" w:rsidRDefault="00B55D5C" w:rsidP="00B55D5C">
      <w:pPr>
        <w:ind w:firstLine="480"/>
      </w:pPr>
      <w:r>
        <w:rPr>
          <w:rFonts w:hint="eastAsia"/>
        </w:rPr>
        <w:t>从原理上讲，基于字嵌入的</w:t>
      </w:r>
      <w:r>
        <w:rPr>
          <w:rFonts w:hint="eastAsia"/>
        </w:rPr>
        <w:t>Word2vec</w:t>
      </w:r>
      <w:r>
        <w:rPr>
          <w:rFonts w:hint="eastAsia"/>
        </w:rPr>
        <w:t>是指把一个维数为所有字的数量的高维空间嵌入到一个维数低得多的连续向量空间中，每个单字被映射为实数域上的向量。把每个单字变成一个向量，目的还是为了方便计算，比如“求单字</w:t>
      </w:r>
      <w:r>
        <w:rPr>
          <w:rFonts w:hint="eastAsia"/>
        </w:rPr>
        <w:t>A</w:t>
      </w:r>
      <w:r>
        <w:rPr>
          <w:rFonts w:hint="eastAsia"/>
        </w:rPr>
        <w:t>的同义字”，就可以通过“求与单字</w:t>
      </w:r>
      <w:r>
        <w:rPr>
          <w:rFonts w:hint="eastAsia"/>
        </w:rPr>
        <w:t>A</w:t>
      </w:r>
      <w:r>
        <w:rPr>
          <w:rFonts w:hint="eastAsia"/>
        </w:rPr>
        <w:t>在</w:t>
      </w:r>
      <w:r>
        <w:rPr>
          <w:rFonts w:hint="eastAsia"/>
        </w:rPr>
        <w:t>cos</w:t>
      </w:r>
      <w:r>
        <w:rPr>
          <w:rFonts w:hint="eastAsia"/>
        </w:rPr>
        <w:t>距离下最相似的向量”来做到。</w:t>
      </w:r>
    </w:p>
    <w:p w:rsidR="00B55D5C" w:rsidRDefault="00B55D5C" w:rsidP="00B55D5C">
      <w:pPr>
        <w:ind w:firstLine="480"/>
      </w:pPr>
      <w:r>
        <w:rPr>
          <w:noProof/>
        </w:rPr>
        <w:drawing>
          <wp:anchor distT="0" distB="0" distL="114300" distR="114300" simplePos="0" relativeHeight="251659776" behindDoc="0" locked="0" layoutInCell="1" allowOverlap="1" wp14:anchorId="2AF9772A" wp14:editId="3F5D627F">
            <wp:simplePos x="0" y="0"/>
            <wp:positionH relativeFrom="column">
              <wp:posOffset>418465</wp:posOffset>
            </wp:positionH>
            <wp:positionV relativeFrom="paragraph">
              <wp:posOffset>1026160</wp:posOffset>
            </wp:positionV>
            <wp:extent cx="4316730" cy="172212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730" cy="1722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词向量能从大量未标注的普通文本数据中无监督地学习到词向量，而且这些词向量包含了词之间的语义关系，正如现实世界中的“物以类聚，类以群分”一样，字词可以由它们身边的字来定义。我们用</w:t>
      </w:r>
      <w:proofErr w:type="spellStart"/>
      <w:r>
        <w:rPr>
          <w:rFonts w:hint="eastAsia"/>
        </w:rPr>
        <w:t>jieba</w:t>
      </w:r>
      <w:proofErr w:type="spellEnd"/>
      <w:r>
        <w:rPr>
          <w:rFonts w:hint="eastAsia"/>
        </w:rPr>
        <w:t>分词对文本进行切分，然后使用</w:t>
      </w:r>
      <w:r>
        <w:t xml:space="preserve">genism </w:t>
      </w:r>
      <w:r>
        <w:rPr>
          <w:rFonts w:hint="eastAsia"/>
        </w:rPr>
        <w:t>Word2vec</w:t>
      </w:r>
      <w:r>
        <w:rPr>
          <w:rFonts w:hint="eastAsia"/>
        </w:rPr>
        <w:t>训练得到词向量。</w:t>
      </w:r>
    </w:p>
    <w:p w:rsidR="00B55D5C" w:rsidRDefault="00B55D5C" w:rsidP="00B55D5C">
      <w:pPr>
        <w:ind w:firstLine="480"/>
      </w:pPr>
      <w:r w:rsidRPr="00B2117B">
        <w:rPr>
          <w:rFonts w:hint="eastAsia"/>
        </w:rPr>
        <w:t>下面，选取一些单字进行字向量关联分析，展示如下：</w:t>
      </w:r>
    </w:p>
    <w:tbl>
      <w:tblPr>
        <w:tblStyle w:val="ad"/>
        <w:tblW w:w="0" w:type="auto"/>
        <w:tblLook w:val="04A0" w:firstRow="1" w:lastRow="0" w:firstColumn="1" w:lastColumn="0" w:noHBand="0" w:noVBand="1"/>
      </w:tblPr>
      <w:tblGrid>
        <w:gridCol w:w="704"/>
        <w:gridCol w:w="7592"/>
      </w:tblGrid>
      <w:tr w:rsidR="00B55D5C" w:rsidTr="00B90FDD">
        <w:tc>
          <w:tcPr>
            <w:tcW w:w="704" w:type="dxa"/>
          </w:tcPr>
          <w:p w:rsidR="00B55D5C" w:rsidRDefault="00B55D5C" w:rsidP="00B90FDD">
            <w:pPr>
              <w:ind w:firstLineChars="0" w:firstLine="0"/>
            </w:pPr>
            <w:r>
              <w:rPr>
                <w:rFonts w:hint="eastAsia"/>
              </w:rPr>
              <w:t>字</w:t>
            </w:r>
          </w:p>
        </w:tc>
        <w:tc>
          <w:tcPr>
            <w:tcW w:w="7592" w:type="dxa"/>
          </w:tcPr>
          <w:p w:rsidR="00B55D5C" w:rsidRDefault="00B55D5C" w:rsidP="00B90FDD">
            <w:pPr>
              <w:ind w:firstLineChars="0" w:firstLine="0"/>
            </w:pPr>
            <w:r>
              <w:rPr>
                <w:rFonts w:hint="eastAsia"/>
              </w:rPr>
              <w:t>关联字</w:t>
            </w:r>
          </w:p>
        </w:tc>
      </w:tr>
      <w:tr w:rsidR="00B55D5C" w:rsidTr="00B90FDD">
        <w:tc>
          <w:tcPr>
            <w:tcW w:w="704" w:type="dxa"/>
          </w:tcPr>
          <w:p w:rsidR="00B55D5C" w:rsidRDefault="00B55D5C" w:rsidP="00B90FDD">
            <w:pPr>
              <w:ind w:firstLineChars="0" w:firstLine="0"/>
            </w:pPr>
            <w:r>
              <w:rPr>
                <w:rFonts w:hint="eastAsia"/>
              </w:rPr>
              <w:t>春</w:t>
            </w:r>
          </w:p>
        </w:tc>
        <w:tc>
          <w:tcPr>
            <w:tcW w:w="7592" w:type="dxa"/>
          </w:tcPr>
          <w:p w:rsidR="00B55D5C" w:rsidRDefault="00B55D5C" w:rsidP="00B90FDD">
            <w:pPr>
              <w:ind w:firstLineChars="0" w:firstLine="0"/>
            </w:pPr>
            <w:r>
              <w:rPr>
                <w:rFonts w:hint="eastAsia"/>
              </w:rPr>
              <w:t>清明，时候，春事，芳菲，寒食，花，春色，春光，风光，东风</w:t>
            </w:r>
          </w:p>
        </w:tc>
      </w:tr>
      <w:tr w:rsidR="00B55D5C" w:rsidTr="00B90FDD">
        <w:tc>
          <w:tcPr>
            <w:tcW w:w="704" w:type="dxa"/>
          </w:tcPr>
          <w:p w:rsidR="00B55D5C" w:rsidRDefault="00B55D5C" w:rsidP="00B90FDD">
            <w:pPr>
              <w:ind w:firstLineChars="0" w:firstLine="0"/>
            </w:pPr>
            <w:r w:rsidRPr="00797C48">
              <w:rPr>
                <w:rFonts w:hint="eastAsia"/>
              </w:rPr>
              <w:t>思乡</w:t>
            </w:r>
          </w:p>
        </w:tc>
        <w:tc>
          <w:tcPr>
            <w:tcW w:w="7592" w:type="dxa"/>
          </w:tcPr>
          <w:p w:rsidR="00B55D5C" w:rsidRDefault="00B55D5C" w:rsidP="00B90FDD">
            <w:pPr>
              <w:ind w:firstLineChars="0" w:firstLine="0"/>
            </w:pPr>
            <w:r>
              <w:rPr>
                <w:rFonts w:hint="eastAsia"/>
              </w:rPr>
              <w:t>望乡，邮亭，乡思，消魂，海边，凄然，别情，迢遥，上楼，落花流水</w:t>
            </w:r>
          </w:p>
        </w:tc>
      </w:tr>
      <w:tr w:rsidR="00B55D5C" w:rsidTr="00B90FDD">
        <w:tc>
          <w:tcPr>
            <w:tcW w:w="704" w:type="dxa"/>
          </w:tcPr>
          <w:p w:rsidR="00B55D5C" w:rsidRDefault="00B55D5C" w:rsidP="00B90FDD">
            <w:pPr>
              <w:ind w:firstLineChars="0" w:firstLine="0"/>
            </w:pPr>
            <w:r w:rsidRPr="00797C48">
              <w:rPr>
                <w:rFonts w:hint="eastAsia"/>
              </w:rPr>
              <w:t>梅</w:t>
            </w:r>
          </w:p>
        </w:tc>
        <w:tc>
          <w:tcPr>
            <w:tcW w:w="7592" w:type="dxa"/>
          </w:tcPr>
          <w:p w:rsidR="00B55D5C" w:rsidRDefault="00B55D5C" w:rsidP="00B90FDD">
            <w:pPr>
              <w:ind w:firstLineChars="0" w:firstLine="0"/>
            </w:pPr>
            <w:r w:rsidRPr="00797C48">
              <w:rPr>
                <w:rFonts w:hint="eastAsia"/>
              </w:rPr>
              <w:t>春思</w:t>
            </w:r>
            <w:r>
              <w:rPr>
                <w:rFonts w:hint="eastAsia"/>
              </w:rPr>
              <w:t>，</w:t>
            </w:r>
            <w:r w:rsidRPr="00797C48">
              <w:rPr>
                <w:rFonts w:hint="eastAsia"/>
              </w:rPr>
              <w:t>春晚</w:t>
            </w:r>
            <w:r>
              <w:rPr>
                <w:rFonts w:hint="eastAsia"/>
              </w:rPr>
              <w:t>，</w:t>
            </w:r>
            <w:r w:rsidRPr="00797C48">
              <w:rPr>
                <w:rFonts w:hint="eastAsia"/>
              </w:rPr>
              <w:t>早梅</w:t>
            </w:r>
            <w:r>
              <w:rPr>
                <w:rFonts w:hint="eastAsia"/>
              </w:rPr>
              <w:t>，</w:t>
            </w:r>
            <w:r w:rsidRPr="00797C48">
              <w:rPr>
                <w:rFonts w:hint="eastAsia"/>
              </w:rPr>
              <w:t>西园</w:t>
            </w:r>
            <w:r>
              <w:rPr>
                <w:rFonts w:hint="eastAsia"/>
              </w:rPr>
              <w:t>，</w:t>
            </w:r>
            <w:r w:rsidRPr="00797C48">
              <w:rPr>
                <w:rFonts w:hint="eastAsia"/>
              </w:rPr>
              <w:t>春景</w:t>
            </w:r>
            <w:r>
              <w:rPr>
                <w:rFonts w:hint="eastAsia"/>
              </w:rPr>
              <w:t>，</w:t>
            </w:r>
            <w:r w:rsidRPr="00797C48">
              <w:rPr>
                <w:rFonts w:hint="eastAsia"/>
              </w:rPr>
              <w:t>桃</w:t>
            </w:r>
            <w:r>
              <w:rPr>
                <w:rFonts w:hint="eastAsia"/>
              </w:rPr>
              <w:t>，</w:t>
            </w:r>
            <w:r w:rsidRPr="00797C48">
              <w:rPr>
                <w:rFonts w:hint="eastAsia"/>
              </w:rPr>
              <w:t>咏柳</w:t>
            </w:r>
            <w:r>
              <w:rPr>
                <w:rFonts w:hint="eastAsia"/>
              </w:rPr>
              <w:t>，</w:t>
            </w:r>
            <w:r w:rsidRPr="00797C48">
              <w:rPr>
                <w:rFonts w:hint="eastAsia"/>
              </w:rPr>
              <w:t>赏春</w:t>
            </w:r>
            <w:r>
              <w:rPr>
                <w:rFonts w:hint="eastAsia"/>
              </w:rPr>
              <w:t>，</w:t>
            </w:r>
            <w:r w:rsidRPr="00797C48">
              <w:rPr>
                <w:rFonts w:hint="eastAsia"/>
              </w:rPr>
              <w:t>如梦令</w:t>
            </w:r>
            <w:r>
              <w:rPr>
                <w:rFonts w:hint="eastAsia"/>
              </w:rPr>
              <w:t>，</w:t>
            </w:r>
            <w:proofErr w:type="gramStart"/>
            <w:r w:rsidRPr="00797C48">
              <w:rPr>
                <w:rFonts w:hint="eastAsia"/>
              </w:rPr>
              <w:t>闺思</w:t>
            </w:r>
            <w:proofErr w:type="gramEnd"/>
          </w:p>
        </w:tc>
      </w:tr>
      <w:tr w:rsidR="00B55D5C" w:rsidTr="00B90FDD">
        <w:tc>
          <w:tcPr>
            <w:tcW w:w="704" w:type="dxa"/>
          </w:tcPr>
          <w:p w:rsidR="00B55D5C" w:rsidRDefault="00B55D5C" w:rsidP="00B90FDD">
            <w:pPr>
              <w:ind w:firstLineChars="0" w:firstLine="0"/>
            </w:pPr>
            <w:r w:rsidRPr="00797C48">
              <w:rPr>
                <w:rFonts w:hint="eastAsia"/>
              </w:rPr>
              <w:t>冬</w:t>
            </w:r>
          </w:p>
        </w:tc>
        <w:tc>
          <w:tcPr>
            <w:tcW w:w="7592" w:type="dxa"/>
          </w:tcPr>
          <w:p w:rsidR="00B55D5C" w:rsidRDefault="00B55D5C" w:rsidP="00B90FDD">
            <w:pPr>
              <w:ind w:firstLineChars="0" w:firstLine="0"/>
            </w:pPr>
            <w:r>
              <w:rPr>
                <w:rFonts w:hint="eastAsia"/>
              </w:rPr>
              <w:t>九月，四月，早春，大作，闰，十月，节过，寄王，晦日，西亭</w:t>
            </w:r>
          </w:p>
        </w:tc>
      </w:tr>
      <w:tr w:rsidR="00B55D5C" w:rsidTr="00B90FDD">
        <w:tc>
          <w:tcPr>
            <w:tcW w:w="704" w:type="dxa"/>
          </w:tcPr>
          <w:p w:rsidR="00B55D5C" w:rsidRPr="00797C48" w:rsidRDefault="00B55D5C" w:rsidP="00B90FDD">
            <w:pPr>
              <w:ind w:firstLineChars="0" w:firstLine="0"/>
            </w:pPr>
            <w:r w:rsidRPr="00E80C71">
              <w:rPr>
                <w:rFonts w:hint="eastAsia"/>
              </w:rPr>
              <w:t>中秋</w:t>
            </w:r>
          </w:p>
        </w:tc>
        <w:tc>
          <w:tcPr>
            <w:tcW w:w="7592" w:type="dxa"/>
          </w:tcPr>
          <w:p w:rsidR="00B55D5C" w:rsidRDefault="00B55D5C" w:rsidP="00B90FDD">
            <w:pPr>
              <w:ind w:firstLineChars="0" w:firstLine="0"/>
            </w:pPr>
            <w:r>
              <w:rPr>
                <w:rFonts w:hint="eastAsia"/>
              </w:rPr>
              <w:t>南楼，重阳，九日，登高，月夜，秋夜，暮春，江楼，元宵，湖上</w:t>
            </w:r>
          </w:p>
        </w:tc>
      </w:tr>
    </w:tbl>
    <w:p w:rsidR="00B55D5C" w:rsidRDefault="00B55D5C" w:rsidP="00B55D5C">
      <w:pPr>
        <w:ind w:firstLine="480"/>
      </w:pPr>
      <w:r>
        <w:rPr>
          <w:rFonts w:hint="eastAsia"/>
        </w:rPr>
        <w:t>可以看出还是有很高的相关度，我们手动挑选其中的一下词作为关键词给诗</w:t>
      </w:r>
      <w:r>
        <w:rPr>
          <w:rFonts w:hint="eastAsia"/>
        </w:rPr>
        <w:lastRenderedPageBreak/>
        <w:t>词打标签。</w:t>
      </w:r>
    </w:p>
    <w:p w:rsidR="00C3026C" w:rsidRPr="00B55D5C" w:rsidRDefault="00C3026C" w:rsidP="00C3026C">
      <w:pPr>
        <w:ind w:firstLine="480"/>
      </w:pPr>
    </w:p>
    <w:p w:rsidR="00B57087" w:rsidRDefault="001741EC" w:rsidP="00B57087">
      <w:pPr>
        <w:pStyle w:val="20"/>
        <w:spacing w:before="163"/>
      </w:pPr>
      <w:r>
        <w:rPr>
          <w:rFonts w:hint="eastAsia"/>
        </w:rPr>
        <w:t xml:space="preserve"> </w:t>
      </w:r>
      <w:r w:rsidR="00B57087">
        <w:rPr>
          <w:rFonts w:hint="eastAsia"/>
        </w:rPr>
        <w:t>探究诗词中的七情</w:t>
      </w:r>
    </w:p>
    <w:p w:rsidR="00A25B2D" w:rsidRDefault="00A25B2D" w:rsidP="00A25B2D">
      <w:pPr>
        <w:ind w:firstLine="480"/>
      </w:pPr>
      <w:r>
        <w:rPr>
          <w:rFonts w:hint="eastAsia"/>
        </w:rPr>
        <w:t>我们进一步进行了多维情绪分析，为了丰富分析维度，不采用简单的二元分析，即“积极”和“消极”</w:t>
      </w:r>
      <w:r>
        <w:rPr>
          <w:rFonts w:hint="eastAsia"/>
        </w:rPr>
        <w:t>2</w:t>
      </w:r>
      <w:r>
        <w:rPr>
          <w:rFonts w:hint="eastAsia"/>
        </w:rPr>
        <w:t>种情绪，而是</w:t>
      </w:r>
      <w:r>
        <w:rPr>
          <w:rFonts w:hint="eastAsia"/>
        </w:rPr>
        <w:t>7</w:t>
      </w:r>
      <w:r>
        <w:rPr>
          <w:rFonts w:hint="eastAsia"/>
        </w:rPr>
        <w:t>种细颗粒的情绪分类，即悲、惧、乐、怒、思、喜、忧。</w:t>
      </w:r>
    </w:p>
    <w:p w:rsidR="00A25B2D" w:rsidRDefault="00A25B2D" w:rsidP="00A25B2D">
      <w:pPr>
        <w:ind w:firstLine="480"/>
      </w:pPr>
      <w:r>
        <w:rPr>
          <w:rFonts w:hint="eastAsia"/>
        </w:rPr>
        <w:t>根据上面获取到的字向量，经过人工遴选后，得到可以用于训练的“情绪字典”，根据诗歌中常见的主题类别，情绪类别分为：</w:t>
      </w:r>
    </w:p>
    <w:tbl>
      <w:tblPr>
        <w:tblStyle w:val="ad"/>
        <w:tblW w:w="0" w:type="auto"/>
        <w:tblLook w:val="04A0" w:firstRow="1" w:lastRow="0" w:firstColumn="1" w:lastColumn="0" w:noHBand="0" w:noVBand="1"/>
      </w:tblPr>
      <w:tblGrid>
        <w:gridCol w:w="1212"/>
        <w:gridCol w:w="1289"/>
        <w:gridCol w:w="4583"/>
      </w:tblGrid>
      <w:tr w:rsidR="00A25B2D" w:rsidTr="00B90FDD">
        <w:tc>
          <w:tcPr>
            <w:tcW w:w="1212" w:type="dxa"/>
          </w:tcPr>
          <w:p w:rsidR="00A25B2D" w:rsidRDefault="00A25B2D" w:rsidP="00B90FDD">
            <w:pPr>
              <w:ind w:firstLineChars="0" w:firstLine="0"/>
            </w:pPr>
            <w:r>
              <w:rPr>
                <w:rFonts w:hint="eastAsia"/>
              </w:rPr>
              <w:t>标签类型</w:t>
            </w:r>
          </w:p>
        </w:tc>
        <w:tc>
          <w:tcPr>
            <w:tcW w:w="1289" w:type="dxa"/>
          </w:tcPr>
          <w:p w:rsidR="00A25B2D" w:rsidRDefault="00A25B2D" w:rsidP="00B90FDD">
            <w:pPr>
              <w:ind w:firstLineChars="0" w:firstLine="0"/>
            </w:pPr>
            <w:r>
              <w:rPr>
                <w:rFonts w:hint="eastAsia"/>
              </w:rPr>
              <w:t>标签</w:t>
            </w:r>
          </w:p>
        </w:tc>
        <w:tc>
          <w:tcPr>
            <w:tcW w:w="4583" w:type="dxa"/>
          </w:tcPr>
          <w:p w:rsidR="00A25B2D" w:rsidRDefault="00A25B2D" w:rsidP="00B90FDD">
            <w:pPr>
              <w:ind w:firstLineChars="0" w:firstLine="0"/>
            </w:pPr>
            <w:r>
              <w:rPr>
                <w:rFonts w:hint="eastAsia"/>
              </w:rPr>
              <w:t>关键词</w:t>
            </w:r>
          </w:p>
        </w:tc>
      </w:tr>
      <w:tr w:rsidR="00A25B2D" w:rsidTr="00B90FDD">
        <w:tc>
          <w:tcPr>
            <w:tcW w:w="1212" w:type="dxa"/>
            <w:vMerge w:val="restart"/>
          </w:tcPr>
          <w:p w:rsidR="00A25B2D" w:rsidRDefault="00A25B2D" w:rsidP="00B90FDD">
            <w:pPr>
              <w:ind w:firstLineChars="83" w:firstLine="199"/>
            </w:pPr>
          </w:p>
          <w:p w:rsidR="00A25B2D" w:rsidRDefault="00A25B2D" w:rsidP="00B90FDD">
            <w:pPr>
              <w:ind w:firstLineChars="83" w:firstLine="199"/>
            </w:pPr>
          </w:p>
          <w:p w:rsidR="00A25B2D" w:rsidRDefault="00A25B2D" w:rsidP="00B90FDD">
            <w:pPr>
              <w:ind w:firstLineChars="83" w:firstLine="199"/>
            </w:pPr>
          </w:p>
          <w:p w:rsidR="00A25B2D" w:rsidRDefault="00A25B2D" w:rsidP="00B90FDD">
            <w:pPr>
              <w:ind w:firstLineChars="83" w:firstLine="199"/>
            </w:pPr>
            <w:r>
              <w:rPr>
                <w:rFonts w:hint="eastAsia"/>
              </w:rPr>
              <w:t>情绪</w:t>
            </w:r>
          </w:p>
        </w:tc>
        <w:tc>
          <w:tcPr>
            <w:tcW w:w="1289" w:type="dxa"/>
          </w:tcPr>
          <w:p w:rsidR="00A25B2D" w:rsidRDefault="00A25B2D" w:rsidP="00B90FDD">
            <w:pPr>
              <w:ind w:firstLineChars="0" w:firstLine="0"/>
            </w:pPr>
            <w:r>
              <w:rPr>
                <w:rFonts w:hint="eastAsia"/>
              </w:rPr>
              <w:t>悲</w:t>
            </w:r>
          </w:p>
        </w:tc>
        <w:tc>
          <w:tcPr>
            <w:tcW w:w="4583" w:type="dxa"/>
          </w:tcPr>
          <w:p w:rsidR="00A25B2D" w:rsidRDefault="00A25B2D" w:rsidP="00B90FDD">
            <w:pPr>
              <w:ind w:firstLineChars="0" w:firstLine="0"/>
            </w:pPr>
            <w:r>
              <w:rPr>
                <w:rFonts w:hint="eastAsia"/>
              </w:rPr>
              <w:t>愁、</w:t>
            </w:r>
            <w:proofErr w:type="gramStart"/>
            <w:r>
              <w:rPr>
                <w:rFonts w:hint="eastAsia"/>
              </w:rPr>
              <w:t>恸</w:t>
            </w:r>
            <w:proofErr w:type="gramEnd"/>
            <w:r>
              <w:rPr>
                <w:rFonts w:hint="eastAsia"/>
              </w:rPr>
              <w:t>、痛、</w:t>
            </w:r>
            <w:proofErr w:type="gramStart"/>
            <w:r>
              <w:rPr>
                <w:rFonts w:hint="eastAsia"/>
              </w:rPr>
              <w:t>寡</w:t>
            </w:r>
            <w:proofErr w:type="gramEnd"/>
            <w:r>
              <w:rPr>
                <w:rFonts w:hint="eastAsia"/>
              </w:rPr>
              <w:t>、哀、伤、</w:t>
            </w:r>
            <w:proofErr w:type="gramStart"/>
            <w:r>
              <w:rPr>
                <w:rFonts w:hint="eastAsia"/>
              </w:rPr>
              <w:t>嗟</w:t>
            </w:r>
            <w:proofErr w:type="gramEnd"/>
            <w:r>
              <w:rPr>
                <w:rFonts w:hint="eastAsia"/>
              </w:rPr>
              <w:t>…</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惧</w:t>
            </w:r>
          </w:p>
        </w:tc>
        <w:tc>
          <w:tcPr>
            <w:tcW w:w="4583" w:type="dxa"/>
          </w:tcPr>
          <w:p w:rsidR="00A25B2D" w:rsidRDefault="00A25B2D" w:rsidP="00B90FDD">
            <w:pPr>
              <w:ind w:firstLineChars="0" w:firstLine="0"/>
            </w:pPr>
            <w:proofErr w:type="gramStart"/>
            <w:r>
              <w:rPr>
                <w:rFonts w:hint="eastAsia"/>
              </w:rPr>
              <w:t>谗</w:t>
            </w:r>
            <w:proofErr w:type="gramEnd"/>
            <w:r>
              <w:rPr>
                <w:rFonts w:hint="eastAsia"/>
              </w:rPr>
              <w:t>、</w:t>
            </w:r>
            <w:proofErr w:type="gramStart"/>
            <w:r>
              <w:rPr>
                <w:rFonts w:hint="eastAsia"/>
              </w:rPr>
              <w:t>谤</w:t>
            </w:r>
            <w:proofErr w:type="gramEnd"/>
            <w:r>
              <w:rPr>
                <w:rFonts w:hint="eastAsia"/>
              </w:rPr>
              <w:t>、患、罪、诈、惧、诬…</w:t>
            </w:r>
          </w:p>
        </w:tc>
      </w:tr>
      <w:tr w:rsidR="00A25B2D" w:rsidTr="00B90FDD">
        <w:tc>
          <w:tcPr>
            <w:tcW w:w="1212" w:type="dxa"/>
            <w:vMerge/>
          </w:tcPr>
          <w:p w:rsidR="00A25B2D" w:rsidRDefault="00A25B2D" w:rsidP="00B90FDD">
            <w:pPr>
              <w:ind w:firstLine="480"/>
            </w:pPr>
          </w:p>
        </w:tc>
        <w:tc>
          <w:tcPr>
            <w:tcW w:w="1289" w:type="dxa"/>
          </w:tcPr>
          <w:p w:rsidR="00A25B2D" w:rsidRPr="005A7DC4" w:rsidRDefault="00A25B2D" w:rsidP="00B90FDD">
            <w:pPr>
              <w:ind w:firstLineChars="0" w:firstLine="0"/>
            </w:pPr>
            <w:r>
              <w:rPr>
                <w:rFonts w:hint="eastAsia"/>
              </w:rPr>
              <w:t>乐</w:t>
            </w:r>
          </w:p>
        </w:tc>
        <w:tc>
          <w:tcPr>
            <w:tcW w:w="4583" w:type="dxa"/>
          </w:tcPr>
          <w:p w:rsidR="00A25B2D" w:rsidRPr="005A7DC4" w:rsidRDefault="00A25B2D" w:rsidP="00B90FDD">
            <w:pPr>
              <w:ind w:firstLineChars="0" w:firstLine="0"/>
            </w:pPr>
            <w:r>
              <w:rPr>
                <w:rFonts w:hint="eastAsia"/>
              </w:rPr>
              <w:t>悦、欣、乐、</w:t>
            </w:r>
            <w:proofErr w:type="gramStart"/>
            <w:r>
              <w:rPr>
                <w:rFonts w:hint="eastAsia"/>
              </w:rPr>
              <w:t>怡</w:t>
            </w:r>
            <w:proofErr w:type="gramEnd"/>
            <w:r>
              <w:rPr>
                <w:rFonts w:hint="eastAsia"/>
              </w:rPr>
              <w:t>、洽、畅、</w:t>
            </w:r>
            <w:proofErr w:type="gramStart"/>
            <w:r>
              <w:rPr>
                <w:rFonts w:hint="eastAsia"/>
              </w:rPr>
              <w:t>愉</w:t>
            </w:r>
            <w:proofErr w:type="gramEnd"/>
            <w:r>
              <w:rPr>
                <w:rFonts w:hint="eastAsia"/>
              </w:rPr>
              <w:t>…</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怒</w:t>
            </w:r>
          </w:p>
        </w:tc>
        <w:tc>
          <w:tcPr>
            <w:tcW w:w="4583" w:type="dxa"/>
          </w:tcPr>
          <w:p w:rsidR="00A25B2D" w:rsidRPr="005A7DC4" w:rsidRDefault="00A25B2D" w:rsidP="00B90FDD">
            <w:pPr>
              <w:ind w:firstLineChars="0" w:firstLine="0"/>
            </w:pPr>
            <w:r>
              <w:rPr>
                <w:rFonts w:hint="eastAsia"/>
              </w:rPr>
              <w:t>怒、雷、吼、</w:t>
            </w:r>
            <w:proofErr w:type="gramStart"/>
            <w:r>
              <w:rPr>
                <w:rFonts w:hint="eastAsia"/>
              </w:rPr>
              <w:t>霆</w:t>
            </w:r>
            <w:proofErr w:type="gramEnd"/>
            <w:r>
              <w:rPr>
                <w:rFonts w:hint="eastAsia"/>
              </w:rPr>
              <w:t>、</w:t>
            </w:r>
            <w:proofErr w:type="gramStart"/>
            <w:r>
              <w:rPr>
                <w:rFonts w:hint="eastAsia"/>
              </w:rPr>
              <w:t>霹</w:t>
            </w:r>
            <w:proofErr w:type="gramEnd"/>
            <w:r>
              <w:rPr>
                <w:rFonts w:hint="eastAsia"/>
              </w:rPr>
              <w:t>、猛、轰…</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思</w:t>
            </w:r>
          </w:p>
        </w:tc>
        <w:tc>
          <w:tcPr>
            <w:tcW w:w="4583" w:type="dxa"/>
          </w:tcPr>
          <w:p w:rsidR="00A25B2D" w:rsidRPr="005A7DC4" w:rsidRDefault="00A25B2D" w:rsidP="00B90FDD">
            <w:pPr>
              <w:ind w:firstLineChars="0" w:firstLine="0"/>
            </w:pPr>
            <w:r>
              <w:rPr>
                <w:rFonts w:hint="eastAsia"/>
              </w:rPr>
              <w:t>思、忆、怀、恨、吟、逢、期…</w:t>
            </w:r>
          </w:p>
        </w:tc>
      </w:tr>
      <w:tr w:rsidR="00A25B2D" w:rsidTr="00B90FDD">
        <w:tc>
          <w:tcPr>
            <w:tcW w:w="1212" w:type="dxa"/>
            <w:vMerge/>
          </w:tcPr>
          <w:p w:rsidR="00A25B2D" w:rsidRDefault="00A25B2D" w:rsidP="00B90FDD">
            <w:pPr>
              <w:ind w:firstLine="480"/>
            </w:pPr>
          </w:p>
        </w:tc>
        <w:tc>
          <w:tcPr>
            <w:tcW w:w="1289" w:type="dxa"/>
          </w:tcPr>
          <w:p w:rsidR="00A25B2D" w:rsidRDefault="00A25B2D" w:rsidP="00B90FDD">
            <w:pPr>
              <w:ind w:firstLineChars="0" w:firstLine="0"/>
            </w:pPr>
            <w:r>
              <w:rPr>
                <w:rFonts w:hint="eastAsia"/>
              </w:rPr>
              <w:t>喜</w:t>
            </w:r>
          </w:p>
        </w:tc>
        <w:tc>
          <w:tcPr>
            <w:tcW w:w="4583" w:type="dxa"/>
          </w:tcPr>
          <w:p w:rsidR="00A25B2D" w:rsidRPr="005A7DC4" w:rsidRDefault="00A25B2D" w:rsidP="00B90FDD">
            <w:pPr>
              <w:ind w:firstLineChars="0" w:firstLine="0"/>
            </w:pPr>
            <w:r>
              <w:rPr>
                <w:rFonts w:hint="eastAsia"/>
              </w:rPr>
              <w:t>喜、健、</w:t>
            </w:r>
            <w:proofErr w:type="gramStart"/>
            <w:r>
              <w:rPr>
                <w:rFonts w:hint="eastAsia"/>
              </w:rPr>
              <w:t>倩</w:t>
            </w:r>
            <w:proofErr w:type="gramEnd"/>
            <w:r>
              <w:rPr>
                <w:rFonts w:hint="eastAsia"/>
              </w:rPr>
              <w:t>、贺、好、良、善…</w:t>
            </w:r>
          </w:p>
        </w:tc>
      </w:tr>
      <w:tr w:rsidR="00A25B2D" w:rsidTr="00B90FDD">
        <w:tc>
          <w:tcPr>
            <w:tcW w:w="1212" w:type="dxa"/>
            <w:vMerge/>
          </w:tcPr>
          <w:p w:rsidR="00A25B2D" w:rsidRDefault="00A25B2D" w:rsidP="00B90FDD">
            <w:pPr>
              <w:ind w:firstLineChars="0" w:firstLine="0"/>
            </w:pPr>
          </w:p>
        </w:tc>
        <w:tc>
          <w:tcPr>
            <w:tcW w:w="1289" w:type="dxa"/>
          </w:tcPr>
          <w:p w:rsidR="00A25B2D" w:rsidRDefault="00A25B2D" w:rsidP="00B90FDD">
            <w:pPr>
              <w:ind w:firstLineChars="0" w:firstLine="0"/>
            </w:pPr>
            <w:r>
              <w:rPr>
                <w:rFonts w:hint="eastAsia"/>
              </w:rPr>
              <w:t>忧</w:t>
            </w:r>
          </w:p>
        </w:tc>
        <w:tc>
          <w:tcPr>
            <w:tcW w:w="4583" w:type="dxa"/>
          </w:tcPr>
          <w:p w:rsidR="00A25B2D" w:rsidRPr="005A7DC4" w:rsidRDefault="00A25B2D" w:rsidP="00B90FDD">
            <w:pPr>
              <w:ind w:firstLineChars="0" w:firstLine="0"/>
            </w:pPr>
            <w:r>
              <w:rPr>
                <w:rFonts w:hint="eastAsia"/>
              </w:rPr>
              <w:t>恤、忧、痾、虑、</w:t>
            </w:r>
            <w:proofErr w:type="gramStart"/>
            <w:r>
              <w:rPr>
                <w:rFonts w:hint="eastAsia"/>
              </w:rPr>
              <w:t>艰</w:t>
            </w:r>
            <w:proofErr w:type="gramEnd"/>
            <w:r>
              <w:rPr>
                <w:rFonts w:hint="eastAsia"/>
              </w:rPr>
              <w:t>、</w:t>
            </w:r>
            <w:proofErr w:type="gramStart"/>
            <w:r>
              <w:rPr>
                <w:rFonts w:hint="eastAsia"/>
              </w:rPr>
              <w:t>遑</w:t>
            </w:r>
            <w:proofErr w:type="gramEnd"/>
            <w:r>
              <w:rPr>
                <w:rFonts w:hint="eastAsia"/>
              </w:rPr>
              <w:t>、</w:t>
            </w:r>
            <w:proofErr w:type="gramStart"/>
            <w:r>
              <w:rPr>
                <w:rFonts w:hint="eastAsia"/>
              </w:rPr>
              <w:t>厄</w:t>
            </w:r>
            <w:proofErr w:type="gramEnd"/>
            <w:r>
              <w:rPr>
                <w:rFonts w:hint="eastAsia"/>
              </w:rPr>
              <w:t>…</w:t>
            </w:r>
          </w:p>
        </w:tc>
      </w:tr>
    </w:tbl>
    <w:p w:rsidR="00A25B2D" w:rsidRDefault="00A25B2D" w:rsidP="00A25B2D">
      <w:pPr>
        <w:ind w:firstLine="480"/>
      </w:pPr>
      <w:r>
        <w:rPr>
          <w:rFonts w:hint="eastAsia"/>
        </w:rPr>
        <w:t>根据以上的得到的标签关键字，在诗词数据的背景、赏析、内容、翻译中匹配这些关键字，给诗词加上对应标签</w:t>
      </w:r>
      <w:r w:rsidR="008A12E9">
        <w:rPr>
          <w:rFonts w:hint="eastAsia"/>
        </w:rPr>
        <w:t>，使用神经网络模型对诗词进行情感分类</w:t>
      </w:r>
      <w:r>
        <w:rPr>
          <w:rFonts w:hint="eastAsia"/>
        </w:rPr>
        <w:t>。</w:t>
      </w:r>
    </w:p>
    <w:p w:rsidR="00675E86" w:rsidRDefault="00675E86" w:rsidP="00A25B2D">
      <w:pPr>
        <w:ind w:firstLine="480"/>
      </w:pPr>
    </w:p>
    <w:p w:rsidR="00675E86" w:rsidRDefault="00675E86" w:rsidP="00A25B2D">
      <w:pPr>
        <w:ind w:firstLine="480"/>
        <w:rPr>
          <w:rFonts w:hint="eastAsia"/>
        </w:rPr>
      </w:pPr>
    </w:p>
    <w:p w:rsidR="001A5677" w:rsidRDefault="00DC703D" w:rsidP="00797762">
      <w:pPr>
        <w:pStyle w:val="30"/>
        <w:rPr>
          <w:rFonts w:hint="eastAsia"/>
        </w:rPr>
      </w:pPr>
      <w:r>
        <w:rPr>
          <w:rFonts w:hint="eastAsia"/>
        </w:rPr>
        <w:t xml:space="preserve"> </w:t>
      </w:r>
      <w:r w:rsidR="001A5677">
        <w:rPr>
          <w:rFonts w:hint="eastAsia"/>
        </w:rPr>
        <w:t>CNN</w:t>
      </w:r>
      <w:r w:rsidR="001A5677">
        <w:t xml:space="preserve"> pair LSTM</w:t>
      </w:r>
    </w:p>
    <w:p w:rsidR="00AD63AF" w:rsidRDefault="00AD63AF" w:rsidP="00824587">
      <w:pPr>
        <w:pStyle w:val="aff4"/>
        <w:numPr>
          <w:ilvl w:val="0"/>
          <w:numId w:val="40"/>
        </w:numPr>
        <w:ind w:firstLineChars="0"/>
      </w:pPr>
      <w:r>
        <w:rPr>
          <w:rFonts w:hint="eastAsia"/>
        </w:rPr>
        <w:t>网络结构</w:t>
      </w:r>
      <w:r w:rsidR="003F2660">
        <w:rPr>
          <w:rFonts w:hint="eastAsia"/>
        </w:rPr>
        <w:t>图</w:t>
      </w:r>
    </w:p>
    <w:p w:rsidR="00824587" w:rsidRPr="001A5677" w:rsidRDefault="00824587" w:rsidP="00E22A8C">
      <w:pPr>
        <w:pStyle w:val="aff4"/>
        <w:ind w:left="1200" w:firstLineChars="0" w:firstLine="0"/>
        <w:rPr>
          <w:rFonts w:hint="eastAsia"/>
        </w:rPr>
      </w:pPr>
    </w:p>
    <w:p w:rsidR="00DB4E82" w:rsidRDefault="00DB4E82" w:rsidP="00A25B2D">
      <w:pPr>
        <w:ind w:firstLine="480"/>
      </w:pPr>
    </w:p>
    <w:p w:rsidR="00542DB3" w:rsidRDefault="00542DB3" w:rsidP="00A25B2D">
      <w:pPr>
        <w:ind w:firstLine="480"/>
      </w:pPr>
    </w:p>
    <w:p w:rsidR="00542DB3" w:rsidRDefault="00542DB3" w:rsidP="00A25B2D">
      <w:pPr>
        <w:ind w:firstLine="480"/>
      </w:pPr>
    </w:p>
    <w:p w:rsidR="00542DB3" w:rsidRDefault="00542DB3" w:rsidP="00A25B2D">
      <w:pPr>
        <w:ind w:firstLine="480"/>
      </w:pPr>
    </w:p>
    <w:p w:rsidR="00542DB3" w:rsidRDefault="00675E86" w:rsidP="00A25B2D">
      <w:pPr>
        <w:ind w:firstLine="480"/>
      </w:pPr>
      <w:r w:rsidRPr="00542DB3">
        <w:rPr>
          <w:noProof/>
        </w:rPr>
        <w:lastRenderedPageBreak/>
        <w:drawing>
          <wp:anchor distT="0" distB="0" distL="114300" distR="114300" simplePos="0" relativeHeight="251665920" behindDoc="0" locked="0" layoutInCell="1" allowOverlap="1" wp14:anchorId="009A5E84" wp14:editId="3D2892E5">
            <wp:simplePos x="0" y="0"/>
            <wp:positionH relativeFrom="column">
              <wp:posOffset>247650</wp:posOffset>
            </wp:positionH>
            <wp:positionV relativeFrom="paragraph">
              <wp:posOffset>391795</wp:posOffset>
            </wp:positionV>
            <wp:extent cx="5399405" cy="4098925"/>
            <wp:effectExtent l="0" t="0" r="0" b="0"/>
            <wp:wrapTopAndBottom/>
            <wp:docPr id="8" name="图片 8" descr="E:\prj\data-mining\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j\data-mining\data\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409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DB3" w:rsidRDefault="00542DB3" w:rsidP="00A25B2D">
      <w:pPr>
        <w:ind w:firstLine="480"/>
      </w:pPr>
    </w:p>
    <w:p w:rsidR="00542DB3" w:rsidRDefault="00542DB3" w:rsidP="00A25B2D">
      <w:pPr>
        <w:ind w:firstLine="480"/>
      </w:pPr>
    </w:p>
    <w:p w:rsidR="00DB4E82" w:rsidRDefault="00DB4E82" w:rsidP="00A25B2D">
      <w:pPr>
        <w:ind w:firstLine="480"/>
        <w:rPr>
          <w:rFonts w:hint="eastAsia"/>
        </w:rPr>
      </w:pPr>
    </w:p>
    <w:p w:rsidR="001E52A5" w:rsidRDefault="001741EC" w:rsidP="004B4144">
      <w:pPr>
        <w:pStyle w:val="20"/>
        <w:spacing w:before="163"/>
      </w:pPr>
      <w:r>
        <w:rPr>
          <w:rFonts w:hint="eastAsia"/>
        </w:rPr>
        <w:t xml:space="preserve"> </w:t>
      </w:r>
      <w:r w:rsidR="008C07D2">
        <w:rPr>
          <w:rFonts w:hint="eastAsia"/>
        </w:rPr>
        <w:t>文本对比，</w:t>
      </w:r>
      <w:r w:rsidR="0008140B" w:rsidRPr="000360B0">
        <w:rPr>
          <w:rFonts w:hint="eastAsia"/>
        </w:rPr>
        <w:t>用</w:t>
      </w:r>
      <w:r w:rsidR="0008140B" w:rsidRPr="000360B0">
        <w:rPr>
          <w:rFonts w:hint="eastAsia"/>
        </w:rPr>
        <w:t>Semiotic Squares</w:t>
      </w:r>
      <w:r w:rsidR="0008140B" w:rsidRPr="000360B0">
        <w:rPr>
          <w:rFonts w:hint="eastAsia"/>
        </w:rPr>
        <w:t>比较</w:t>
      </w:r>
      <w:r w:rsidR="000360B0" w:rsidRPr="000360B0">
        <w:rPr>
          <w:rFonts w:hint="eastAsia"/>
        </w:rPr>
        <w:t>各朝代诗词用词特点</w:t>
      </w:r>
    </w:p>
    <w:p w:rsidR="00275610" w:rsidRDefault="000355F4" w:rsidP="000355F4">
      <w:pPr>
        <w:ind w:firstLine="480"/>
      </w:pPr>
      <w:r>
        <w:rPr>
          <w:noProof/>
        </w:rPr>
        <w:drawing>
          <wp:anchor distT="0" distB="0" distL="114300" distR="114300" simplePos="0" relativeHeight="251661824" behindDoc="0" locked="0" layoutInCell="1" allowOverlap="1">
            <wp:simplePos x="0" y="0"/>
            <wp:positionH relativeFrom="margin">
              <wp:align>right</wp:align>
            </wp:positionH>
            <wp:positionV relativeFrom="paragraph">
              <wp:posOffset>1684020</wp:posOffset>
            </wp:positionV>
            <wp:extent cx="5187950" cy="22771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22771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717D0">
        <w:t>“</w:t>
      </w:r>
      <w:proofErr w:type="gramEnd"/>
      <w:r w:rsidR="00FA35BA" w:rsidRPr="00FA35BA">
        <w:rPr>
          <w:rFonts w:hint="eastAsia"/>
        </w:rPr>
        <w:t>Semiotic Squares</w:t>
      </w:r>
      <w:r w:rsidR="008717D0">
        <w:rPr>
          <w:rFonts w:hint="eastAsia"/>
        </w:rPr>
        <w:t>"</w:t>
      </w:r>
      <w:r w:rsidR="00FA35BA" w:rsidRPr="00FA35BA">
        <w:rPr>
          <w:rFonts w:hint="eastAsia"/>
        </w:rPr>
        <w:t>，是一种提炼式的对比分析（</w:t>
      </w:r>
      <w:r w:rsidR="00FA35BA" w:rsidRPr="00FA35BA">
        <w:rPr>
          <w:rFonts w:hint="eastAsia"/>
        </w:rPr>
        <w:t>Oppositional Analyses</w:t>
      </w:r>
      <w:r w:rsidR="00FA35BA" w:rsidRPr="00FA35BA">
        <w:rPr>
          <w:rFonts w:hint="eastAsia"/>
        </w:rPr>
        <w:t>）方法，</w:t>
      </w:r>
      <w:r w:rsidR="00FA35BA" w:rsidRPr="00FA35BA">
        <w:rPr>
          <w:rFonts w:hint="eastAsia"/>
        </w:rPr>
        <w:lastRenderedPageBreak/>
        <w:t>通过将给定的两个相反的概念</w:t>
      </w:r>
      <w:r w:rsidR="00FA35BA" w:rsidRPr="00FA35BA">
        <w:rPr>
          <w:rFonts w:hint="eastAsia"/>
        </w:rPr>
        <w:t>/</w:t>
      </w:r>
      <w:r w:rsidR="00FA35BA" w:rsidRPr="00FA35BA">
        <w:rPr>
          <w:rFonts w:hint="eastAsia"/>
        </w:rPr>
        <w:t>事例（如</w:t>
      </w:r>
      <w:r w:rsidR="00FA35BA" w:rsidRPr="00FA35BA">
        <w:rPr>
          <w:rFonts w:hint="eastAsia"/>
        </w:rPr>
        <w:t xml:space="preserve"> </w:t>
      </w:r>
      <w:r w:rsidR="00FA35BA" w:rsidRPr="00FA35BA">
        <w:rPr>
          <w:rFonts w:hint="eastAsia"/>
        </w:rPr>
        <w:t>“生命（</w:t>
      </w:r>
      <w:r w:rsidR="00FA35BA" w:rsidRPr="00FA35BA">
        <w:rPr>
          <w:rFonts w:hint="eastAsia"/>
        </w:rPr>
        <w:t>Life</w:t>
      </w:r>
      <w:r w:rsidR="00FA35BA" w:rsidRPr="00FA35BA">
        <w:rPr>
          <w:rFonts w:hint="eastAsia"/>
        </w:rPr>
        <w:t>）”和“死亡（</w:t>
      </w:r>
      <w:r w:rsidR="00FA35BA" w:rsidRPr="00FA35BA">
        <w:rPr>
          <w:rFonts w:hint="eastAsia"/>
        </w:rPr>
        <w:t>Death</w:t>
      </w:r>
      <w:r w:rsidR="00FA35BA" w:rsidRPr="00FA35BA">
        <w:rPr>
          <w:rFonts w:hint="eastAsia"/>
        </w:rPr>
        <w:t>）”）的分析类型拓展到</w:t>
      </w:r>
      <w:r w:rsidR="00FA35BA" w:rsidRPr="00FA35BA">
        <w:rPr>
          <w:rFonts w:hint="eastAsia"/>
        </w:rPr>
        <w:t>4</w:t>
      </w:r>
      <w:r w:rsidR="00FA35BA" w:rsidRPr="00FA35BA">
        <w:rPr>
          <w:rFonts w:hint="eastAsia"/>
        </w:rPr>
        <w:t>类（如“生命（</w:t>
      </w:r>
      <w:r w:rsidR="00FA35BA" w:rsidRPr="00FA35BA">
        <w:rPr>
          <w:rFonts w:hint="eastAsia"/>
        </w:rPr>
        <w:t>Life</w:t>
      </w:r>
      <w:r w:rsidR="00FA35BA" w:rsidRPr="00FA35BA">
        <w:rPr>
          <w:rFonts w:hint="eastAsia"/>
        </w:rPr>
        <w:t>）”、“死亡（</w:t>
      </w:r>
      <w:r w:rsidR="00FA35BA" w:rsidRPr="00FA35BA">
        <w:rPr>
          <w:rFonts w:hint="eastAsia"/>
        </w:rPr>
        <w:t>Death</w:t>
      </w:r>
      <w:r w:rsidR="00FA35BA" w:rsidRPr="00FA35BA">
        <w:rPr>
          <w:rFonts w:hint="eastAsia"/>
        </w:rPr>
        <w:t>）”、“生死相间（也就是活死人，</w:t>
      </w:r>
      <w:r w:rsidR="00FA35BA" w:rsidRPr="00FA35BA">
        <w:rPr>
          <w:rFonts w:hint="eastAsia"/>
        </w:rPr>
        <w:t>The Living Dead</w:t>
      </w:r>
      <w:r w:rsidR="00FA35BA" w:rsidRPr="00FA35BA">
        <w:rPr>
          <w:rFonts w:hint="eastAsia"/>
        </w:rPr>
        <w:t>）”、“非生非死（天使，</w:t>
      </w:r>
      <w:r w:rsidR="00FA35BA" w:rsidRPr="00FA35BA">
        <w:rPr>
          <w:rFonts w:hint="eastAsia"/>
        </w:rPr>
        <w:t>Angels</w:t>
      </w:r>
      <w:r w:rsidR="00FA35BA" w:rsidRPr="00FA35BA">
        <w:rPr>
          <w:rFonts w:hint="eastAsia"/>
        </w:rPr>
        <w:t>）”，有时还可以拓展到</w:t>
      </w:r>
      <w:r w:rsidR="00FA35BA" w:rsidRPr="00FA35BA">
        <w:rPr>
          <w:rFonts w:hint="eastAsia"/>
        </w:rPr>
        <w:t>8</w:t>
      </w:r>
      <w:r w:rsidR="00FA35BA" w:rsidRPr="00FA35BA">
        <w:rPr>
          <w:rFonts w:hint="eastAsia"/>
        </w:rPr>
        <w:t>个或</w:t>
      </w:r>
      <w:r w:rsidR="00FA35BA" w:rsidRPr="00FA35BA">
        <w:rPr>
          <w:rFonts w:hint="eastAsia"/>
        </w:rPr>
        <w:t>10</w:t>
      </w:r>
      <w:r w:rsidR="00FA35BA" w:rsidRPr="00FA35BA">
        <w:rPr>
          <w:rFonts w:hint="eastAsia"/>
        </w:rPr>
        <w:t>个分析维度。以下是符号方块的结构示意图：</w:t>
      </w:r>
    </w:p>
    <w:p w:rsidR="00C55952" w:rsidRDefault="00791BD9" w:rsidP="000355F4">
      <w:pPr>
        <w:ind w:firstLine="480"/>
      </w:pPr>
      <w:r w:rsidRPr="00791BD9">
        <w:rPr>
          <w:rFonts w:hint="eastAsia"/>
        </w:rPr>
        <w:t>说明：“</w:t>
      </w:r>
      <w:r w:rsidRPr="00791BD9">
        <w:rPr>
          <w:rFonts w:hint="eastAsia"/>
        </w:rPr>
        <w:t>+</w:t>
      </w:r>
      <w:r w:rsidRPr="00791BD9">
        <w:rPr>
          <w:rFonts w:hint="eastAsia"/>
        </w:rPr>
        <w:t>”符号将</w:t>
      </w:r>
      <w:proofErr w:type="gramStart"/>
      <w:r w:rsidRPr="00791BD9">
        <w:rPr>
          <w:rFonts w:hint="eastAsia"/>
        </w:rPr>
        <w:t>2</w:t>
      </w:r>
      <w:r w:rsidRPr="00791BD9">
        <w:rPr>
          <w:rFonts w:hint="eastAsia"/>
        </w:rPr>
        <w:t>个词项组合</w:t>
      </w:r>
      <w:proofErr w:type="gramEnd"/>
      <w:r w:rsidRPr="00791BD9">
        <w:rPr>
          <w:rFonts w:hint="eastAsia"/>
        </w:rPr>
        <w:t>成一个“元词项（</w:t>
      </w:r>
      <w:proofErr w:type="spellStart"/>
      <w:r w:rsidRPr="00791BD9">
        <w:rPr>
          <w:rFonts w:hint="eastAsia"/>
        </w:rPr>
        <w:t>Metaterm</w:t>
      </w:r>
      <w:proofErr w:type="spellEnd"/>
      <w:r w:rsidRPr="00791BD9">
        <w:rPr>
          <w:rFonts w:hint="eastAsia"/>
        </w:rPr>
        <w:t>）”，也称“复合词（</w:t>
      </w:r>
      <w:r w:rsidRPr="00791BD9">
        <w:rPr>
          <w:rFonts w:hint="eastAsia"/>
        </w:rPr>
        <w:t>Compound Term</w:t>
      </w:r>
      <w:r w:rsidRPr="00791BD9">
        <w:rPr>
          <w:rFonts w:hint="eastAsia"/>
        </w:rPr>
        <w:t>）”，例如，</w:t>
      </w:r>
      <w:r w:rsidRPr="00791BD9">
        <w:rPr>
          <w:rFonts w:hint="eastAsia"/>
        </w:rPr>
        <w:t>5</w:t>
      </w:r>
      <w:r w:rsidRPr="00791BD9">
        <w:rPr>
          <w:rFonts w:hint="eastAsia"/>
        </w:rPr>
        <w:t>是</w:t>
      </w:r>
      <w:r w:rsidRPr="00791BD9">
        <w:rPr>
          <w:rFonts w:hint="eastAsia"/>
        </w:rPr>
        <w:t>1</w:t>
      </w:r>
      <w:r w:rsidRPr="00791BD9">
        <w:rPr>
          <w:rFonts w:hint="eastAsia"/>
        </w:rPr>
        <w:t>和</w:t>
      </w:r>
      <w:r w:rsidRPr="00791BD9">
        <w:rPr>
          <w:rFonts w:hint="eastAsia"/>
        </w:rPr>
        <w:t>2</w:t>
      </w:r>
      <w:r w:rsidRPr="00791BD9">
        <w:rPr>
          <w:rFonts w:hint="eastAsia"/>
        </w:rPr>
        <w:t>的复合结果。</w:t>
      </w:r>
    </w:p>
    <w:p w:rsidR="00325735" w:rsidRDefault="00325735" w:rsidP="00F963C2">
      <w:pPr>
        <w:ind w:firstLine="480"/>
        <w:rPr>
          <w:rFonts w:hint="eastAsia"/>
        </w:rPr>
      </w:pPr>
      <w:r>
        <w:rPr>
          <w:rFonts w:hint="eastAsia"/>
        </w:rPr>
        <w:t>（</w:t>
      </w:r>
      <w:r>
        <w:rPr>
          <w:rFonts w:hint="eastAsia"/>
        </w:rPr>
        <w:t>1</w:t>
      </w:r>
      <w:r>
        <w:rPr>
          <w:rFonts w:hint="eastAsia"/>
        </w:rPr>
        <w:t>）词项（</w:t>
      </w:r>
      <w:r>
        <w:rPr>
          <w:rFonts w:hint="eastAsia"/>
        </w:rPr>
        <w:t>Terms</w:t>
      </w:r>
      <w:r>
        <w:rPr>
          <w:rFonts w:hint="eastAsia"/>
        </w:rPr>
        <w:t>）</w:t>
      </w:r>
    </w:p>
    <w:p w:rsidR="00325735" w:rsidRDefault="00325735" w:rsidP="00F963C2">
      <w:pPr>
        <w:ind w:leftChars="300" w:left="720" w:firstLine="480"/>
        <w:rPr>
          <w:rFonts w:hint="eastAsia"/>
        </w:rPr>
      </w:pPr>
      <w:r>
        <w:rPr>
          <w:rFonts w:hint="eastAsia"/>
        </w:rPr>
        <w:t xml:space="preserve">Semiotic Square </w:t>
      </w:r>
      <w:r>
        <w:rPr>
          <w:rFonts w:hint="eastAsia"/>
        </w:rPr>
        <w:t>由</w:t>
      </w:r>
      <w:proofErr w:type="gramStart"/>
      <w:r>
        <w:rPr>
          <w:rFonts w:hint="eastAsia"/>
        </w:rPr>
        <w:t>4</w:t>
      </w:r>
      <w:r>
        <w:rPr>
          <w:rFonts w:hint="eastAsia"/>
        </w:rPr>
        <w:t>个词项组成</w:t>
      </w:r>
      <w:proofErr w:type="gramEnd"/>
      <w:r>
        <w:rPr>
          <w:rFonts w:hint="eastAsia"/>
        </w:rPr>
        <w:t>：</w:t>
      </w:r>
      <w:r>
        <w:rPr>
          <w:rFonts w:hint="eastAsia"/>
        </w:rPr>
        <w:t>:</w:t>
      </w:r>
    </w:p>
    <w:p w:rsidR="00325735" w:rsidRDefault="00325735" w:rsidP="00F963C2">
      <w:pPr>
        <w:ind w:leftChars="300" w:left="720" w:firstLine="480"/>
        <w:rPr>
          <w:rFonts w:hint="eastAsia"/>
        </w:rPr>
      </w:pPr>
      <w:r>
        <w:rPr>
          <w:rFonts w:hint="eastAsia"/>
        </w:rPr>
        <w:t>位置</w:t>
      </w:r>
      <w:r>
        <w:rPr>
          <w:rFonts w:hint="eastAsia"/>
        </w:rPr>
        <w:t xml:space="preserve">1 </w:t>
      </w:r>
      <w:r>
        <w:rPr>
          <w:rFonts w:hint="eastAsia"/>
        </w:rPr>
        <w:t>（</w:t>
      </w:r>
      <w:r>
        <w:rPr>
          <w:rFonts w:hint="eastAsia"/>
        </w:rPr>
        <w:t>Term 1</w:t>
      </w:r>
      <w:r>
        <w:rPr>
          <w:rFonts w:hint="eastAsia"/>
        </w:rPr>
        <w:t>）：</w:t>
      </w:r>
      <w:proofErr w:type="gramStart"/>
      <w:r>
        <w:rPr>
          <w:rFonts w:hint="eastAsia"/>
        </w:rPr>
        <w:t>词项</w:t>
      </w:r>
      <w:proofErr w:type="gramEnd"/>
      <w:r>
        <w:rPr>
          <w:rFonts w:hint="eastAsia"/>
        </w:rPr>
        <w:t>A</w:t>
      </w:r>
      <w:r>
        <w:rPr>
          <w:rFonts w:hint="eastAsia"/>
        </w:rPr>
        <w:t>（</w:t>
      </w:r>
      <w:r>
        <w:rPr>
          <w:rFonts w:hint="eastAsia"/>
        </w:rPr>
        <w:t>Term A</w:t>
      </w:r>
      <w:r>
        <w:rPr>
          <w:rFonts w:hint="eastAsia"/>
        </w:rPr>
        <w:t>）</w:t>
      </w:r>
    </w:p>
    <w:p w:rsidR="00325735" w:rsidRDefault="00325735" w:rsidP="00F963C2">
      <w:pPr>
        <w:ind w:leftChars="300" w:left="720" w:firstLine="480"/>
        <w:rPr>
          <w:rFonts w:hint="eastAsia"/>
        </w:rPr>
      </w:pPr>
      <w:r>
        <w:rPr>
          <w:rFonts w:hint="eastAsia"/>
        </w:rPr>
        <w:t>位置</w:t>
      </w:r>
      <w:r>
        <w:rPr>
          <w:rFonts w:hint="eastAsia"/>
        </w:rPr>
        <w:t xml:space="preserve"> 2</w:t>
      </w:r>
      <w:r>
        <w:rPr>
          <w:rFonts w:hint="eastAsia"/>
        </w:rPr>
        <w:t>（</w:t>
      </w:r>
      <w:r>
        <w:rPr>
          <w:rFonts w:hint="eastAsia"/>
        </w:rPr>
        <w:t>Term 2</w:t>
      </w:r>
      <w:r>
        <w:rPr>
          <w:rFonts w:hint="eastAsia"/>
        </w:rPr>
        <w:t>）：</w:t>
      </w:r>
      <w:proofErr w:type="gramStart"/>
      <w:r>
        <w:rPr>
          <w:rFonts w:hint="eastAsia"/>
        </w:rPr>
        <w:t>词项</w:t>
      </w:r>
      <w:proofErr w:type="gramEnd"/>
      <w:r>
        <w:rPr>
          <w:rFonts w:hint="eastAsia"/>
        </w:rPr>
        <w:t>B</w:t>
      </w:r>
      <w:r>
        <w:rPr>
          <w:rFonts w:hint="eastAsia"/>
        </w:rPr>
        <w:t>（</w:t>
      </w:r>
      <w:r>
        <w:rPr>
          <w:rFonts w:hint="eastAsia"/>
        </w:rPr>
        <w:t>Term B</w:t>
      </w:r>
      <w:r>
        <w:rPr>
          <w:rFonts w:hint="eastAsia"/>
        </w:rPr>
        <w:t>）</w:t>
      </w:r>
    </w:p>
    <w:p w:rsidR="00325735" w:rsidRDefault="00325735" w:rsidP="00F963C2">
      <w:pPr>
        <w:ind w:leftChars="300" w:left="720" w:firstLine="480"/>
        <w:rPr>
          <w:rFonts w:hint="eastAsia"/>
        </w:rPr>
      </w:pPr>
      <w:r>
        <w:rPr>
          <w:rFonts w:hint="eastAsia"/>
        </w:rPr>
        <w:t>位置</w:t>
      </w:r>
      <w:r>
        <w:rPr>
          <w:rFonts w:hint="eastAsia"/>
        </w:rPr>
        <w:t xml:space="preserve"> 3 (Term Not-2)</w:t>
      </w:r>
      <w:r>
        <w:rPr>
          <w:rFonts w:hint="eastAsia"/>
        </w:rPr>
        <w:t>：非</w:t>
      </w:r>
      <w:r>
        <w:rPr>
          <w:rFonts w:hint="eastAsia"/>
        </w:rPr>
        <w:t>B</w:t>
      </w:r>
      <w:r>
        <w:rPr>
          <w:rFonts w:hint="eastAsia"/>
        </w:rPr>
        <w:t>词项（</w:t>
      </w:r>
      <w:r>
        <w:rPr>
          <w:rFonts w:hint="eastAsia"/>
        </w:rPr>
        <w:t>Term Not-B</w:t>
      </w:r>
      <w:r>
        <w:rPr>
          <w:rFonts w:hint="eastAsia"/>
        </w:rPr>
        <w:t>）</w:t>
      </w:r>
    </w:p>
    <w:p w:rsidR="00325735" w:rsidRDefault="00325735" w:rsidP="00F963C2">
      <w:pPr>
        <w:ind w:leftChars="300" w:left="720" w:firstLine="480"/>
        <w:rPr>
          <w:rFonts w:hint="eastAsia"/>
        </w:rPr>
      </w:pPr>
      <w:r>
        <w:rPr>
          <w:rFonts w:hint="eastAsia"/>
        </w:rPr>
        <w:t>位置</w:t>
      </w:r>
      <w:r>
        <w:rPr>
          <w:rFonts w:hint="eastAsia"/>
        </w:rPr>
        <w:t xml:space="preserve"> 4 (Term Not-1)</w:t>
      </w:r>
      <w:r>
        <w:rPr>
          <w:rFonts w:hint="eastAsia"/>
        </w:rPr>
        <w:t>：非</w:t>
      </w:r>
      <w:r>
        <w:rPr>
          <w:rFonts w:hint="eastAsia"/>
        </w:rPr>
        <w:t>A</w:t>
      </w:r>
      <w:r>
        <w:rPr>
          <w:rFonts w:hint="eastAsia"/>
        </w:rPr>
        <w:t>词项（</w:t>
      </w:r>
      <w:r>
        <w:rPr>
          <w:rFonts w:hint="eastAsia"/>
        </w:rPr>
        <w:t>Term Not-A</w:t>
      </w:r>
      <w:r>
        <w:rPr>
          <w:rFonts w:hint="eastAsia"/>
        </w:rPr>
        <w:t>）</w:t>
      </w:r>
    </w:p>
    <w:p w:rsidR="00325735" w:rsidRDefault="00325735" w:rsidP="00F963C2">
      <w:pPr>
        <w:ind w:leftChars="300" w:left="720" w:firstLine="480"/>
        <w:rPr>
          <w:rFonts w:hint="eastAsia"/>
        </w:rPr>
      </w:pPr>
      <w:r>
        <w:rPr>
          <w:rFonts w:hint="eastAsia"/>
        </w:rPr>
        <w:t>Term A</w:t>
      </w:r>
      <w:r>
        <w:rPr>
          <w:rFonts w:hint="eastAsia"/>
        </w:rPr>
        <w:t>和</w:t>
      </w:r>
      <w:proofErr w:type="spellStart"/>
      <w:r>
        <w:rPr>
          <w:rFonts w:hint="eastAsia"/>
        </w:rPr>
        <w:t>TermB</w:t>
      </w:r>
      <w:proofErr w:type="spellEnd"/>
      <w:r>
        <w:rPr>
          <w:rFonts w:hint="eastAsia"/>
        </w:rPr>
        <w:t>是相反的两个概念，二者是对立关系，这是“符号方块”的基础，另外两项是通过对</w:t>
      </w:r>
      <w:r>
        <w:rPr>
          <w:rFonts w:hint="eastAsia"/>
        </w:rPr>
        <w:t>Term A</w:t>
      </w:r>
      <w:r>
        <w:rPr>
          <w:rFonts w:hint="eastAsia"/>
        </w:rPr>
        <w:t>和</w:t>
      </w:r>
      <w:r>
        <w:rPr>
          <w:rFonts w:hint="eastAsia"/>
        </w:rPr>
        <w:t>Term B</w:t>
      </w:r>
      <w:r>
        <w:rPr>
          <w:rFonts w:hint="eastAsia"/>
        </w:rPr>
        <w:t>取反而获得。</w:t>
      </w:r>
    </w:p>
    <w:p w:rsidR="00325735" w:rsidRDefault="00325735" w:rsidP="006F7DBA">
      <w:pPr>
        <w:ind w:firstLine="480"/>
        <w:rPr>
          <w:rFonts w:hint="eastAsia"/>
        </w:rPr>
      </w:pPr>
      <w:r>
        <w:rPr>
          <w:rFonts w:hint="eastAsia"/>
        </w:rPr>
        <w:t>（</w:t>
      </w:r>
      <w:r>
        <w:rPr>
          <w:rFonts w:hint="eastAsia"/>
        </w:rPr>
        <w:t>2</w:t>
      </w:r>
      <w:r>
        <w:rPr>
          <w:rFonts w:hint="eastAsia"/>
        </w:rPr>
        <w:t>）</w:t>
      </w:r>
      <w:proofErr w:type="gramStart"/>
      <w:r>
        <w:rPr>
          <w:rFonts w:hint="eastAsia"/>
        </w:rPr>
        <w:t>元词项</w:t>
      </w:r>
      <w:proofErr w:type="gramEnd"/>
      <w:r>
        <w:rPr>
          <w:rFonts w:hint="eastAsia"/>
        </w:rPr>
        <w:t xml:space="preserve"> (</w:t>
      </w:r>
      <w:proofErr w:type="spellStart"/>
      <w:r>
        <w:rPr>
          <w:rFonts w:hint="eastAsia"/>
        </w:rPr>
        <w:t>Metaterms</w:t>
      </w:r>
      <w:proofErr w:type="spellEnd"/>
      <w:r>
        <w:rPr>
          <w:rFonts w:hint="eastAsia"/>
        </w:rPr>
        <w:t>)</w:t>
      </w:r>
    </w:p>
    <w:p w:rsidR="00325735" w:rsidRDefault="00325735" w:rsidP="00325735">
      <w:pPr>
        <w:ind w:firstLine="480"/>
      </w:pPr>
      <w:r>
        <w:rPr>
          <w:rFonts w:hint="eastAsia"/>
        </w:rPr>
        <w:t>Semiotic Square</w:t>
      </w:r>
      <w:r>
        <w:rPr>
          <w:rFonts w:hint="eastAsia"/>
        </w:rPr>
        <w:t>囊括</w:t>
      </w:r>
      <w:r>
        <w:rPr>
          <w:rFonts w:hint="eastAsia"/>
        </w:rPr>
        <w:t>6</w:t>
      </w:r>
      <w:r>
        <w:rPr>
          <w:rFonts w:hint="eastAsia"/>
        </w:rPr>
        <w:t>个</w:t>
      </w:r>
      <w:proofErr w:type="gramStart"/>
      <w:r>
        <w:rPr>
          <w:rFonts w:hint="eastAsia"/>
        </w:rPr>
        <w:t>元词项</w:t>
      </w:r>
      <w:proofErr w:type="gramEnd"/>
      <w:r>
        <w:rPr>
          <w:rFonts w:hint="eastAsia"/>
        </w:rPr>
        <w:t>。这些</w:t>
      </w:r>
      <w:proofErr w:type="gramStart"/>
      <w:r>
        <w:rPr>
          <w:rFonts w:hint="eastAsia"/>
        </w:rPr>
        <w:t>元词项</w:t>
      </w:r>
      <w:proofErr w:type="gramEnd"/>
      <w:r>
        <w:rPr>
          <w:rFonts w:hint="eastAsia"/>
        </w:rPr>
        <w:t>由上面的</w:t>
      </w:r>
      <w:r>
        <w:rPr>
          <w:rFonts w:hint="eastAsia"/>
        </w:rPr>
        <w:t>4</w:t>
      </w:r>
      <w:r>
        <w:rPr>
          <w:rFonts w:hint="eastAsia"/>
        </w:rPr>
        <w:t>个</w:t>
      </w:r>
      <w:proofErr w:type="gramStart"/>
      <w:r>
        <w:rPr>
          <w:rFonts w:hint="eastAsia"/>
        </w:rPr>
        <w:t>基础词项组合</w:t>
      </w:r>
      <w:proofErr w:type="gramEnd"/>
      <w:r>
        <w:rPr>
          <w:rFonts w:hint="eastAsia"/>
        </w:rPr>
        <w:t>而成，其中的绝大部分</w:t>
      </w:r>
      <w:proofErr w:type="gramStart"/>
      <w:r>
        <w:rPr>
          <w:rFonts w:hint="eastAsia"/>
        </w:rPr>
        <w:t>元词项</w:t>
      </w:r>
      <w:proofErr w:type="gramEnd"/>
      <w:r>
        <w:rPr>
          <w:rFonts w:hint="eastAsia"/>
        </w:rPr>
        <w:t>已被命名。</w:t>
      </w:r>
    </w:p>
    <w:p w:rsidR="00325735" w:rsidRDefault="00325735" w:rsidP="00325735">
      <w:pPr>
        <w:ind w:firstLine="480"/>
        <w:rPr>
          <w:rFonts w:hint="eastAsia"/>
        </w:rPr>
      </w:pPr>
      <w:r>
        <w:rPr>
          <w:rFonts w:hint="eastAsia"/>
        </w:rPr>
        <w:t>位置</w:t>
      </w:r>
      <w:r>
        <w:rPr>
          <w:rFonts w:hint="eastAsia"/>
        </w:rPr>
        <w:t>5 (Term 1 + Term 2):</w:t>
      </w:r>
      <w:r>
        <w:rPr>
          <w:rFonts w:hint="eastAsia"/>
        </w:rPr>
        <w:t>复合词项（</w:t>
      </w:r>
      <w:r>
        <w:rPr>
          <w:rFonts w:hint="eastAsia"/>
        </w:rPr>
        <w:t>Complex Term</w:t>
      </w:r>
      <w:r>
        <w:rPr>
          <w:rFonts w:hint="eastAsia"/>
        </w:rPr>
        <w:t>）</w:t>
      </w:r>
    </w:p>
    <w:p w:rsidR="00325735" w:rsidRDefault="00325735" w:rsidP="00325735">
      <w:pPr>
        <w:ind w:firstLine="480"/>
        <w:rPr>
          <w:rFonts w:hint="eastAsia"/>
        </w:rPr>
      </w:pPr>
      <w:r>
        <w:rPr>
          <w:rFonts w:hint="eastAsia"/>
        </w:rPr>
        <w:t>位置</w:t>
      </w:r>
      <w:r>
        <w:rPr>
          <w:rFonts w:hint="eastAsia"/>
        </w:rPr>
        <w:t>6 (Term 3 + Term 4):</w:t>
      </w:r>
      <w:r>
        <w:rPr>
          <w:rFonts w:hint="eastAsia"/>
        </w:rPr>
        <w:t>中立词项（</w:t>
      </w:r>
      <w:r>
        <w:rPr>
          <w:rFonts w:hint="eastAsia"/>
        </w:rPr>
        <w:t>Neutral Term</w:t>
      </w:r>
      <w:r>
        <w:rPr>
          <w:rFonts w:hint="eastAsia"/>
        </w:rPr>
        <w:t>）</w:t>
      </w:r>
    </w:p>
    <w:p w:rsidR="00325735" w:rsidRDefault="00325735" w:rsidP="00325735">
      <w:pPr>
        <w:ind w:firstLine="480"/>
        <w:rPr>
          <w:rFonts w:hint="eastAsia"/>
        </w:rPr>
      </w:pPr>
      <w:r>
        <w:rPr>
          <w:rFonts w:hint="eastAsia"/>
        </w:rPr>
        <w:t>位置</w:t>
      </w:r>
      <w:r>
        <w:rPr>
          <w:rFonts w:hint="eastAsia"/>
        </w:rPr>
        <w:t>7 (Term 1 + Term 3):</w:t>
      </w:r>
      <w:r>
        <w:rPr>
          <w:rFonts w:hint="eastAsia"/>
        </w:rPr>
        <w:t>正向系（</w:t>
      </w:r>
      <w:r>
        <w:rPr>
          <w:rFonts w:hint="eastAsia"/>
        </w:rPr>
        <w:t>Positive Deixis</w:t>
      </w:r>
      <w:r>
        <w:rPr>
          <w:rFonts w:hint="eastAsia"/>
        </w:rPr>
        <w:t>）</w:t>
      </w:r>
    </w:p>
    <w:p w:rsidR="00325735" w:rsidRDefault="00325735" w:rsidP="00325735">
      <w:pPr>
        <w:ind w:firstLine="480"/>
        <w:rPr>
          <w:rFonts w:hint="eastAsia"/>
        </w:rPr>
      </w:pPr>
      <w:r>
        <w:rPr>
          <w:rFonts w:hint="eastAsia"/>
        </w:rPr>
        <w:t>位置</w:t>
      </w:r>
      <w:r>
        <w:rPr>
          <w:rFonts w:hint="eastAsia"/>
        </w:rPr>
        <w:t>8 (Term 2 + Term 4):</w:t>
      </w:r>
      <w:r>
        <w:rPr>
          <w:rFonts w:hint="eastAsia"/>
        </w:rPr>
        <w:t>负向系（</w:t>
      </w:r>
      <w:r>
        <w:rPr>
          <w:rFonts w:hint="eastAsia"/>
        </w:rPr>
        <w:t>Negative Deixis</w:t>
      </w:r>
      <w:r>
        <w:rPr>
          <w:rFonts w:hint="eastAsia"/>
        </w:rPr>
        <w:t>）</w:t>
      </w:r>
    </w:p>
    <w:p w:rsidR="00325735" w:rsidRDefault="00325735" w:rsidP="00325735">
      <w:pPr>
        <w:ind w:firstLine="480"/>
        <w:rPr>
          <w:rFonts w:hint="eastAsia"/>
        </w:rPr>
      </w:pPr>
      <w:r>
        <w:rPr>
          <w:rFonts w:hint="eastAsia"/>
        </w:rPr>
        <w:t>位置</w:t>
      </w:r>
      <w:r>
        <w:rPr>
          <w:rFonts w:hint="eastAsia"/>
        </w:rPr>
        <w:t>9</w:t>
      </w:r>
      <w:r>
        <w:rPr>
          <w:rFonts w:hint="eastAsia"/>
        </w:rPr>
        <w:t>（</w:t>
      </w:r>
      <w:r>
        <w:rPr>
          <w:rFonts w:hint="eastAsia"/>
        </w:rPr>
        <w:t>Term 1 + Term 4):</w:t>
      </w:r>
      <w:r>
        <w:rPr>
          <w:rFonts w:hint="eastAsia"/>
        </w:rPr>
        <w:t>未命名（</w:t>
      </w:r>
      <w:r>
        <w:rPr>
          <w:rFonts w:hint="eastAsia"/>
        </w:rPr>
        <w:t>Unnamed</w:t>
      </w:r>
      <w:r>
        <w:rPr>
          <w:rFonts w:hint="eastAsia"/>
        </w:rPr>
        <w:t>）</w:t>
      </w:r>
    </w:p>
    <w:p w:rsidR="00325735" w:rsidRDefault="00325735" w:rsidP="00325735">
      <w:pPr>
        <w:ind w:firstLine="480"/>
        <w:rPr>
          <w:rFonts w:hint="eastAsia"/>
        </w:rPr>
      </w:pPr>
      <w:r>
        <w:rPr>
          <w:rFonts w:hint="eastAsia"/>
        </w:rPr>
        <w:t>位置</w:t>
      </w:r>
      <w:r>
        <w:rPr>
          <w:rFonts w:hint="eastAsia"/>
        </w:rPr>
        <w:t>10</w:t>
      </w:r>
      <w:r>
        <w:rPr>
          <w:rFonts w:hint="eastAsia"/>
        </w:rPr>
        <w:t>（</w:t>
      </w:r>
      <w:r>
        <w:rPr>
          <w:rFonts w:hint="eastAsia"/>
        </w:rPr>
        <w:t>Term 2 + Term 3):</w:t>
      </w:r>
      <w:r>
        <w:rPr>
          <w:rFonts w:hint="eastAsia"/>
        </w:rPr>
        <w:t>未命名（</w:t>
      </w:r>
      <w:r>
        <w:rPr>
          <w:rFonts w:hint="eastAsia"/>
        </w:rPr>
        <w:t>Unnamed</w:t>
      </w:r>
      <w:r>
        <w:rPr>
          <w:rFonts w:hint="eastAsia"/>
        </w:rPr>
        <w:t>）</w:t>
      </w:r>
    </w:p>
    <w:p w:rsidR="00791BD9" w:rsidRDefault="00CA71FD" w:rsidP="00325735">
      <w:pPr>
        <w:ind w:firstLine="480"/>
      </w:pPr>
      <w:r>
        <w:rPr>
          <w:noProof/>
        </w:rPr>
        <w:lastRenderedPageBreak/>
        <w:drawing>
          <wp:anchor distT="0" distB="0" distL="114300" distR="114300" simplePos="0" relativeHeight="251663872" behindDoc="0" locked="0" layoutInCell="1" allowOverlap="1">
            <wp:simplePos x="0" y="0"/>
            <wp:positionH relativeFrom="column">
              <wp:posOffset>323850</wp:posOffset>
            </wp:positionH>
            <wp:positionV relativeFrom="paragraph">
              <wp:posOffset>657860</wp:posOffset>
            </wp:positionV>
            <wp:extent cx="5399405" cy="386207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3862070"/>
                    </a:xfrm>
                    <a:prstGeom prst="rect">
                      <a:avLst/>
                    </a:prstGeom>
                    <a:noFill/>
                    <a:ln>
                      <a:noFill/>
                    </a:ln>
                  </pic:spPr>
                </pic:pic>
              </a:graphicData>
            </a:graphic>
            <wp14:sizeRelH relativeFrom="page">
              <wp14:pctWidth>0</wp14:pctWidth>
            </wp14:sizeRelH>
            <wp14:sizeRelV relativeFrom="page">
              <wp14:pctHeight>0</wp14:pctHeight>
            </wp14:sizeRelV>
          </wp:anchor>
        </w:drawing>
      </w:r>
      <w:r w:rsidR="00325735">
        <w:rPr>
          <w:rFonts w:hint="eastAsia"/>
        </w:rPr>
        <w:t>下面以“男性”和“女性”这两个相对的概念来举个例子，注意其中错综复杂的逻辑关系</w:t>
      </w:r>
      <w:r w:rsidR="00325735">
        <w:rPr>
          <w:rFonts w:hint="eastAsia"/>
        </w:rPr>
        <w:t>/</w:t>
      </w:r>
      <w:r w:rsidR="00325735">
        <w:rPr>
          <w:rFonts w:hint="eastAsia"/>
        </w:rPr>
        <w:t>类型。</w:t>
      </w:r>
    </w:p>
    <w:p w:rsidR="009523E5" w:rsidRDefault="002414CB" w:rsidP="009523E5">
      <w:pPr>
        <w:ind w:firstLine="480"/>
      </w:pPr>
      <w:r w:rsidRPr="002414CB">
        <w:rPr>
          <w:rFonts w:hint="eastAsia"/>
        </w:rPr>
        <w:t>用</w:t>
      </w:r>
      <w:r w:rsidRPr="002414CB">
        <w:rPr>
          <w:rFonts w:hint="eastAsia"/>
        </w:rPr>
        <w:t>Semiotic Squares</w:t>
      </w:r>
      <w:r w:rsidRPr="002414CB">
        <w:rPr>
          <w:rFonts w:hint="eastAsia"/>
        </w:rPr>
        <w:t>进行分析的结果如下图所示</w:t>
      </w:r>
      <w:r w:rsidR="009523E5">
        <w:rPr>
          <w:rFonts w:hint="eastAsia"/>
        </w:rPr>
        <w:t>：</w:t>
      </w:r>
    </w:p>
    <w:tbl>
      <w:tblPr>
        <w:tblStyle w:val="ad"/>
        <w:tblW w:w="0" w:type="auto"/>
        <w:tblLook w:val="04A0" w:firstRow="1" w:lastRow="0" w:firstColumn="1" w:lastColumn="0" w:noHBand="0" w:noVBand="1"/>
      </w:tblPr>
      <w:tblGrid>
        <w:gridCol w:w="2141"/>
        <w:gridCol w:w="2140"/>
        <w:gridCol w:w="2140"/>
        <w:gridCol w:w="2072"/>
      </w:tblGrid>
      <w:tr w:rsidR="00940468" w:rsidTr="00940468">
        <w:tc>
          <w:tcPr>
            <w:tcW w:w="2141" w:type="dxa"/>
          </w:tcPr>
          <w:p w:rsidR="00940468" w:rsidRDefault="00940468" w:rsidP="009523E5">
            <w:pPr>
              <w:ind w:firstLineChars="0" w:firstLine="0"/>
              <w:rPr>
                <w:rFonts w:hint="eastAsia"/>
              </w:rPr>
            </w:pPr>
            <w:r>
              <w:rPr>
                <w:rFonts w:hint="eastAsia"/>
              </w:rPr>
              <w:t>朝代</w:t>
            </w:r>
          </w:p>
        </w:tc>
        <w:tc>
          <w:tcPr>
            <w:tcW w:w="2140" w:type="dxa"/>
          </w:tcPr>
          <w:p w:rsidR="00940468" w:rsidRDefault="00940468" w:rsidP="009523E5">
            <w:pPr>
              <w:ind w:firstLineChars="0" w:firstLine="0"/>
              <w:rPr>
                <w:rFonts w:hint="eastAsia"/>
              </w:rPr>
            </w:pPr>
            <w:r>
              <w:rPr>
                <w:rFonts w:hint="eastAsia"/>
              </w:rPr>
              <w:t>独有高频</w:t>
            </w:r>
            <w:r w:rsidR="003C5F8F">
              <w:rPr>
                <w:rFonts w:hint="eastAsia"/>
              </w:rPr>
              <w:t>字</w:t>
            </w:r>
          </w:p>
        </w:tc>
        <w:tc>
          <w:tcPr>
            <w:tcW w:w="2140" w:type="dxa"/>
          </w:tcPr>
          <w:p w:rsidR="00940468" w:rsidRDefault="003C5F8F" w:rsidP="009523E5">
            <w:pPr>
              <w:ind w:firstLineChars="0" w:firstLine="0"/>
              <w:rPr>
                <w:rFonts w:hint="eastAsia"/>
              </w:rPr>
            </w:pPr>
            <w:r>
              <w:rPr>
                <w:rFonts w:hint="eastAsia"/>
              </w:rPr>
              <w:t>字</w:t>
            </w:r>
            <w:r w:rsidR="00940468">
              <w:rPr>
                <w:rFonts w:hint="eastAsia"/>
              </w:rPr>
              <w:t>频</w:t>
            </w:r>
          </w:p>
        </w:tc>
        <w:tc>
          <w:tcPr>
            <w:tcW w:w="2072" w:type="dxa"/>
          </w:tcPr>
          <w:p w:rsidR="00940468" w:rsidRDefault="00940468" w:rsidP="009523E5">
            <w:pPr>
              <w:ind w:firstLineChars="0" w:firstLine="0"/>
              <w:rPr>
                <w:rFonts w:hint="eastAsia"/>
              </w:rPr>
            </w:pPr>
            <w:r>
              <w:rPr>
                <w:rFonts w:hint="eastAsia"/>
              </w:rPr>
              <w:t>词云</w:t>
            </w:r>
          </w:p>
        </w:tc>
      </w:tr>
      <w:tr w:rsidR="0000105B" w:rsidTr="00940468">
        <w:tc>
          <w:tcPr>
            <w:tcW w:w="2141" w:type="dxa"/>
            <w:vMerge w:val="restart"/>
          </w:tcPr>
          <w:p w:rsidR="0000105B" w:rsidRDefault="0000105B" w:rsidP="009523E5">
            <w:pPr>
              <w:ind w:firstLineChars="0" w:firstLine="0"/>
              <w:rPr>
                <w:rFonts w:hint="eastAsia"/>
              </w:rPr>
            </w:pPr>
            <w:r>
              <w:rPr>
                <w:rFonts w:hint="eastAsia"/>
              </w:rPr>
              <w:t>唐朝</w:t>
            </w:r>
          </w:p>
        </w:tc>
        <w:tc>
          <w:tcPr>
            <w:tcW w:w="2140" w:type="dxa"/>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072" w:type="dxa"/>
            <w:vMerge w:val="restart"/>
          </w:tcPr>
          <w:p w:rsidR="0000105B" w:rsidRDefault="0000105B" w:rsidP="009523E5">
            <w:pPr>
              <w:ind w:firstLineChars="0" w:firstLine="0"/>
              <w:rPr>
                <w:rFonts w:hint="eastAsia"/>
              </w:rPr>
            </w:pPr>
          </w:p>
        </w:tc>
      </w:tr>
      <w:tr w:rsidR="0000105B" w:rsidTr="00940468">
        <w:tc>
          <w:tcPr>
            <w:tcW w:w="2141" w:type="dxa"/>
            <w:vMerge/>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072" w:type="dxa"/>
            <w:vMerge/>
          </w:tcPr>
          <w:p w:rsidR="0000105B" w:rsidRDefault="0000105B" w:rsidP="009523E5">
            <w:pPr>
              <w:ind w:firstLineChars="0" w:firstLine="0"/>
              <w:rPr>
                <w:rFonts w:hint="eastAsia"/>
              </w:rPr>
            </w:pPr>
          </w:p>
        </w:tc>
      </w:tr>
      <w:tr w:rsidR="0000105B" w:rsidTr="00940468">
        <w:tc>
          <w:tcPr>
            <w:tcW w:w="2141" w:type="dxa"/>
            <w:vMerge/>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072" w:type="dxa"/>
            <w:vMerge/>
          </w:tcPr>
          <w:p w:rsidR="0000105B" w:rsidRDefault="0000105B" w:rsidP="009523E5">
            <w:pPr>
              <w:ind w:firstLineChars="0" w:firstLine="0"/>
              <w:rPr>
                <w:rFonts w:hint="eastAsia"/>
              </w:rPr>
            </w:pPr>
          </w:p>
        </w:tc>
      </w:tr>
      <w:tr w:rsidR="0000105B" w:rsidTr="00940468">
        <w:tc>
          <w:tcPr>
            <w:tcW w:w="2141" w:type="dxa"/>
            <w:vMerge/>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072" w:type="dxa"/>
            <w:vMerge/>
          </w:tcPr>
          <w:p w:rsidR="0000105B" w:rsidRDefault="0000105B" w:rsidP="009523E5">
            <w:pPr>
              <w:ind w:firstLineChars="0" w:firstLine="0"/>
              <w:rPr>
                <w:rFonts w:hint="eastAsia"/>
              </w:rPr>
            </w:pPr>
          </w:p>
        </w:tc>
      </w:tr>
      <w:tr w:rsidR="0000105B" w:rsidTr="00940468">
        <w:tc>
          <w:tcPr>
            <w:tcW w:w="2141" w:type="dxa"/>
            <w:vMerge/>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140" w:type="dxa"/>
          </w:tcPr>
          <w:p w:rsidR="0000105B" w:rsidRDefault="0000105B" w:rsidP="009523E5">
            <w:pPr>
              <w:ind w:firstLineChars="0" w:firstLine="0"/>
              <w:rPr>
                <w:rFonts w:hint="eastAsia"/>
              </w:rPr>
            </w:pPr>
          </w:p>
        </w:tc>
        <w:tc>
          <w:tcPr>
            <w:tcW w:w="2072" w:type="dxa"/>
            <w:vMerge/>
          </w:tcPr>
          <w:p w:rsidR="0000105B" w:rsidRDefault="0000105B" w:rsidP="009523E5">
            <w:pPr>
              <w:ind w:firstLineChars="0" w:firstLine="0"/>
              <w:rPr>
                <w:rFonts w:hint="eastAsia"/>
              </w:rPr>
            </w:pPr>
          </w:p>
        </w:tc>
      </w:tr>
      <w:tr w:rsidR="00940468" w:rsidTr="00940468">
        <w:tc>
          <w:tcPr>
            <w:tcW w:w="2141" w:type="dxa"/>
          </w:tcPr>
          <w:p w:rsidR="00940468" w:rsidRDefault="00940468" w:rsidP="009523E5">
            <w:pPr>
              <w:ind w:firstLineChars="0" w:firstLine="0"/>
              <w:rPr>
                <w:rFonts w:hint="eastAsia"/>
              </w:rPr>
            </w:pPr>
          </w:p>
        </w:tc>
        <w:tc>
          <w:tcPr>
            <w:tcW w:w="2140" w:type="dxa"/>
          </w:tcPr>
          <w:p w:rsidR="00940468" w:rsidRDefault="00940468" w:rsidP="009523E5">
            <w:pPr>
              <w:ind w:firstLineChars="0" w:firstLine="0"/>
              <w:rPr>
                <w:rFonts w:hint="eastAsia"/>
              </w:rPr>
            </w:pPr>
          </w:p>
        </w:tc>
        <w:tc>
          <w:tcPr>
            <w:tcW w:w="2140" w:type="dxa"/>
          </w:tcPr>
          <w:p w:rsidR="00940468" w:rsidRDefault="00940468" w:rsidP="009523E5">
            <w:pPr>
              <w:ind w:firstLineChars="0" w:firstLine="0"/>
              <w:rPr>
                <w:rFonts w:hint="eastAsia"/>
              </w:rPr>
            </w:pPr>
          </w:p>
        </w:tc>
        <w:tc>
          <w:tcPr>
            <w:tcW w:w="2072" w:type="dxa"/>
          </w:tcPr>
          <w:p w:rsidR="00940468" w:rsidRDefault="00940468" w:rsidP="009523E5">
            <w:pPr>
              <w:ind w:firstLineChars="0" w:firstLine="0"/>
              <w:rPr>
                <w:rFonts w:hint="eastAsia"/>
              </w:rPr>
            </w:pPr>
          </w:p>
        </w:tc>
      </w:tr>
      <w:tr w:rsidR="00940468" w:rsidTr="00940468">
        <w:tc>
          <w:tcPr>
            <w:tcW w:w="2141" w:type="dxa"/>
          </w:tcPr>
          <w:p w:rsidR="00940468" w:rsidRDefault="00940468" w:rsidP="009523E5">
            <w:pPr>
              <w:ind w:firstLineChars="0" w:firstLine="0"/>
              <w:rPr>
                <w:rFonts w:hint="eastAsia"/>
              </w:rPr>
            </w:pPr>
          </w:p>
        </w:tc>
        <w:tc>
          <w:tcPr>
            <w:tcW w:w="2140" w:type="dxa"/>
          </w:tcPr>
          <w:p w:rsidR="00940468" w:rsidRDefault="00940468" w:rsidP="009523E5">
            <w:pPr>
              <w:ind w:firstLineChars="0" w:firstLine="0"/>
              <w:rPr>
                <w:rFonts w:hint="eastAsia"/>
              </w:rPr>
            </w:pPr>
          </w:p>
        </w:tc>
        <w:tc>
          <w:tcPr>
            <w:tcW w:w="2140" w:type="dxa"/>
          </w:tcPr>
          <w:p w:rsidR="00940468" w:rsidRDefault="00940468" w:rsidP="009523E5">
            <w:pPr>
              <w:ind w:firstLineChars="0" w:firstLine="0"/>
              <w:rPr>
                <w:rFonts w:hint="eastAsia"/>
              </w:rPr>
            </w:pPr>
          </w:p>
        </w:tc>
        <w:tc>
          <w:tcPr>
            <w:tcW w:w="2072" w:type="dxa"/>
          </w:tcPr>
          <w:p w:rsidR="00940468" w:rsidRDefault="00940468"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r w:rsidR="00336ED9" w:rsidTr="00940468">
        <w:tc>
          <w:tcPr>
            <w:tcW w:w="2141"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140" w:type="dxa"/>
          </w:tcPr>
          <w:p w:rsidR="00336ED9" w:rsidRDefault="00336ED9" w:rsidP="009523E5">
            <w:pPr>
              <w:ind w:firstLineChars="0" w:firstLine="0"/>
              <w:rPr>
                <w:rFonts w:hint="eastAsia"/>
              </w:rPr>
            </w:pPr>
          </w:p>
        </w:tc>
        <w:tc>
          <w:tcPr>
            <w:tcW w:w="2072" w:type="dxa"/>
          </w:tcPr>
          <w:p w:rsidR="00336ED9" w:rsidRDefault="00336ED9" w:rsidP="009523E5">
            <w:pPr>
              <w:ind w:firstLineChars="0" w:firstLine="0"/>
              <w:rPr>
                <w:rFonts w:hint="eastAsia"/>
              </w:rPr>
            </w:pPr>
          </w:p>
        </w:tc>
      </w:tr>
    </w:tbl>
    <w:p w:rsidR="003E5860" w:rsidRDefault="003E5860" w:rsidP="009523E5">
      <w:pPr>
        <w:ind w:firstLine="480"/>
        <w:rPr>
          <w:rFonts w:hint="eastAsia"/>
        </w:rPr>
      </w:pPr>
    </w:p>
    <w:p w:rsidR="00CA71FD" w:rsidRPr="00325735" w:rsidRDefault="00CA71FD" w:rsidP="00325735">
      <w:pPr>
        <w:ind w:firstLine="480"/>
        <w:rPr>
          <w:rFonts w:hint="eastAsia"/>
        </w:rPr>
      </w:pPr>
    </w:p>
    <w:p w:rsidR="00791BD9" w:rsidRDefault="00791BD9" w:rsidP="000355F4">
      <w:pPr>
        <w:ind w:firstLine="480"/>
      </w:pPr>
    </w:p>
    <w:p w:rsidR="00665222" w:rsidRDefault="00665222" w:rsidP="000355F4">
      <w:pPr>
        <w:ind w:firstLine="480"/>
      </w:pPr>
    </w:p>
    <w:p w:rsidR="00665222" w:rsidRDefault="00665222" w:rsidP="000355F4">
      <w:pPr>
        <w:ind w:firstLine="480"/>
      </w:pPr>
    </w:p>
    <w:p w:rsidR="00665222" w:rsidRDefault="00665222" w:rsidP="000355F4">
      <w:pPr>
        <w:ind w:firstLine="480"/>
      </w:pPr>
    </w:p>
    <w:p w:rsidR="00665222" w:rsidRDefault="000D0A23" w:rsidP="005F4D20">
      <w:pPr>
        <w:pStyle w:val="20"/>
        <w:spacing w:before="163"/>
      </w:pPr>
      <w:r>
        <w:rPr>
          <w:rFonts w:hint="eastAsia"/>
        </w:rPr>
        <w:t>分析结论</w:t>
      </w:r>
      <w:r>
        <w:rPr>
          <w:rFonts w:hint="eastAsia"/>
        </w:rPr>
        <w:t xml:space="preserve"> </w:t>
      </w:r>
    </w:p>
    <w:p w:rsidR="00F22B47" w:rsidRPr="00F22B47" w:rsidRDefault="008504EE" w:rsidP="00F22B47">
      <w:pPr>
        <w:ind w:firstLine="480"/>
        <w:rPr>
          <w:rFonts w:hint="eastAsia"/>
        </w:rPr>
      </w:pPr>
      <w:r>
        <w:rPr>
          <w:rFonts w:hint="eastAsia"/>
        </w:rPr>
        <w:t>通过对历代诗词，情感，用词特点</w:t>
      </w:r>
      <w:r w:rsidR="00EF2E7B">
        <w:rPr>
          <w:rFonts w:hint="eastAsia"/>
        </w:rPr>
        <w:t>的对比分析。</w:t>
      </w:r>
    </w:p>
    <w:p w:rsidR="00C55952" w:rsidRPr="00FA35BA" w:rsidRDefault="00395D86" w:rsidP="000355F4">
      <w:pPr>
        <w:ind w:firstLine="480"/>
        <w:rPr>
          <w:rFonts w:hint="eastAsia"/>
        </w:rPr>
      </w:pPr>
      <w:r>
        <w:rPr>
          <w:rFonts w:hint="eastAsia"/>
        </w:rPr>
        <w:t>通过</w:t>
      </w:r>
      <w:proofErr w:type="gramStart"/>
      <w:r>
        <w:rPr>
          <w:rFonts w:hint="eastAsia"/>
        </w:rPr>
        <w:t>全局双</w:t>
      </w:r>
      <w:proofErr w:type="gramEnd"/>
      <w:r>
        <w:rPr>
          <w:rFonts w:hint="eastAsia"/>
        </w:rPr>
        <w:t>字词、</w:t>
      </w:r>
      <w:r>
        <w:rPr>
          <w:rFonts w:hint="eastAsia"/>
        </w:rPr>
        <w:t>TF-IDF</w:t>
      </w:r>
      <w:r>
        <w:rPr>
          <w:rFonts w:hint="eastAsia"/>
        </w:rPr>
        <w:t>、</w:t>
      </w:r>
      <w:r>
        <w:rPr>
          <w:rFonts w:hint="eastAsia"/>
        </w:rPr>
        <w:t>Word</w:t>
      </w:r>
      <w:r>
        <w:t>2Vec</w:t>
      </w:r>
      <w:r>
        <w:rPr>
          <w:rFonts w:hint="eastAsia"/>
        </w:rPr>
        <w:t>、神经网络、</w:t>
      </w:r>
      <w:r w:rsidRPr="00FA35BA">
        <w:rPr>
          <w:rFonts w:hint="eastAsia"/>
        </w:rPr>
        <w:t>Semiotic Squares</w:t>
      </w:r>
      <w:r>
        <w:rPr>
          <w:rFonts w:hint="eastAsia"/>
        </w:rPr>
        <w:t>等方法对诗词的用词特点和情感变化做了分析。</w:t>
      </w:r>
      <w:r w:rsidR="00A72342">
        <w:rPr>
          <w:rFonts w:hint="eastAsia"/>
        </w:rPr>
        <w:t>可以看出</w:t>
      </w:r>
      <w:r w:rsidR="00A72342">
        <w:t>…</w:t>
      </w:r>
    </w:p>
    <w:p w:rsidR="00B16D6E" w:rsidRDefault="00142736" w:rsidP="006B5098">
      <w:pPr>
        <w:pStyle w:val="10"/>
        <w:numPr>
          <w:ilvl w:val="0"/>
          <w:numId w:val="0"/>
        </w:numPr>
      </w:pPr>
      <w:bookmarkStart w:id="10" w:name="_Toc345588867"/>
      <w:r>
        <w:rPr>
          <w:rFonts w:hint="eastAsia"/>
        </w:rPr>
        <w:lastRenderedPageBreak/>
        <w:t>参考文献</w:t>
      </w:r>
      <w:bookmarkEnd w:id="10"/>
    </w:p>
    <w:p w:rsidR="004B6057" w:rsidRPr="005B2E1D" w:rsidRDefault="004B6057" w:rsidP="004B6057">
      <w:pPr>
        <w:pStyle w:val="aff3"/>
        <w:spacing w:before="163"/>
      </w:pPr>
      <w:r w:rsidRPr="00567689">
        <w:rPr>
          <w:rFonts w:hint="eastAsia"/>
        </w:rPr>
        <w:t>[</w:t>
      </w:r>
      <w:r>
        <w:t>1</w:t>
      </w:r>
      <w:r w:rsidRPr="00567689">
        <w:t xml:space="preserve">] </w:t>
      </w:r>
      <w:r>
        <w:rPr>
          <w:rFonts w:hint="eastAsia"/>
        </w:rPr>
        <w:t>陈运文</w:t>
      </w:r>
      <w:r w:rsidRPr="00567689">
        <w:rPr>
          <w:rFonts w:hint="eastAsia"/>
        </w:rPr>
        <w:t>.</w:t>
      </w:r>
      <w:r w:rsidRPr="002E43C8">
        <w:rPr>
          <w:rFonts w:hint="eastAsia"/>
        </w:rPr>
        <w:t xml:space="preserve"> </w:t>
      </w:r>
      <w:r>
        <w:rPr>
          <w:rFonts w:hint="eastAsia"/>
        </w:rPr>
        <w:t>用文本挖掘分析了</w:t>
      </w:r>
      <w:r>
        <w:rPr>
          <w:rFonts w:hint="eastAsia"/>
        </w:rPr>
        <w:t>5</w:t>
      </w:r>
      <w:r>
        <w:rPr>
          <w:rFonts w:hint="eastAsia"/>
        </w:rPr>
        <w:t>万首《全唐诗》，竟然发现这些秘密</w:t>
      </w:r>
      <w:r>
        <w:rPr>
          <w:rFonts w:hint="eastAsia"/>
        </w:rPr>
        <w:t xml:space="preserve"> - </w:t>
      </w:r>
      <w:r>
        <w:rPr>
          <w:rFonts w:hint="eastAsia"/>
        </w:rPr>
        <w:t>陈运文的文章</w:t>
      </w:r>
      <w:r>
        <w:rPr>
          <w:rFonts w:hint="eastAsia"/>
        </w:rPr>
        <w:t xml:space="preserve"> - </w:t>
      </w:r>
      <w:r>
        <w:rPr>
          <w:rFonts w:hint="eastAsia"/>
        </w:rPr>
        <w:t>知乎</w:t>
      </w:r>
      <w:hyperlink r:id="rId17" w:history="1">
        <w:r w:rsidRPr="00685C47">
          <w:rPr>
            <w:rStyle w:val="ab"/>
          </w:rPr>
          <w:t>https://zhuanlan.zhihu.com/p/45415824</w:t>
        </w:r>
      </w:hyperlink>
      <w:r>
        <w:t xml:space="preserve"> </w:t>
      </w:r>
      <w:r w:rsidRPr="00567689">
        <w:t>. 2018.</w:t>
      </w:r>
      <w:r>
        <w:t>10</w:t>
      </w:r>
      <w:r w:rsidRPr="00567689">
        <w:t>.</w:t>
      </w:r>
      <w:r>
        <w:t>9</w:t>
      </w:r>
      <w:r w:rsidRPr="00567689">
        <w:t>/2019.0</w:t>
      </w:r>
      <w:r>
        <w:t>5</w:t>
      </w:r>
      <w:r w:rsidRPr="00567689">
        <w:t>.</w:t>
      </w:r>
      <w:r>
        <w:t>04</w:t>
      </w:r>
    </w:p>
    <w:p w:rsidR="00FD2E13" w:rsidRPr="00B16D6E" w:rsidRDefault="00FD2E13" w:rsidP="00FD2E13">
      <w:pPr>
        <w:ind w:firstLineChars="0" w:firstLine="0"/>
      </w:pPr>
    </w:p>
    <w:sectPr w:rsidR="00FD2E13" w:rsidRPr="00B16D6E" w:rsidSect="00577C1C">
      <w:headerReference w:type="default" r:id="rId18"/>
      <w:footerReference w:type="default" r:id="rId19"/>
      <w:pgSz w:w="11906" w:h="16838" w:code="9"/>
      <w:pgMar w:top="1616" w:right="1701" w:bottom="1616" w:left="1418" w:header="1026" w:footer="1168"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599" w:rsidRDefault="005E3599" w:rsidP="001311D8">
      <w:pPr>
        <w:spacing w:line="240" w:lineRule="auto"/>
        <w:ind w:firstLine="480"/>
      </w:pPr>
      <w:r>
        <w:separator/>
      </w:r>
    </w:p>
    <w:p w:rsidR="005E3599" w:rsidRDefault="005E3599" w:rsidP="00C523F1">
      <w:pPr>
        <w:ind w:firstLine="480"/>
      </w:pPr>
    </w:p>
  </w:endnote>
  <w:endnote w:type="continuationSeparator" w:id="0">
    <w:p w:rsidR="005E3599" w:rsidRDefault="005E3599" w:rsidP="001311D8">
      <w:pPr>
        <w:spacing w:line="240" w:lineRule="auto"/>
        <w:ind w:firstLine="480"/>
      </w:pPr>
      <w:r>
        <w:continuationSeparator/>
      </w:r>
    </w:p>
    <w:p w:rsidR="005E3599" w:rsidRDefault="005E3599" w:rsidP="00C523F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Euclid">
    <w:altName w:val="Bell MT"/>
    <w:charset w:val="00"/>
    <w:family w:val="roman"/>
    <w:pitch w:val="variable"/>
    <w:sig w:usb0="00000003" w:usb1="0000000A" w:usb2="00000000" w:usb3="00000000" w:csb0="0000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Default="009D7652" w:rsidP="00C61813">
    <w:pPr>
      <w:pStyle w:val="a5"/>
      <w:jc w:val="center"/>
    </w:pPr>
    <w:r w:rsidRPr="009C04F8">
      <w:fldChar w:fldCharType="begin"/>
    </w:r>
    <w:r w:rsidRPr="009C04F8">
      <w:instrText xml:space="preserve"> PAGE   \* MERGEFORMAT </w:instrText>
    </w:r>
    <w:r w:rsidRPr="009C04F8">
      <w:fldChar w:fldCharType="separate"/>
    </w:r>
    <w:r w:rsidR="006C04E2" w:rsidRPr="006C04E2">
      <w:rPr>
        <w:noProof/>
        <w:lang w:val="zh-CN"/>
      </w:rPr>
      <w:t>IV</w:t>
    </w:r>
    <w:r w:rsidRPr="009C04F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F50546" w:rsidRDefault="009D7652" w:rsidP="00F50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599" w:rsidRDefault="005E3599" w:rsidP="008040D8">
      <w:pPr>
        <w:pStyle w:val="af5"/>
      </w:pPr>
      <w:r>
        <w:separator/>
      </w:r>
    </w:p>
  </w:footnote>
  <w:footnote w:type="continuationSeparator" w:id="0">
    <w:p w:rsidR="005E3599" w:rsidRDefault="005E3599" w:rsidP="008040D8">
      <w:pPr>
        <w:pStyle w:val="af5"/>
      </w:pPr>
      <w:r>
        <w:continuationSeparator/>
      </w:r>
    </w:p>
  </w:footnote>
  <w:footnote w:type="continuationNotice" w:id="1">
    <w:p w:rsidR="005E3599" w:rsidRDefault="005E3599" w:rsidP="008040D8">
      <w:pPr>
        <w:pStyle w:val="af5"/>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652" w:rsidRPr="003F121C" w:rsidRDefault="009D7652" w:rsidP="003F121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C4DC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52EAD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3CF0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4D25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FA6C0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1AC61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5ACE8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C0A665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9CE64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94842C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05410C3"/>
    <w:multiLevelType w:val="hybridMultilevel"/>
    <w:tmpl w:val="B6EE5E1A"/>
    <w:lvl w:ilvl="0" w:tplc="14B4C46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0E66298"/>
    <w:multiLevelType w:val="hybridMultilevel"/>
    <w:tmpl w:val="5DE0E882"/>
    <w:lvl w:ilvl="0" w:tplc="1D8CDF9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20484E"/>
    <w:multiLevelType w:val="hybridMultilevel"/>
    <w:tmpl w:val="D7E85680"/>
    <w:lvl w:ilvl="0" w:tplc="034E1278">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A8E35BF"/>
    <w:multiLevelType w:val="hybridMultilevel"/>
    <w:tmpl w:val="1AE4F886"/>
    <w:lvl w:ilvl="0" w:tplc="3A1C99B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2AA95CB3"/>
    <w:multiLevelType w:val="hybridMultilevel"/>
    <w:tmpl w:val="ECD65CF8"/>
    <w:lvl w:ilvl="0" w:tplc="4E42A102">
      <w:start w:val="1"/>
      <w:numFmt w:val="decimal"/>
      <w:lvlText w:val="[%1]"/>
      <w:lvlJc w:val="left"/>
      <w:pPr>
        <w:ind w:left="1380" w:hanging="420"/>
      </w:pPr>
      <w:rPr>
        <w:rFonts w:hint="eastAsia"/>
      </w:rPr>
    </w:lvl>
    <w:lvl w:ilvl="1" w:tplc="D1903C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CF01DF"/>
    <w:multiLevelType w:val="hybridMultilevel"/>
    <w:tmpl w:val="CA826F58"/>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22749C"/>
    <w:multiLevelType w:val="hybridMultilevel"/>
    <w:tmpl w:val="AEDE31D6"/>
    <w:lvl w:ilvl="0" w:tplc="4E42A102">
      <w:start w:val="1"/>
      <w:numFmt w:val="decimal"/>
      <w:lvlText w:val="[%1]"/>
      <w:lvlJc w:val="left"/>
      <w:pPr>
        <w:ind w:left="13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C8463D"/>
    <w:multiLevelType w:val="hybridMultilevel"/>
    <w:tmpl w:val="8D2EB2B0"/>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D87FE9"/>
    <w:multiLevelType w:val="hybridMultilevel"/>
    <w:tmpl w:val="A9DC0750"/>
    <w:lvl w:ilvl="0" w:tplc="708C340A">
      <w:start w:val="1"/>
      <w:numFmt w:val="decimal"/>
      <w:lvlText w:val="（%1）"/>
      <w:lvlJc w:val="left"/>
      <w:pPr>
        <w:tabs>
          <w:tab w:val="num" w:pos="1455"/>
        </w:tabs>
        <w:ind w:left="1455" w:hanging="10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31E7371E"/>
    <w:multiLevelType w:val="hybridMultilevel"/>
    <w:tmpl w:val="904653DA"/>
    <w:lvl w:ilvl="0" w:tplc="BF106F1C">
      <w:start w:val="1"/>
      <w:numFmt w:val="decimal"/>
      <w:lvlText w:val="%1."/>
      <w:lvlJc w:val="left"/>
      <w:pPr>
        <w:tabs>
          <w:tab w:val="num" w:pos="360"/>
        </w:tabs>
        <w:ind w:left="360" w:hanging="360"/>
      </w:pPr>
      <w:rPr>
        <w:rFonts w:hint="default"/>
      </w:rPr>
    </w:lvl>
    <w:lvl w:ilvl="1" w:tplc="5BAAE77C">
      <w:start w:val="1"/>
      <w:numFmt w:val="decimal"/>
      <w:lvlText w:val="(%2)"/>
      <w:lvlJc w:val="left"/>
      <w:pPr>
        <w:tabs>
          <w:tab w:val="num" w:pos="825"/>
        </w:tabs>
        <w:ind w:left="825" w:hanging="40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56B1B2F"/>
    <w:multiLevelType w:val="hybridMultilevel"/>
    <w:tmpl w:val="2DDE106A"/>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131767"/>
    <w:multiLevelType w:val="multilevel"/>
    <w:tmpl w:val="67EA11FC"/>
    <w:lvl w:ilvl="0">
      <w:start w:val="1"/>
      <w:numFmt w:val="upperLetter"/>
      <w:pStyle w:val="1"/>
      <w:suff w:val="space"/>
      <w:lvlText w:val="附录%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w:lvlJc w:val="left"/>
      <w:pPr>
        <w:ind w:left="0" w:firstLine="0"/>
      </w:pPr>
      <w:rPr>
        <w:rFonts w:ascii="Times New Roman" w:eastAsia="宋体" w:hAnsi="Times New Roman" w:hint="default"/>
      </w:rPr>
    </w:lvl>
    <w:lvl w:ilvl="2">
      <w:start w:val="1"/>
      <w:numFmt w:val="decimal"/>
      <w:pStyle w:val="3"/>
      <w:suff w:val="space"/>
      <w:lvlText w:val="%1.%2.%3"/>
      <w:lvlJc w:val="left"/>
      <w:pPr>
        <w:ind w:left="0" w:firstLine="0"/>
      </w:pPr>
      <w:rPr>
        <w:rFonts w:ascii="Times New Roman" w:eastAsia="宋体" w:hAnsi="Times New Roman" w:hint="default"/>
      </w:rPr>
    </w:lvl>
    <w:lvl w:ilvl="3">
      <w:start w:val="1"/>
      <w:numFmt w:val="decimal"/>
      <w:pStyle w:val="4"/>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02179F7"/>
    <w:multiLevelType w:val="multilevel"/>
    <w:tmpl w:val="29843A5C"/>
    <w:lvl w:ilvl="0">
      <w:start w:val="1"/>
      <w:numFmt w:val="decimal"/>
      <w:pStyle w:val="10"/>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space"/>
      <w:lvlText w:val="%1.%2"/>
      <w:lvlJc w:val="left"/>
      <w:pPr>
        <w:ind w:left="1560" w:firstLine="0"/>
      </w:pPr>
      <w:rPr>
        <w:rFonts w:ascii="Times New Roman" w:eastAsia="宋体" w:hAnsi="Times New Roman" w:hint="default"/>
      </w:rPr>
    </w:lvl>
    <w:lvl w:ilvl="2">
      <w:start w:val="1"/>
      <w:numFmt w:val="decimal"/>
      <w:pStyle w:val="30"/>
      <w:suff w:val="space"/>
      <w:lvlText w:val="%1.%2.%3"/>
      <w:lvlJc w:val="left"/>
      <w:pPr>
        <w:ind w:left="0" w:firstLine="0"/>
      </w:pPr>
      <w:rPr>
        <w:rFonts w:ascii="Times New Roman" w:eastAsia="宋体" w:hAnsi="Times New Roman" w:hint="default"/>
      </w:rPr>
    </w:lvl>
    <w:lvl w:ilvl="3">
      <w:start w:val="1"/>
      <w:numFmt w:val="decimal"/>
      <w:pStyle w:val="40"/>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2C53D27"/>
    <w:multiLevelType w:val="hybridMultilevel"/>
    <w:tmpl w:val="6254B17A"/>
    <w:lvl w:ilvl="0" w:tplc="A7AA8D42">
      <w:start w:val="1"/>
      <w:numFmt w:val="decimal"/>
      <w:lvlText w:val="（%1）"/>
      <w:lvlJc w:val="left"/>
      <w:pPr>
        <w:tabs>
          <w:tab w:val="num" w:pos="1200"/>
        </w:tabs>
        <w:ind w:left="1200" w:hanging="720"/>
      </w:pPr>
      <w:rPr>
        <w:rFonts w:hint="default"/>
      </w:rPr>
    </w:lvl>
    <w:lvl w:ilvl="1" w:tplc="36000BF6">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43D212C7"/>
    <w:multiLevelType w:val="hybridMultilevel"/>
    <w:tmpl w:val="FA24B9EA"/>
    <w:lvl w:ilvl="0" w:tplc="BD445324">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6" w15:restartNumberingAfterBreak="0">
    <w:nsid w:val="60D4013D"/>
    <w:multiLevelType w:val="hybridMultilevel"/>
    <w:tmpl w:val="EA94D712"/>
    <w:lvl w:ilvl="0" w:tplc="CEF4DB70">
      <w:start w:val="1"/>
      <w:numFmt w:val="decimal"/>
      <w:lvlText w:val="（%1）"/>
      <w:lvlJc w:val="left"/>
      <w:pPr>
        <w:tabs>
          <w:tab w:val="num" w:pos="1380"/>
        </w:tabs>
        <w:ind w:left="1380" w:hanging="72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27" w15:restartNumberingAfterBreak="0">
    <w:nsid w:val="6E5466D9"/>
    <w:multiLevelType w:val="hybridMultilevel"/>
    <w:tmpl w:val="89D40AA2"/>
    <w:lvl w:ilvl="0" w:tplc="1C28829E">
      <w:start w:val="2"/>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01A674B"/>
    <w:multiLevelType w:val="hybridMultilevel"/>
    <w:tmpl w:val="E8FEDC02"/>
    <w:lvl w:ilvl="0" w:tplc="62DE7C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510EF2"/>
    <w:multiLevelType w:val="hybridMultilevel"/>
    <w:tmpl w:val="649C178A"/>
    <w:lvl w:ilvl="0" w:tplc="39DE5E34">
      <w:start w:val="16"/>
      <w:numFmt w:val="decimal"/>
      <w:lvlText w:val="注"/>
      <w:lvlJc w:val="left"/>
      <w:pPr>
        <w:ind w:left="360" w:hanging="360"/>
      </w:pPr>
      <w:rPr>
        <w:rFont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D144C55"/>
    <w:multiLevelType w:val="multilevel"/>
    <w:tmpl w:val="7E7CDC5A"/>
    <w:lvl w:ilvl="0">
      <w:start w:val="1"/>
      <w:numFmt w:val="decimal"/>
      <w:suff w:val="space"/>
      <w:lvlText w:val="%1"/>
      <w:lvlJc w:val="left"/>
      <w:pPr>
        <w:ind w:left="0" w:firstLine="0"/>
      </w:pPr>
      <w:rPr>
        <w:rFonts w:ascii="Times New Roman" w:eastAsia="黑体" w:hAnsi="Times New Roman" w:hint="default"/>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eastAsia="宋体" w:hAnsi="Times New Roman" w:hint="default"/>
      </w:rPr>
    </w:lvl>
    <w:lvl w:ilvl="2">
      <w:start w:val="1"/>
      <w:numFmt w:val="decimal"/>
      <w:suff w:val="space"/>
      <w:lvlText w:val="%1.%2.%3"/>
      <w:lvlJc w:val="left"/>
      <w:pPr>
        <w:ind w:left="0" w:firstLine="0"/>
      </w:pPr>
      <w:rPr>
        <w:rFonts w:ascii="Times New Roman" w:eastAsia="宋体" w:hAnsi="Times New Roman" w:hint="default"/>
      </w:rPr>
    </w:lvl>
    <w:lvl w:ilvl="3">
      <w:start w:val="1"/>
      <w:numFmt w:val="decimal"/>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E6E232C"/>
    <w:multiLevelType w:val="hybridMultilevel"/>
    <w:tmpl w:val="7102F256"/>
    <w:lvl w:ilvl="0" w:tplc="987C3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30"/>
  </w:num>
  <w:num w:numId="19">
    <w:abstractNumId w:val="30"/>
  </w:num>
  <w:num w:numId="20">
    <w:abstractNumId w:val="30"/>
  </w:num>
  <w:num w:numId="21">
    <w:abstractNumId w:val="25"/>
  </w:num>
  <w:num w:numId="22">
    <w:abstractNumId w:val="11"/>
  </w:num>
  <w:num w:numId="23">
    <w:abstractNumId w:val="18"/>
  </w:num>
  <w:num w:numId="24">
    <w:abstractNumId w:val="26"/>
  </w:num>
  <w:num w:numId="25">
    <w:abstractNumId w:val="23"/>
  </w:num>
  <w:num w:numId="26">
    <w:abstractNumId w:val="19"/>
  </w:num>
  <w:num w:numId="27">
    <w:abstractNumId w:val="12"/>
  </w:num>
  <w:num w:numId="28">
    <w:abstractNumId w:val="24"/>
  </w:num>
  <w:num w:numId="29">
    <w:abstractNumId w:val="29"/>
  </w:num>
  <w:num w:numId="30">
    <w:abstractNumId w:val="13"/>
  </w:num>
  <w:num w:numId="31">
    <w:abstractNumId w:val="27"/>
  </w:num>
  <w:num w:numId="32">
    <w:abstractNumId w:val="31"/>
  </w:num>
  <w:num w:numId="33">
    <w:abstractNumId w:val="17"/>
  </w:num>
  <w:num w:numId="34">
    <w:abstractNumId w:val="28"/>
  </w:num>
  <w:num w:numId="35">
    <w:abstractNumId w:val="15"/>
  </w:num>
  <w:num w:numId="36">
    <w:abstractNumId w:val="20"/>
  </w:num>
  <w:num w:numId="37">
    <w:abstractNumId w:val="16"/>
  </w:num>
  <w:num w:numId="38">
    <w:abstractNumId w:val="14"/>
  </w:num>
  <w:num w:numId="39">
    <w:abstractNumId w:val="2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Ref{01F8CDF8-02A5-4B40-9261-8EE459889D66}" w:val=" ADDIN NE.Ref.{01F8CDF8-02A5-4B40-9261-8EE459889D66}&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02DDDE7A-9FB5-4A0D-8E95-4DD9C1B532E6}" w:val=" ADDIN NE.Ref.{02DDDE7A-9FB5-4A0D-8E95-4DD9C1B532E6}&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03089EA3-4346-4190-8DC8-805BF1F1681F}" w:val=" ADDIN NE.Ref.{03089EA3-4346-4190-8DC8-805BF1F1681F}&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034E16A1-2C59-464B-BEE5-EC39E8E2FC7E}" w:val=" ADDIN NE.Ref.{034E16A1-2C59-464B-BEE5-EC39E8E2FC7E}&lt;Citation&gt;&lt;Group&gt;&lt;References&gt;&lt;Item&gt;&lt;ID&gt;1157&lt;/ID&gt;&lt;UID&gt;{3EAD2991-CB74-4704-ABD4-DD4366FF4B1B}&lt;/UID&gt;&lt;Title&gt;国务院常务会研究决定我国控制温室气体排放目标&lt;/Title&gt;&lt;Template&gt;Web Page&lt;/Template&gt;&lt;Star&gt;0&lt;/Star&gt;&lt;Tag&gt;0&lt;/Tag&gt;&lt;Author&gt;国务院办公厅&lt;/Author&gt;&lt;Year&gt;2009&lt;/Year&gt;&lt;Details&gt;&lt;_accessed&gt;59393439&lt;/_accessed&gt;&lt;_created&gt;58031251&lt;/_created&gt;&lt;_date&gt;57803040&lt;/_date&gt;&lt;_issue&gt;2011-5-3&lt;/_issue&gt;&lt;_language&gt;Chinese&lt;/_language&gt;&lt;_modified&gt;59393439&lt;/_modified&gt;&lt;_number&gt;2010-5-3&lt;/_number&gt;&lt;_place_published&gt;北京&lt;/_place_published&gt;&lt;_publisher&gt;国务院办公厅&lt;/_publisher&gt;&lt;_url&gt;http://www.gov.cn/ldhd/2009-11/26/content_1474016.htm&lt;/_url&gt;&lt;_volume&gt;2011&lt;/_volume&gt;&lt;/Details&gt;&lt;Extra&gt;&lt;DBUID&gt;{502CA3C0-22CA-4511-973C-E02D6A2BD88D}&lt;/DBUID&gt;&lt;/Extra&gt;&lt;/Item&gt;&lt;/References&gt;&lt;/Group&gt;&lt;/Citation&gt;_x000a_"/>
    <w:docVar w:name="NE.Ref{03B5DBAD-4F22-4836-B987-77A2CB505296}" w:val=" ADDIN NE.Ref.{03B5DBAD-4F22-4836-B987-77A2CB505296}&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03FEDE3B-3548-4C2E-BCDA-24823AEE79FE}" w:val=" ADDIN NE.Ref.{03FEDE3B-3548-4C2E-BCDA-24823AEE79FE}&lt;Citation&gt;&lt;Group&gt;&lt;References&gt;&lt;Item&gt;&lt;ID&gt;1183&lt;/ID&gt;&lt;UID&gt;{DC184AB2-808E-45FD-8FC0-D0961D9EA07A}&lt;/UID&gt;&lt;Title&gt;Decision support for sustainable development using a Canadian economic input-output life cycle assessment model&lt;/Title&gt;&lt;Template&gt;Journal Article&lt;/Template&gt;&lt;Star&gt;0&lt;/Star&gt;&lt;Tag&gt;0&lt;/Tag&gt;&lt;Author&gt;Bjorn, Andrew; Declercq-Lopez, Laura; Spatari, Sabrina; MacLean, Heather L&lt;/Author&gt;&lt;Year&gt;2005&lt;/Year&gt;&lt;Details&gt;&lt;_accessed&gt;59085810&lt;/_accessed&gt;&lt;_created&gt;58061441&lt;/_created&gt;&lt;_issue&gt;1&lt;/_issue&gt;&lt;_journal&gt;Canadian Journal of Civil Engineering&lt;/_journal&gt;&lt;_language&gt;English&lt;/_language&gt;&lt;_modified&gt;59085810&lt;/_modified&gt;&lt;_pages&gt;16-29&lt;/_pages&gt;&lt;_volume&gt;32&lt;/_volume&gt;&lt;/Details&gt;&lt;Extra&gt;&lt;DBUID&gt;{502CA3C0-22CA-4511-973C-E02D6A2BD88D}&lt;/DBUID&gt;&lt;/Extra&gt;&lt;/Item&gt;&lt;/References&gt;&lt;/Group&gt;&lt;/Citation&gt;_x000a_"/>
    <w:docVar w:name="NE.Ref{042F1483-F8D4-473D-AB27-BFBFE60C29FC}" w:val=" ADDIN NE.Ref.{042F1483-F8D4-473D-AB27-BFBFE60C29FC}&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04DE7421-DDC4-467A-B1D3-1A08D7963EFD}" w:val=" ADDIN NE.Ref.{04DE7421-DDC4-467A-B1D3-1A08D7963EF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5694765-671B-4DCA-B1D5-2064AEB58D76}" w:val=" ADDIN NE.Ref.{05694765-671B-4DCA-B1D5-2064AEB58D76}&lt;Citation&gt;&lt;Group&gt;&lt;References&gt;&lt;Item&gt;&lt;ID&gt;1278&lt;/ID&gt;&lt;UID&gt;{45A7A4B2-FCD3-4D34-BDEE-AA33BDC99CE5}&lt;/UID&gt;&lt;Title&gt;Decomposition methodology in industrial energy demand analysis&lt;/Title&gt;&lt;Template&gt;Journal Article&lt;/Template&gt;&lt;Star&gt;0&lt;/Star&gt;&lt;Tag&gt;0&lt;/Tag&gt;&lt;Author&gt;Ang, B W&lt;/Author&gt;&lt;Year&gt;1995&lt;/Year&gt;&lt;Details&gt;&lt;_alternate_title&gt;Energy&lt;/_alternate_title&gt;&lt;_created&gt;59325726&lt;/_created&gt;&lt;_date_display&gt;1995///&lt;/_date_display&gt;&lt;_db_updated&gt;ScienceDirect&lt;/_db_updated&gt;&lt;_isbn&gt;0360-5442&lt;/_isbn&gt;&lt;_issue&gt;11&lt;/_issue&gt;&lt;_journal&gt;Energy&lt;/_journal&gt;&lt;_modified&gt;59325726&lt;/_modified&gt;&lt;_pages&gt;1081-1095&lt;/_pages&gt;&lt;_url&gt;http://www.sciencedirect.com/science/article/pii/036054429500068R&lt;/_url&gt;&lt;_volume&gt;20&lt;/_volume&gt;&lt;/Details&gt;&lt;Extra&gt;&lt;DBUID&gt;{502CA3C0-22CA-4511-973C-E02D6A2BD88D}&lt;/DBUID&gt;&lt;/Extra&gt;&lt;/Item&gt;&lt;/References&gt;&lt;/Group&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42&lt;/ID&gt;&lt;UID&gt;{EB7DFBD4-9F23-4230-989A-ED34B556EB96}&lt;/UID&gt;&lt;Title&gt;A survey of index decomposition analysis in energy and environmental studies&lt;/Title&gt;&lt;Template&gt;Journal Article&lt;/Template&gt;&lt;Star&gt;0&lt;/Star&gt;&lt;Tag&gt;0&lt;/Tag&gt;&lt;Author&gt;Ang, B W; Zhang, F Q&lt;/Author&gt;&lt;Year&gt;2000&lt;/Year&gt;&lt;Details&gt;&lt;_accessed&gt;59325727&lt;/_accessed&gt;&lt;_alternate_title&gt;Energy&lt;/_alternate_title&gt;&lt;_bibtex_key&gt;AngZhang-42&lt;/_bibtex_key&gt;&lt;_created&gt;58448834&lt;/_created&gt;&lt;_date_display&gt;2000/12//&lt;/_date_display&gt;&lt;_db_updated&gt;ScienceDirectIP&lt;/_db_updated&gt;&lt;_isbn&gt;0360-5442&lt;/_isbn&gt;&lt;_issue&gt;12&lt;/_issue&gt;&lt;_journal&gt;Energy&lt;/_journal&gt;&lt;_modified&gt;58448834&lt;/_modified&gt;&lt;_pages&gt;1149-1176&lt;/_pages&gt;&lt;_url&gt;http://www.sciencedirect.com/science/article/B6V2S-41TMTN6-1/2/c35c06edb9e927e8518132f11a7e5d67&lt;/_url&gt;&lt;_volume&gt;25&lt;/_volume&gt;&lt;/Details&gt;&lt;Extra&gt;&lt;DBUID&gt;{502CA3C0-22CA-4511-973C-E02D6A2BD88D}&lt;/DBUID&gt;&lt;/Extra&gt;&lt;/Item&gt;&lt;/References&gt;&lt;/Group&gt;&lt;/Citation&gt;_x000a_"/>
    <w:docVar w:name="NE.Ref{0625B741-B0A8-418E-991A-A8D991100237}" w:val=" ADDIN NE.Ref.{0625B741-B0A8-418E-991A-A8D991100237}&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0651832A-7CEB-4093-934A-D0795329AD2A}" w:val=" ADDIN NE.Ref.{0651832A-7CEB-4093-934A-D0795329AD2A}&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6E9BB74-AD6D-43D4-88BF-4C465D57F34E}" w:val=" ADDIN NE.Ref.{06E9BB74-AD6D-43D4-88BF-4C465D57F34E}&lt;Citation&gt;&lt;Group&gt;&lt;References&gt;&lt;Item&gt;&lt;ID&gt;1262&lt;/ID&gt;&lt;UID&gt;{940E0933-A190-4725-9ACC-24D3FAB8939F}&lt;/UID&gt;&lt;Title&gt;基于CGE模型的我国低碳经济发展政策模拟分析&lt;/Title&gt;&lt;Template&gt;Thesis&lt;/Template&gt;&lt;Star&gt;0&lt;/Star&gt;&lt;Tag&gt;0&lt;/Tag&gt;&lt;Author&gt;郭正权&lt;/Author&gt;&lt;Year&gt;2011&lt;/Year&gt;&lt;Details&gt;&lt;_accessed&gt;59082771&lt;/_accessed&gt;&lt;_created&gt;59082771&lt;/_created&gt;&lt;_language&gt;Chinese&lt;/_language&gt;&lt;_modified&gt;59082772&lt;/_modified&gt;&lt;_place_published&gt;北京&lt;/_place_published&gt;&lt;_publisher&gt;中国矿业大学（北京）&lt;/_publisher&gt;&lt;_tertiary_author&gt;刘海滨&lt;/_tertiary_author&gt;&lt;_volume&gt;博士论文&lt;/_volume&gt;&lt;/Details&gt;&lt;Extra&gt;&lt;DBUID&gt;{502CA3C0-22CA-4511-973C-E02D6A2BD88D}&lt;/DBUID&gt;&lt;/Extra&gt;&lt;/Item&gt;&lt;/References&gt;&lt;/Group&gt;&lt;/Citation&gt;_x000a_"/>
    <w:docVar w:name="NE.Ref{079C5377-9D71-4841-B840-4BF15708C379}" w:val=" ADDIN NE.Ref.{079C5377-9D71-4841-B840-4BF15708C379}&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8239985-4841-4D45-B403-FCEA03D22BAA}" w:val=" ADDIN NE.Ref.{08239985-4841-4D45-B403-FCEA03D22BAA}&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4CFE50-B0F0-4E95-9DA7-D63061DB47F1}" w:val=" ADDIN NE.Ref.{094CFE50-B0F0-4E95-9DA7-D63061DB47F1}&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9353097&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0964B533-17B5-492C-8CBA-A56C129A7AD6}" w:val=" ADDIN NE.Ref.{0964B533-17B5-492C-8CBA-A56C129A7AD6}&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09BF929C-C4C0-44CB-8E55-E657983A2ACC}" w:val=" ADDIN NE.Ref.{09BF929C-C4C0-44CB-8E55-E657983A2ACC}&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CEB497-5D43-4734-BABF-7DD393915D57}" w:val=" ADDIN NE.Ref.{09CEB497-5D43-4734-BABF-7DD393915D57} ADDIN NE.Ref.{09CEB497-5D43-4734-BABF-7DD393915D57}&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09FDAF94-240A-4BCE-997B-3CB0079A05DE}" w:val=" ADDIN NE.Ref.{09FDAF94-240A-4BCE-997B-3CB0079A05DE}&lt;Citation&gt;&lt;Group&gt;&lt;References&gt;&lt;Item&gt;&lt;ID&gt;1282&lt;/ID&gt;&lt;UID&gt;{A5098DAD-7B2B-43E1-BE56-E30D05FBE716}&lt;/UID&gt;&lt;Title&gt;The LMDI approach to decomposition analysis: a practical guide&lt;/Title&gt;&lt;Template&gt;Journal Article&lt;/Template&gt;&lt;Star&gt;0&lt;/Star&gt;&lt;Tag&gt;0&lt;/Tag&gt;&lt;Author&gt;Ang, B W&lt;/Author&gt;&lt;Year&gt;2005&lt;/Year&gt;&lt;Details&gt;&lt;_accessed&gt;59326076&lt;/_accessed&gt;&lt;_created&gt;59326076&lt;/_created&gt;&lt;_issue&gt;7&lt;/_issue&gt;&lt;_journal&gt;Energy Policy&lt;/_journal&gt;&lt;_modified&gt;59326076&lt;/_modified&gt;&lt;_pages&gt;867-871&lt;/_pages&gt;&lt;_volume&gt;33&lt;/_volume&gt;&lt;/Details&gt;&lt;Extra&gt;&lt;DBUID&gt;{502CA3C0-22CA-4511-973C-E02D6A2BD88D}&lt;/DBUID&gt;&lt;/Extra&gt;&lt;/Item&gt;&lt;/References&gt;&lt;/Group&gt;&lt;/Citation&gt;_x000a_"/>
    <w:docVar w:name="NE.Ref{0A5DAEF5-1528-47FF-95ED-6A849C2E7B30}" w:val=" ADDIN NE.Ref.{0A5DAEF5-1528-47FF-95ED-6A849C2E7B30} ADDIN NE.Ref.{0A5DAEF5-1528-47FF-95ED-6A849C2E7B30}&lt;Citation SecTmpl=&quot;1&quot;&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0D6B445D-D0B2-496D-9ACE-C907FBF49BEC}" w:val=" ADDIN NE.Ref.{0D6B445D-D0B2-496D-9ACE-C907FBF49BE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D7BDFDE-6F19-4213-A49F-56005F4894E4}" w:val=" ADDIN NE.Ref.{0D7BDFDE-6F19-4213-A49F-56005F4894E4}&lt;Citation&gt;&lt;Group&gt;&lt;References&gt;&lt;Item&gt;&lt;ID&gt;1006&lt;/ID&gt;&lt;UID&gt;{08E7436E-6435-4ADE-9342-543A11AD5CFD}&lt;/UID&gt;&lt;Title&gt;A three-perspective view of greenhouse gas emission responsibilities in New Zealand&lt;/Title&gt;&lt;Template&gt;Journal Article&lt;/Template&gt;&lt;Star&gt;0&lt;/Star&gt;&lt;Tag&gt;0&lt;/Tag&gt;&lt;Author&gt;Andrew, R; Forgie, V&lt;/Author&gt;&lt;Year&gt;2008&lt;/Year&gt;&lt;Details&gt;&lt;_accessed&gt;58752910&lt;/_accessed&gt;&lt;_created&gt;57975140&lt;/_created&gt;&lt;_date_display&gt;2008_x000d__x000a_DEC 1&lt;/_date_display&gt;&lt;_isbn&gt;0921-8009&lt;/_isbn&gt;&lt;_issue&gt;1-2&lt;/_issue&gt;&lt;_journal&gt;Ecological Economics&lt;/_journal&gt;&lt;_keywords&gt;Producer responsibility; Consumer responsibility; Shared responsibility; Contribution analysis; Input-output analysis; INPUT-OUTPUT-ANALYSIS; CONSUMER RESPONSIBILITY; ECOLOGICAL FOOTPRINTS; CONSUMPTION; PRODUCER; TRADE&lt;/_keywords&gt;&lt;_language&gt;English&lt;/_language&gt;&lt;_modified&gt;58752910&lt;/_modified&gt;&lt;_number&gt;ISI:000261308100017&lt;/_number&gt;&lt;_pages&gt;194-204&lt;/_pages&gt;&lt;_type_work&gt;Article&lt;/_type_work&gt;&lt;_volume&gt;68&lt;/_volume&gt;&lt;/Details&gt;&lt;Extra&gt;&lt;DBUID&gt;{502CA3C0-22CA-4511-973C-E02D6A2BD88D}&lt;/DBUID&gt;&lt;/Extra&gt;&lt;/Item&gt;&lt;/References&gt;&lt;/Group&gt;&lt;/Citation&gt;_x000a_"/>
    <w:docVar w:name="NE.Ref{0E429384-51D4-4D24-A924-05ED44CAFD64}" w:val=" ADDIN NE.Ref.{0E429384-51D4-4D24-A924-05ED44CAFD64}&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E68AA9F-8475-47D4-B229-8C4F4A41F8D2}" w:val=" ADDIN NE.Ref.{0E68AA9F-8475-47D4-B229-8C4F4A41F8D2}&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0E8D2564-9E27-4FD6-AE8D-6D3A3E77A21B}" w:val=" ADDIN NE.Ref.{0E8D2564-9E27-4FD6-AE8D-6D3A3E77A21B}&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F61C7D3-CD4C-40B6-8BD6-7F731ED8F003}" w:val=" ADDIN NE.Ref.{0F61C7D3-CD4C-40B6-8BD6-7F731ED8F003}&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0DF575F-714D-4C4E-A83B-F7A0922920D4}" w:val=" ADDIN NE.Ref.{10DF575F-714D-4C4E-A83B-F7A0922920D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2755CB0-05C2-42B1-B025-607AFA70CEE6}" w:val=" ADDIN NE.Ref.{12755CB0-05C2-42B1-B025-607AFA70CEE6}&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129CED2B-9677-44E8-8169-1D1FD67A0D76}" w:val=" ADDIN NE.Ref.{129CED2B-9677-44E8-8169-1D1FD67A0D76}&lt;Citation&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3C9EB03-E8CB-4773-845F-86FA3418B733}" w:val=" ADDIN NE.Ref.{13C9EB03-E8CB-4773-845F-86FA3418B733}&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13F5E426-10D2-4332-BAB3-781B7A902CAC}" w:val=" ADDIN NE.Ref.{13F5E426-10D2-4332-BAB3-781B7A902CAC}&lt;Citation&gt;&lt;Group&gt;&lt;References&gt;&lt;Item&gt;&lt;ID&gt;1225&lt;/ID&gt;&lt;UID&gt;{7BCE73C0-07B3-4C96-AD7D-321BF647CA22}&lt;/UID&gt;&lt;Title&gt;最终消费与碳减排责任的经济学分析&lt;/Title&gt;&lt;Template&gt;Journal Article&lt;/Template&gt;&lt;Star&gt;0&lt;/Star&gt;&lt;Tag&gt;0&lt;/Tag&gt;&lt;Author&gt;樊纲; 苏铭; 曹静&lt;/Author&gt;&lt;Year&gt;2010&lt;/Year&gt;&lt;Details&gt;&lt;_accessed&gt;58750575&lt;/_accessed&gt;&lt;_created&gt;58750575&lt;/_created&gt;&lt;_issue&gt;1&lt;/_issue&gt;&lt;_journal&gt;经济研究&lt;/_journal&gt;&lt;_modified&gt;58750575&lt;/_modified&gt;&lt;_pages&gt;4-14, 64&lt;/_pages&gt;&lt;/Details&gt;&lt;Extra&gt;&lt;DBUID&gt;{502CA3C0-22CA-4511-973C-E02D6A2BD88D}&lt;/DBUID&gt;&lt;/Extra&gt;&lt;/Item&gt;&lt;/References&gt;&lt;/Group&gt;&lt;/Citation&gt;_x000a_"/>
    <w:docVar w:name="NE.Ref{145BB334-758A-4421-B0CF-05E7459FACF3}" w:val=" ADDIN NE.Ref.{145BB334-758A-4421-B0CF-05E7459FACF3}&lt;Citation SecTmpl=&quot;1&quot;&gt;&lt;Group&gt;&lt;References&gt;&lt;Item&gt;&lt;ID&gt;1312&lt;/ID&gt;&lt;UID&gt;{55B5874F-37C0-4A40-B56F-CC8FDC8F61D6}&lt;/UID&gt;&lt;Title&gt;中国居民间接生活能源消费的结构分解分析&lt;/Title&gt;&lt;Template&gt;Journal Article&lt;/Template&gt;&lt;Star&gt;0&lt;/Star&gt;&lt;Tag&gt;0&lt;/Tag&gt;&lt;Author&gt;李艳梅; 张雷&lt;/Author&gt;&lt;Year&gt;2008&lt;/Year&gt;&lt;Details&gt;&lt;_accessed&gt;59335808&lt;/_accessed&gt;&lt;_cate&gt;F426.2&lt;/_cate&gt;&lt;_created&gt;59333287&lt;/_created&gt;&lt;_db_provider&gt;CNKI&lt;/_db_provider&gt;&lt;_db_updated&gt;CNKI&lt;/_db_updated&gt;&lt;_issue&gt;6&lt;/_issue&gt;&lt;_journal&gt;资源科学&lt;/_journal&gt;&lt;_keywords&gt;生活能源消费;直接;间接;投入产出;结构分解分析;&lt;/_keywords&gt;&lt;_language&gt;Chinese&lt;/_language&gt;&lt;_modified&gt;59333288&lt;/_modified&gt;&lt;_pages&gt;890-895&lt;/_pages&gt;&lt;_tertiary_title&gt;Resources Science&lt;/_tertiary_title&gt;&lt;_url&gt;http://epub.cnki.net/grid2008/brief/detailj.aspx?filename=ZRZY200806013&amp;amp;dbname=CJFQ2008&lt;/_url&gt;&lt;_volume&gt;30&lt;/_volume&gt;&lt;/Details&gt;&lt;Extra&gt;&lt;DBUID&gt;{502CA3C0-22CA-4511-973C-E02D6A2BD88D}&lt;/DBUID&gt;&lt;/Extra&gt;&lt;/Item&gt;&lt;/References&gt;&lt;/Group&gt;&lt;/Citation&gt;_x000a_"/>
    <w:docVar w:name="NE.Ref{15A7222E-AC65-4D08-A895-84D583BB164A}" w:val=" ADDIN NE.Ref.{15A7222E-AC65-4D08-A895-84D583BB164A}&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1632B224-66D6-4770-860C-F250C6A0CF9E}" w:val=" ADDIN NE.Ref.{1632B224-66D6-4770-860C-F250C6A0CF9E}&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164F99DD-E761-48B5-AA46-7B0CA57A26E5}" w:val=" ADDIN NE.Ref.{164F99DD-E761-48B5-AA46-7B0CA57A26E5}&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167150CF-F021-43F5-995B-B0A14D8B8CAA}" w:val=" ADDIN NE.Ref.{167150CF-F021-43F5-995B-B0A14D8B8CAA}&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16C85E97-4688-4033-AD7D-6516D7DC4B0B}" w:val=" ADDIN NE.Ref.{16C85E97-4688-4033-AD7D-6516D7DC4B0B}&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171DBCD7-A35B-45DF-99FD-A4078A24949B}" w:val=" ADDIN NE.Ref.{171DBCD7-A35B-45DF-99FD-A4078A24949B}&lt;Citation SecTmpl=&quot;1&quot;&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789E2B0-C9B5-4BAC-9D7B-629CEA8EE720}" w:val=" ADDIN NE.Ref.{1789E2B0-C9B5-4BAC-9D7B-629CEA8EE72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864A22B-5EDC-4DAF-8339-6B40A36E7F15}" w:val=" ADDIN NE.Ref.{1864A22B-5EDC-4DAF-8339-6B40A36E7F15}&lt;Citation SecTmpl=&quot;1&quot;&gt;&lt;Group&gt;&lt;References&gt;&lt;Item&gt;&lt;ID&gt;1296&lt;/ID&gt;&lt;UID&gt;{86B15D05-F8B6-4A45-826D-33E1FD26874B}&lt;/UID&gt;&lt;Title&gt;CO2 emissions embodied in China&amp;apos;s exports from 2002 to 2008: A structural decomposition analysis&lt;/Title&gt;&lt;Template&gt;Journal Article&lt;/Template&gt;&lt;Star&gt;0&lt;/Star&gt;&lt;Tag&gt;0&lt;/Tag&gt;&lt;Author&gt;Xu, Ming; Li, Ran; Crittenden, John C; Chen, Yongsheng&lt;/Author&gt;&lt;Year&gt;2011&lt;/Year&gt;&lt;Details&gt;&lt;_accessed&gt;59336149&lt;/_accessed&gt;&lt;_alternate_title&gt;Energy Policy_x000d__x000a_Asian Energy Security&lt;/_alternate_title&gt;&lt;_created&gt;59332958&lt;/_created&gt;&lt;_date_display&gt;2011/11//&lt;/_date_display&gt;&lt;_db_updated&gt;ScienceDirect&lt;/_db_updated&gt;&lt;_isbn&gt;0301-4215&lt;/_isbn&gt;&lt;_issue&gt;11&lt;/_issue&gt;&lt;_journal&gt;Energy Policy&lt;/_journal&gt;&lt;_keywords&gt;Emissions embodied in trade; Input–output analysis; China&lt;/_keywords&gt;&lt;_marked_fields&gt;title;SUB|3|1_x0009__x000d__x000a_&lt;/_marked_fields&gt;&lt;_modified&gt;59332975&lt;/_modified&gt;&lt;_pages&gt;7381-7388&lt;/_pages&gt;&lt;_url&gt;http://www.sciencedirect.com/science/article/pii/S0301421511006896&lt;/_url&gt;&lt;_volume&gt;39&lt;/_volume&gt;&lt;/Details&gt;&lt;Extra&gt;&lt;DBUID&gt;{502CA3C0-22CA-4511-973C-E02D6A2BD88D}&lt;/DBUID&gt;&lt;/Extra&gt;&lt;/Item&gt;&lt;/References&gt;&lt;/Group&gt;&lt;/Citation&gt;_x000a_"/>
    <w:docVar w:name="NE.Ref{18B59DAD-DA1A-41BA-8589-D95C1E5FD908}" w:val=" ADDIN NE.Ref.{18B59DAD-DA1A-41BA-8589-D95C1E5FD908}&lt;Citation SecTmpl=&quot;1&quot;&gt;&lt;Group&gt;&lt;References&gt;&lt;Item&gt;&lt;ID&gt;1297&lt;/ID&gt;&lt;UID&gt;{20AC68C4-37B5-414D-A52D-2ECCAF469611}&lt;/UID&gt;&lt;Title&gt;中国居民消费隐含的碳排放量变化的驱动因素&lt;/Title&gt;&lt;Template&gt;Journal Article&lt;/Template&gt;&lt;Star&gt;0&lt;/Star&gt;&lt;Tag&gt;0&lt;/Tag&gt;&lt;Author&gt;姚亮; 刘晶茹; 王如松&lt;/Author&gt;&lt;Year&gt;2011&lt;/Year&gt;&lt;Details&gt;&lt;_accessed&gt;59335804&lt;/_accessed&gt;&lt;_created&gt;59332967&lt;/_created&gt;&lt;_issue&gt;19&lt;/_issue&gt;&lt;_journal&gt;生态学报&lt;/_journal&gt;&lt;_language&gt;Chinese&lt;/_language&gt;&lt;_modified&gt;59332968&lt;/_modified&gt;&lt;_pages&gt;5632-5637&lt;/_pages&gt;&lt;_tertiary_title&gt;Acta Ecologica Sinica&lt;/_tertiary_title&gt;&lt;_volume&gt;31&lt;/_volume&gt;&lt;/Details&gt;&lt;Extra&gt;&lt;DBUID&gt;{502CA3C0-22CA-4511-973C-E02D6A2BD88D}&lt;/DBUID&gt;&lt;/Extra&gt;&lt;/Item&gt;&lt;/References&gt;&lt;/Group&gt;&lt;/Citation&gt;_x000a_"/>
    <w:docVar w:name="NE.Ref{19B8811D-B2D4-4588-A769-892617F52754}" w:val=" ADDIN NE.Ref.{19B8811D-B2D4-4588-A769-892617F5275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9C00EF1-0673-4218-8983-74C899F2D011}" w:val=" ADDIN NE.Ref.{19C00EF1-0673-4218-8983-74C899F2D011}&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1ABCD4B5-66D9-4E3A-AD79-18CA984C655B}" w:val=" ADDIN NE.Ref.{1ABCD4B5-66D9-4E3A-AD79-18CA984C655B} ADDIN NE.Ref.{1ABCD4B5-66D9-4E3A-AD79-18CA984C655B}&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8745431&lt;/_accessed&gt;&lt;_created&gt;58745431&lt;/_created&gt;&lt;_issue&gt;4&lt;/_issue&gt;&lt;_journal&gt;Review of Economics and Statistics&lt;/_journal&gt;&lt;_language&gt;English&lt;/_language&gt;&lt;_modified&gt;58745431&lt;/_modified&gt;&lt;_pages&gt;318–328&lt;/_pages&gt;&lt;_volume&gt;33&lt;/_volume&gt;&lt;/Details&gt;&lt;Extra&gt;&lt;DBUID&gt;{502CA3C0-22CA-4511-973C-E02D6A2BD88D}&lt;/DBUID&gt;&lt;/Extra&gt;&lt;/Item&gt;&lt;/References&gt;&lt;/Group&gt;&lt;/Citation&gt;_x000a_"/>
    <w:docVar w:name="NE.Ref{1BE75445-C325-4B00-AAE5-76AB93EF3B2E}" w:val=" ADDIN NE.Ref.{1BE75445-C325-4B00-AAE5-76AB93EF3B2E}&lt;Citation SecTmpl=&quot;1&quot;&gt;&lt;Group&gt;&lt;References&gt;&lt;Item&gt;&lt;ID&gt;1293&lt;/ID&gt;&lt;UID&gt;{3CAE860D-BF42-4733-81D0-55E38CF8D801}&lt;/UID&gt;&lt;Title&gt;Energy embodied in the international trade of China: An energy input–output analysis&lt;/Title&gt;&lt;Template&gt;Journal Article&lt;/Template&gt;&lt;Star&gt;0&lt;/Star&gt;&lt;Tag&gt;0&lt;/Tag&gt;&lt;Author&gt;Liu, Hongtao; Xi, Youmin; Guo, Ju E; Li, Xia&lt;/Author&gt;&lt;Year&gt;2010&lt;/Year&gt;&lt;Details&gt;&lt;_alternate_title&gt;Energy Policy&lt;/_alternate_title&gt;&lt;_created&gt;59332927&lt;/_created&gt;&lt;_date_display&gt;2010/8//&lt;/_date_display&gt;&lt;_db_updated&gt;ScienceDirect&lt;/_db_updated&gt;&lt;_isbn&gt;0301-4215&lt;/_isbn&gt;&lt;_issue&gt;8&lt;/_issue&gt;&lt;_journal&gt;Energy Policy&lt;/_journal&gt;&lt;_keywords&gt;Energy input–output analysis; Embodied energy; Structural decomposition analysis&lt;/_keywords&gt;&lt;_modified&gt;59332927&lt;/_modified&gt;&lt;_pages&gt;3957-3964&lt;/_pages&gt;&lt;_url&gt;http://www.sciencedirect.com/science/article/pii/S0301421510001825&lt;/_url&gt;&lt;_volume&gt;38&lt;/_volume&gt;&lt;/Details&gt;&lt;Extra&gt;&lt;DBUID&gt;{502CA3C0-22CA-4511-973C-E02D6A2BD88D}&lt;/DBUID&gt;&lt;/Extra&gt;&lt;/Item&gt;&lt;/References&gt;&lt;/Group&gt;&lt;/Citation&gt;_x000a_"/>
    <w:docVar w:name="NE.Ref{1C5109B1-5732-4912-B6CB-CBBFC84B9C8C}" w:val=" ADDIN NE.Ref.{1C5109B1-5732-4912-B6CB-CBBFC84B9C8C}&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1C5CA376-CA18-4ACF-9551-AD5BB61C7700}" w:val=" ADDIN NE.Ref.{1C5CA376-CA18-4ACF-9551-AD5BB61C770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C71EEB0-F8C6-44B1-A4AB-73AD144D2743}" w:val=" ADDIN NE.Ref.{1C71EEB0-F8C6-44B1-A4AB-73AD144D2743}&lt;Citation SecTmpl=&quot;1&quot;&gt;&lt;Group&gt;&lt;References&gt;&lt;Item&gt;&lt;ID&gt;1288&lt;/ID&gt;&lt;UID&gt;{6C6C7355-E0FA-45BF-A470-3900DFB3E4C9}&lt;/UID&gt;&lt;Title&gt;Why has the energy-output ratio fallen in China?&lt;/Title&gt;&lt;Template&gt;Journal Article&lt;/Template&gt;&lt;Star&gt;0&lt;/Star&gt;&lt;Tag&gt;0&lt;/Tag&gt;&lt;Author&gt;Garbaccio, Richard F; Ho, Mun S; Jorgenson, Dale W&lt;/Author&gt;&lt;Year&gt;1999&lt;/Year&gt;&lt;Details&gt;&lt;_accessed&gt;59366977&lt;/_accessed&gt;&lt;_created&gt;59331795&lt;/_created&gt;&lt;_issue&gt;3&lt;/_issue&gt;&lt;_journal&gt;The Energy Journal&lt;/_journal&gt;&lt;_language&gt;English&lt;/_language&gt;&lt;_modified&gt;59366977&lt;/_modified&gt;&lt;_pages&gt;63-91&lt;/_pages&gt;&lt;_volume&gt;20&lt;/_volume&gt;&lt;/Details&gt;&lt;Extra&gt;&lt;DBUID&gt;{502CA3C0-22CA-4511-973C-E02D6A2BD88D}&lt;/DBUID&gt;&lt;/Extra&gt;&lt;/Item&gt;&lt;/References&gt;&lt;/Group&gt;&lt;/Citation&gt;_x000a_"/>
    <w:docVar w:name="NE.Ref{1D8CBBEC-632E-4719-AB2F-8B5030C30455}" w:val=" ADDIN NE.Ref.{1D8CBBEC-632E-4719-AB2F-8B5030C3045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DF27415-FA3A-445E-BD1C-3F6E80719C53}" w:val=" ADDIN NE.Ref.{1DF27415-FA3A-445E-BD1C-3F6E80719C53}&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28950&lt;/_accessed&gt;&lt;_created&gt;58204349&lt;/_created&gt;&lt;_isbn&gt;0953-5314&lt;/_isbn&gt;&lt;_issue&gt;1&lt;/_issue&gt;&lt;_journal&gt;Economic Systems Research&lt;/_journal&gt;&lt;_modified&gt;59085822&lt;/_modified&gt;&lt;_pages&gt;33-62&lt;/_pages&gt;&lt;_url&gt;http://www.informaworld.com/10.1080/09535319600000003&lt;/_url&gt;&lt;_volume&gt;8&lt;/_volume&gt;&lt;/Details&gt;&lt;Extra&gt;&lt;DBUID&gt;{502CA3C0-22CA-4511-973C-E02D6A2BD88D}&lt;/DBUID&gt;&lt;/Extra&gt;&lt;/Item&gt;&lt;/References&gt;&lt;/Group&gt;&lt;/Citation&gt;_x000a_"/>
    <w:docVar w:name="NE.Ref{1EB64AA2-C541-41B2-B002-609B58D17320}" w:val=" ADDIN NE.Ref.{1EB64AA2-C541-41B2-B002-609B58D1732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206F620F-6388-4376-89A1-D9D7642078AD}" w:val=" ADDIN NE.Ref.{206F620F-6388-4376-89A1-D9D7642078AD}&lt;Citation SecTmpl=&quot;1&quot;&gt;&lt;Group&gt;&lt;References&gt;&lt;Item&gt;&lt;ID&gt;1311&lt;/ID&gt;&lt;UID&gt;{21EDD523-DD61-4A12-8A4B-521A81337E6C}&lt;/UID&gt;&lt;Title&gt;中国能源消耗变动影响因素的结构分解&lt;/Title&gt;&lt;Template&gt;Journal Article&lt;/Template&gt;&lt;Star&gt;0&lt;/Star&gt;&lt;Tag&gt;0&lt;/Tag&gt;&lt;Author&gt;尚红云; 蒋萍&lt;/Author&gt;&lt;Year&gt;2009&lt;/Year&gt;&lt;Details&gt;&lt;_accessed&gt;59334716&lt;/_accessed&gt;&lt;_cate&gt;F426.2;F224&lt;/_cate&gt;&lt;_created&gt;59333284&lt;/_created&gt;&lt;_db_provider&gt;CNKI&lt;/_db_provider&gt;&lt;_db_updated&gt;CNKI&lt;/_db_updated&gt;&lt;_issue&gt;2&lt;/_issue&gt;&lt;_journal&gt;资源科学&lt;/_journal&gt;&lt;_keywords&gt;能源消耗;影响因素;投入产出;结构分解分析;政策建议;中国;&lt;/_keywords&gt;&lt;_language&gt;Chinese&lt;/_language&gt;&lt;_modified&gt;59333285&lt;/_modified&gt;&lt;_pages&gt;214-223&lt;/_pages&gt;&lt;_tertiary_title&gt;Resources Science&lt;/_tertiary_title&gt;&lt;_url&gt;http://epub.cnki.net/grid2008/brief/detailj.aspx?filename=ZRZY200902007&amp;amp;dbname=CJFQ2009&lt;/_url&gt;&lt;_volume&gt;31&lt;/_volume&gt;&lt;/Details&gt;&lt;Extra&gt;&lt;DBUID&gt;{502CA3C0-22CA-4511-973C-E02D6A2BD88D}&lt;/DBUID&gt;&lt;/Extra&gt;&lt;/Item&gt;&lt;/References&gt;&lt;/Group&gt;&lt;/Citation&gt;_x000a_"/>
    <w:docVar w:name="NE.Ref{2114A02D-D6D8-4D0E-AEB3-9E0E1FD1FC41}" w:val=" ADDIN NE.Ref.{2114A02D-D6D8-4D0E-AEB3-9E0E1FD1FC41}&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21153626-AFC8-41C9-9A08-3088C3D65BB2}" w:val=" ADDIN NE.Ref.{21153626-AFC8-41C9-9A08-3088C3D65BB2}&lt;Citation SecTmpl=&quot;1&quot;&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314550&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21CFDF8E-D4D3-4B65-8AFA-BCE4575C5B35}" w:val=" ADDIN NE.Ref.{21CFDF8E-D4D3-4B65-8AFA-BCE4575C5B35}&lt;Citation SecTmpl=&quot;1&quot;&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23F5D9FA-28A3-43BF-B569-229BC691C176}" w:val=" ADDIN NE.Ref.{23F5D9FA-28A3-43BF-B569-229BC691C176}&lt;Citation SecTmpl=&quot;1&quot;&gt;&lt;Group&gt;&lt;References&gt;&lt;Item&gt;&lt;ID&gt;1258&lt;/ID&gt;&lt;UID&gt;{918273A2-7D38-4B7C-8F2D-7F7184BB5AEA}&lt;/UID&gt;&lt;Title&gt;2009-2020年中国节能减排重点行业环境经济形势分析与预测&lt;/Title&gt;&lt;Template&gt;Book&lt;/Template&gt;&lt;Star&gt;0&lt;/Star&gt;&lt;Tag&gt;0&lt;/Tag&gt;&lt;Author&gt;环境保护部环境规划院; 国家信息中心&lt;/Author&gt;&lt;Year&gt;2009&lt;/Year&gt;&lt;Details&gt;&lt;_accessed&gt;59082761&lt;/_accessed&gt;&lt;_created&gt;59082761&lt;/_created&gt;&lt;_language&gt;Chinese&lt;/_language&gt;&lt;_modified&gt;59082761&lt;/_modified&gt;&lt;_place_published&gt;北京&lt;/_place_published&gt;&lt;_publisher&gt;中国环境科学出版社&lt;/_publisher&gt;&lt;/Details&gt;&lt;Extra&gt;&lt;DBUID&gt;{502CA3C0-22CA-4511-973C-E02D6A2BD88D}&lt;/DBUID&gt;&lt;/Extra&gt;&lt;/Item&gt;&lt;/References&gt;&lt;/Group&gt;&lt;/Citation&gt;_x000a_"/>
    <w:docVar w:name="NE.Ref{245BB677-C35D-46D5-8207-804F2659C14A}" w:val=" ADDIN NE.Ref.{245BB677-C35D-46D5-8207-804F2659C14A}&lt;Citation SecTmpl=&quot;1&quot;&gt;&lt;Group&gt;&lt;References&gt;&lt;Item&gt;&lt;ID&gt;1314&lt;/ID&gt;&lt;UID&gt;{68706F92-4AEB-447C-9EC4-135EAF4E6BFD}&lt;/UID&gt;&lt;Title&gt;中国碳排放增长的驱动因素及减排政策评价&lt;/Title&gt;&lt;Template&gt;Book&lt;/Template&gt;&lt;Star&gt;0&lt;/Star&gt;&lt;Tag&gt;0&lt;/Tag&gt;&lt;Author&gt;王锋&lt;/Author&gt;&lt;Year&gt;2011&lt;/Year&gt;&lt;Details&gt;&lt;_accessed&gt;59337317&lt;/_accessed&gt;&lt;_created&gt;59337317&lt;/_created&gt;&lt;_language&gt;Chinese&lt;/_language&gt;&lt;_modified&gt;59337317&lt;/_modified&gt;&lt;_pages&gt;53-54&lt;/_pages&gt;&lt;_place_published&gt;北京&lt;/_place_published&gt;&lt;_publisher&gt;经济科学出版社&lt;/_publisher&gt;&lt;/Details&gt;&lt;Extra&gt;&lt;DBUID&gt;{502CA3C0-22CA-4511-973C-E02D6A2BD88D}&lt;/DBUID&gt;&lt;/Extra&gt;&lt;/Item&gt;&lt;/References&gt;&lt;/Group&gt;&lt;/Citation&gt;_x000a_"/>
    <w:docVar w:name="NE.Ref{246A348E-6E2D-484E-BC51-445D497F501A}" w:val=" ADDIN NE.Ref.{246A348E-6E2D-484E-BC51-445D497F501A}&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25192D44-1C30-434D-B170-211C75965FC4}" w:val=" ADDIN NE.Ref.{25192D44-1C30-434D-B170-211C75965FC4}&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25C073DD-AC39-4B2A-A07E-6E8D0A76A884}" w:val=" ADDIN NE.Ref.{25C073DD-AC39-4B2A-A07E-6E8D0A76A884}&lt;Citation&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26AC17B0-6E33-4BD8-AC2E-E9415071D4E0}" w:val=" ADDIN NE.Ref.{26AC17B0-6E33-4BD8-AC2E-E9415071D4E0}&lt;Citation&gt;&lt;Group&gt;&lt;References&gt;&lt;Item&gt;&lt;ID&gt;162&lt;/ID&gt;&lt;UID&gt;{CFDD96BA-EF9C-42B4-A6D8-BAEDF6FCB65D}&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C1C6AFFD-40D7-4280-B372-B074675E48C0}&lt;/DBUID&gt;&lt;/Extra&gt;&lt;/Item&gt;&lt;/References&gt;&lt;/Group&gt;&lt;/Citation&gt;_x000a_"/>
    <w:docVar w:name="NE.Ref{27312C51-EDA4-4CAA-A745-61FE4F5CAE93}" w:val=" ADDIN NE.Ref.{27312C51-EDA4-4CAA-A745-61FE4F5CAE93}&lt;Citation&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2738E997-5100-4B59-9301-8255FCEB5B2F}" w:val=" ADDIN NE.Ref.{2738E997-5100-4B59-9301-8255FCEB5B2F}&lt;Citation SecTmpl=&quot;1&quot;&gt;&lt;Group&gt;&lt;References&gt;&lt;Item&gt;&lt;ID&gt;1294&lt;/ID&gt;&lt;UID&gt;{45F97360-1EEB-4DC7-99BD-67922752FDA9}&lt;/UID&gt;&lt;Title&gt;Calculation and decomposition of indirect carbon emissions from residential consumption in China based on the input–output model&lt;/Title&gt;&lt;Template&gt;Journal Article&lt;/Template&gt;&lt;Star&gt;0&lt;/Star&gt;&lt;Tag&gt;0&lt;/Tag&gt;&lt;Author&gt;Zhu, Qin; Peng, Xizhe; Wu, Kaiya&lt;/Author&gt;&lt;Year&gt;2012&lt;/Year&gt;&lt;Details&gt;&lt;_accessed&gt;59336180&lt;/_accessed&gt;&lt;_alternate_title&gt;Energy Policy_x000d__x000a_Special Section: Frontiers of Sustainability&lt;/_alternate_title&gt;&lt;_created&gt;59332938&lt;/_created&gt;&lt;_date_display&gt;2012/9//&lt;/_date_display&gt;&lt;_db_updated&gt;ScienceDirect&lt;/_db_updated&gt;&lt;_isbn&gt;0301-4215&lt;/_isbn&gt;&lt;_issue&gt;0&lt;/_issue&gt;&lt;_journal&gt;Energy Policy&lt;/_journal&gt;&lt;_keywords&gt;Residential consumption; Indirect carbon emission; Input–output analysis&lt;/_keywords&gt;&lt;_modified&gt;59332938&lt;/_modified&gt;&lt;_pages&gt;618-626&lt;/_pages&gt;&lt;_url&gt;http://www.sciencedirect.com/science/article/pii/S0301421512004818&lt;/_url&gt;&lt;_volume&gt;48&lt;/_volume&gt;&lt;/Details&gt;&lt;Extra&gt;&lt;DBUID&gt;{502CA3C0-22CA-4511-973C-E02D6A2BD88D}&lt;/DBUID&gt;&lt;/Extra&gt;&lt;/Item&gt;&lt;/References&gt;&lt;/Group&gt;&lt;/Citation&gt;_x000a_"/>
    <w:docVar w:name="NE.Ref{275D6261-D1C0-4EC9-9C6E-E47A0FA3CA4B}" w:val=" ADDIN NE.Ref.{275D6261-D1C0-4EC9-9C6E-E47A0FA3CA4B}&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27695316-F3D9-4907-8040-5AFA75773D9F}" w:val=" ADDIN NE.Ref.{27695316-F3D9-4907-8040-5AFA75773D9F}&lt;Citation SecTmpl=&quot;1&quot;&gt;&lt;Group&gt;&lt;References&gt;&lt;Item&gt;&lt;ID&gt;1306&lt;/ID&gt;&lt;UID&gt;{338DAC0B-2EA8-431A-847F-910F964FC70E}&lt;/UID&gt;&lt;Title&gt;中国贸易增长的能源环境代价&lt;/Title&gt;&lt;Template&gt;Journal Article&lt;/Template&gt;&lt;Star&gt;0&lt;/Star&gt;&lt;Tag&gt;0&lt;/Tag&gt;&lt;Author&gt;张友国&lt;/Author&gt;&lt;Year&gt;2009&lt;/Year&gt;&lt;Details&gt;&lt;_accessed&gt;59389116&lt;/_accessed&gt;&lt;_author_adr&gt;中国社会科学院数量经济与技术经济研究所;&lt;/_author_adr&gt;&lt;_created&gt;59333222&lt;/_created&gt;&lt;_isbn&gt;1000-3894&lt;/_isbn&gt;&lt;_issue&gt;1&lt;/_issue&gt;&lt;_journal&gt;数量经济技术经济研究&lt;/_journal&gt;&lt;_keywords&gt;贸易含污量; 环境贸易条件; 投入产出模型; RAS; SDA&lt;/_keywords&gt;&lt;_modified&gt;59333224&lt;/_modified&gt;&lt;_pages&gt;16-30&lt;/_pages&gt;&lt;/Details&gt;&lt;Extra&gt;&lt;DBUID&gt;{502CA3C0-22CA-4511-973C-E02D6A2BD88D}&lt;/DBUID&gt;&lt;/Extra&gt;&lt;/Item&gt;&lt;/References&gt;&lt;/Group&gt;&lt;/Citation&gt;_x000a_"/>
    <w:docVar w:name="NE.Ref{289430CA-0AF8-4053-887E-F0FED4899D72}" w:val=" ADDIN NE.Ref.{289430CA-0AF8-4053-887E-F0FED4899D72}&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294A141B-A5DE-4ADC-A994-D4A776C055BC}" w:val=" ADDIN NE.Ref.{294A141B-A5DE-4ADC-A994-D4A776C055BC}&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2A253232-065F-444C-83F4-FD6FEC5C2410}" w:val=" ADDIN NE.Ref.{2A253232-065F-444C-83F4-FD6FEC5C2410}&lt;Citation&gt;&lt;Group&gt;&lt;References&gt;&lt;Item&gt;&lt;ID&gt;1188&lt;/ID&gt;&lt;UID&gt;{D21672F6-B728-4250-A1C6-458583F2BBB5}&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502CA3C0-22CA-4511-973C-E02D6A2BD88D}&lt;/DBUID&gt;&lt;/Extra&gt;&lt;/Item&gt;&lt;/References&gt;&lt;/Group&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Citation&gt;_x000a_"/>
    <w:docVar w:name="NE.Ref{2AED80DD-D0F1-43A5-A458-9806B9C5E9E8}" w:val=" ADDIN NE.Ref.{2AED80DD-D0F1-43A5-A458-9806B9C5E9E8}&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2B00D9B6-EDD0-45DE-8294-A6126F77156F}" w:val=" ADDIN NE.Ref.{2B00D9B6-EDD0-45DE-8294-A6126F77156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B844157-F8C7-4D9C-8EC0-D1D9E7EF9CE5}" w:val=" ADDIN NE.Ref.{2B844157-F8C7-4D9C-8EC0-D1D9E7EF9CE5}&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2B95EC83-74F0-429C-A816-1B5B76034499}" w:val=" ADDIN NE.Ref.{2B95EC83-74F0-429C-A816-1B5B76034499}&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BE2992B-D20D-4B43-B3A8-8400ADFE8D3B}" w:val=" ADDIN NE.Ref.{2BE2992B-D20D-4B43-B3A8-8400ADFE8D3B}&lt;Citation&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2C405AB9-BEC2-474D-9595-B35BF0F25A47}" w:val=" ADDIN NE.Ref.{2C405AB9-BEC2-474D-9595-B35BF0F25A47}&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CDF09D4-9365-4014-A84A-B877DCA202AE}" w:val=" ADDIN NE.Ref.{2CDF09D4-9365-4014-A84A-B877DCA202AE}&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2E0FB4BB-4255-4BC1-B8F4-AF53C45FB9C1}" w:val=" ADDIN NE.Ref.{2E0FB4BB-4255-4BC1-B8F4-AF53C45FB9C1}&lt;Citation&gt;&lt;Group&gt;&lt;References&gt;&lt;Item&gt;&lt;ID&gt;1263&lt;/ID&gt;&lt;UID&gt;{00DC775B-E0E0-4492-A9A2-16775A1CB62B}&lt;/UID&gt;&lt;Title&gt;中国能源统计年鉴2010&lt;/Title&gt;&lt;Template&gt;Book&lt;/Template&gt;&lt;Star&gt;0&lt;/Star&gt;&lt;Tag&gt;0&lt;/Tag&gt;&lt;Author&gt;国家统计局能源统计司&lt;/Author&gt;&lt;Year&gt;2011&lt;/Year&gt;&lt;Details&gt;&lt;_accessed&gt;59085526&lt;/_accessed&gt;&lt;_created&gt;59085526&lt;/_created&gt;&lt;_language&gt;Chinese&lt;/_language&gt;&lt;_modified&gt;59085526&lt;/_modified&gt;&lt;_place_published&gt;北京&lt;/_place_published&gt;&lt;_publisher&gt;中国统计出版社&lt;/_publisher&gt;&lt;/Details&gt;&lt;Extra&gt;&lt;DBUID&gt;{502CA3C0-22CA-4511-973C-E02D6A2BD88D}&lt;/DBUID&gt;&lt;/Extra&gt;&lt;/Item&gt;&lt;/References&gt;&lt;/Group&gt;&lt;/Citation&gt;_x000a_"/>
    <w:docVar w:name="NE.Ref{2E6F44FD-85C9-49C3-9591-71E8747C5BF6}" w:val=" ADDIN NE.Ref.{2E6F44FD-85C9-49C3-9591-71E8747C5BF6}&lt;Citation&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Group&gt;&lt;References&gt;&lt;Item&gt;&lt;ID&gt;985&lt;/ID&gt;&lt;UID&gt;{0798E421-7332-431F-890B-701F3E7975E9}&lt;/UID&gt;&lt;Title&gt;我国对外贸易的能源环境影响 &lt;/Title&gt;&lt;Template&gt;Thesis&lt;/Template&gt;&lt;Star&gt;0&lt;/Star&gt;&lt;Tag&gt;0&lt;/Tag&gt;&lt;Author&gt;陈红敏&lt;/Author&gt;&lt;Year&gt;2009&lt;/Year&gt;&lt;Details&gt;&lt;_accessed&gt;59082640&lt;/_accessed&gt;&lt;_created&gt;57974405&lt;/_created&gt;&lt;_db_provider&gt;CNKI&lt;/_db_provider&gt;&lt;_keywords&gt;投入产出分析; 隐含能; 隐含碳; 隐含流; 虚拟进口国; 资源投入产出效率&lt;/_keywords&gt;&lt;_modified&gt;59082640&lt;/_modified&gt;&lt;_publisher&gt;复旦大学&lt;/_publisher&gt;&lt;_url&gt;http://acad.cnki.net/KNS55/download.aspx?filename=3bohnV2U1VRtCVnBzS0hjevEmcstEdkR2THp1KTdWdrIzS2d1VQNGOoFWayd0Rvo2dZZFcHN1cNF0V%3d0TShdUVzwGSZ1ET1F3VCNVc1dUU1o1VWNENnVXOSBnU4V0NU92Vrd1UaRUdDl0dvQDMZFDc6BHdHF&amp;amp;tablename=CJFDLAST&amp;amp;dflag=pdfdown 全文链接_x000d__x000a_&lt;/_url&gt;&lt;_volume&gt;博士论文&lt;/_volume&gt;&lt;/Details&gt;&lt;Extra&gt;&lt;DBUID&gt;{502CA3C0-22CA-4511-973C-E02D6A2BD88D}&lt;/DBUID&gt;&lt;/Extra&gt;&lt;/Item&gt;&lt;/References&gt;&lt;/Group&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FF02159-141A-4436-A1BE-F6318E4A58FE}" w:val=" ADDIN NE.Ref.{2FF02159-141A-4436-A1BE-F6318E4A58FE}&lt;Citation&gt;&lt;Group&gt;&lt;References&gt;&lt;Item&gt;&lt;ID&gt;1162&lt;/ID&gt;&lt;UID&gt;{F9B50771-375C-4415-806F-A096A32420A8}&lt;/UID&gt;&lt;Title&gt;CO2 emissions structure of Indian economy&lt;/Title&gt;&lt;Template&gt;Journal Article&lt;/Template&gt;&lt;Star&gt;0&lt;/Star&gt;&lt;Tag&gt;0&lt;/Tag&gt;&lt;Author&gt;Parikh, Jyoti; Panda, Manoj; Ganesh-Kumar, A; Singh, Vinay&lt;/Author&gt;&lt;Year&gt;2009&lt;/Year&gt;&lt;Details&gt;&lt;_accessed&gt;58752909&lt;/_accessed&gt;&lt;_alternate_title&gt;Energy_x000d__x000a_Energy and its sustainable development for India, Energy and its sustainable development for India&lt;/_alternate_title&gt;&lt;_created&gt;58054469&lt;/_created&gt;&lt;_date_display&gt;2009/8//&lt;/_date_display&gt;&lt;_isbn&gt;0360-5442&lt;/_isbn&gt;&lt;_issue&gt;8&lt;/_issue&gt;&lt;_journal&gt;Energy&lt;/_journal&gt;&lt;_keywords&gt;SAM (Social Accounting Matrix); Direct emissions; Indirect emissions&lt;/_keywords&gt;&lt;_label&gt;已打&lt;/_label&gt;&lt;_marked_fields&gt;title;SUB|3|1_x0009__x000d__x000a_&lt;/_marked_fields&gt;&lt;_modified&gt;58752909&lt;/_modified&gt;&lt;_pages&gt;1024-1031&lt;/_pages&gt;&lt;_url&gt;http://www.sciencedirect.com/science/article/B6V2S-4W7B507-1/2/026b6d1dd31115f1486444873a520dc8&lt;/_url&gt;&lt;_volume&gt;34&lt;/_volume&gt;&lt;/Details&gt;&lt;Extra&gt;&lt;DBUID&gt;{502CA3C0-22CA-4511-973C-E02D6A2BD88D}&lt;/DBUID&gt;&lt;/Extra&gt;&lt;/Item&gt;&lt;/References&gt;&lt;/Group&gt;&lt;/Citation&gt;_x000a_"/>
    <w:docVar w:name="NE.Ref{30751FB2-781F-4F04-986C-555E7D916D2E}" w:val=" ADDIN NE.Ref.{30751FB2-781F-4F04-986C-555E7D916D2E}&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31D14CD9-7227-4A78-9350-4FEC234E60B7}" w:val=" ADDIN NE.Ref.{31D14CD9-7227-4A78-9350-4FEC234E60B7}&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32577000-F341-4FA7-975C-619D89BDE595}" w:val=" ADDIN NE.Ref.{32577000-F341-4FA7-975C-619D89BDE595}&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33990696-9C48-4701-A661-1F8E6BEA7F49}" w:val=" ADDIN NE.Ref.{33990696-9C48-4701-A661-1F8E6BEA7F49}&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3C1B193-7896-46B5-9425-288EC2400858}" w:val=" ADDIN NE.Ref.{33C1B193-7896-46B5-9425-288EC2400858}&lt;Citation&gt;&lt;Group&gt;&lt;References&gt;&lt;Item&gt;&lt;ID&gt;1204&lt;/ID&gt;&lt;UID&gt;{F89FB131-9B15-4850-82C1-04BE5F69AE4B}&lt;/UID&gt;&lt;Title&gt;Linear Programming and Economic Analysis&lt;/Title&gt;&lt;Template&gt;Book&lt;/Template&gt;&lt;Star&gt;0&lt;/Star&gt;&lt;Tag&gt;0&lt;/Tag&gt;&lt;Author&gt;Dorfman, R; Samuelson, P; Solow, R&lt;/Author&gt;&lt;Year&gt;1958&lt;/Year&gt;&lt;Details&gt;&lt;_accessed&gt;58828258&lt;/_accessed&gt;&lt;_created&gt;58747322&lt;/_created&gt;&lt;_language&gt;English&lt;/_language&gt;&lt;_modified&gt;58747322&lt;/_modified&gt;&lt;_place_published&gt;New York, US&lt;/_place_published&gt;&lt;_publisher&gt;McGraw Hill&lt;/_publisher&gt;&lt;/Details&gt;&lt;Extra&gt;&lt;DBUID&gt;{502CA3C0-22CA-4511-973C-E02D6A2BD88D}&lt;/DBUID&gt;&lt;/Extra&gt;&lt;/Item&gt;&lt;/References&gt;&lt;/Group&gt;&lt;Group&gt;&lt;References&gt;&lt;Item&gt;&lt;ID&gt;1205&lt;/ID&gt;&lt;UID&gt;{DF6DD03F-6305-41B3-AE01-D0BCAC7C81BB}&lt;/UID&gt;&lt;Title&gt;Linear Programming Estimates of Changes in Input Coefficients&lt;/Title&gt;&lt;Template&gt;Journal Article&lt;/Template&gt;&lt;Star&gt;0&lt;/Star&gt;&lt;Tag&gt;0&lt;/Tag&gt;&lt;Author&gt;Matuszewski, T I; Pitts, P R; Sawyer, J A&lt;/Author&gt;&lt;Year&gt;1964&lt;/Year&gt;&lt;Details&gt;&lt;_accessed&gt;59085814&lt;/_accessed&gt;&lt;_created&gt;58747325&lt;/_created&gt;&lt;_issue&gt;2&lt;/_issue&gt;&lt;_journal&gt;Canadian Journal of Economics and Political Science&lt;/_journal&gt;&lt;_modified&gt;59085814&lt;/_modified&gt;&lt;_pages&gt;203-210&lt;/_pages&gt;&lt;_volume&gt;30&lt;/_volume&gt;&lt;/Details&gt;&lt;Extra&gt;&lt;DBUID&gt;{502CA3C0-22CA-4511-973C-E02D6A2BD88D}&lt;/DBUID&gt;&lt;/Extra&gt;&lt;/Item&gt;&lt;/References&gt;&lt;/Group&gt;&lt;Group&gt;&lt;References&gt;&lt;Item&gt;&lt;ID&gt;1206&lt;/ID&gt;&lt;UID&gt;{DF81BF40-495F-4808-AB29-56608C72E57A}&lt;/UID&gt;&lt;Title&gt;A Linear Programming System Analysing Embodied Technological Change&lt;/Title&gt;&lt;Template&gt;Book Section&lt;/Template&gt;&lt;Star&gt;0&lt;/Star&gt;&lt;Tag&gt;0&lt;/Tag&gt;&lt;Author&gt;Carter, A P&lt;/Author&gt;&lt;Year&gt;1970&lt;/Year&gt;&lt;Details&gt;&lt;_accessed&gt;59085811&lt;/_accessed&gt;&lt;_created&gt;58747328&lt;/_created&gt;&lt;_modified&gt;59085811&lt;/_modified&gt;&lt;_pages&gt;77-98&lt;/_pages&gt;&lt;_place_published&gt;Amsterdam&lt;/_place_published&gt;&lt;_publisher&gt;North-Holland&lt;/_publisher&gt;&lt;_secondary_author&gt;Carter, A P; Brody, A&lt;/_secondary_author&gt;&lt;_secondary_title&gt;Applications of Input-Output Analysis&lt;/_secondary_title&gt;&lt;/Details&gt;&lt;Extra&gt;&lt;DBUID&gt;{502CA3C0-22CA-4511-973C-E02D6A2BD88D}&lt;/DBUID&gt;&lt;/Extra&gt;&lt;/Item&gt;&lt;/References&gt;&lt;/Group&gt;&lt;Group&gt;&lt;References&gt;&lt;Item&gt;&lt;ID&gt;1207&lt;/ID&gt;&lt;UID&gt;{7EA69E36-74D1-4A7B-80CA-8CBD654AF9B8}&lt;/UID&gt;&lt;Title&gt;Input-Output Analysis and Linear Programming: The General Input-Output Model&lt;/Title&gt;&lt;Template&gt;Conference Paper&lt;/Template&gt;&lt;Star&gt;0&lt;/Star&gt;&lt;Tag&gt;0&lt;/Tag&gt;&lt;Author&gt;Beutel, J&lt;/Author&gt;&lt;Year&gt;1983&lt;/Year&gt;&lt;Details&gt;&lt;_accessed&gt;58753129&lt;/_accessed&gt;&lt;_created&gt;58747333&lt;/_created&gt;&lt;_modified&gt;58753129&lt;/_modified&gt;&lt;_place_published&gt;Laxenburg&lt;/_place_published&gt;&lt;_publisher&gt;IIASA&lt;/_publisher&gt;&lt;_secondary_title&gt;The 3rd IIASA Task Force Meeting&lt;/_secondary_title&gt;&lt;_tertiary_author&gt;Grassini, M; Smyshlyaev, A&lt;/_tertiary_author&gt;&lt;_tertiary_title&gt;Input–Output Modeling&lt;/_tertiary_title&gt;&lt;/Details&gt;&lt;Extra&gt;&lt;DBUID&gt;{502CA3C0-22CA-4511-973C-E02D6A2BD88D}&lt;/DBUID&gt;&lt;/Extra&gt;&lt;/Item&gt;&lt;/References&gt;&lt;/Group&gt;&lt;/Citation&gt;_x000a_"/>
    <w:docVar w:name="NE.Ref{35A06119-0A4A-4207-86CE-EEBE915F0767}" w:val=" ADDIN NE.Ref.{35A06119-0A4A-4207-86CE-EEBE915F0767}&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36E3B4A6-9E88-449F-B51C-0A27CD19DFEA}" w:val=" ADDIN NE.Ref.{36E3B4A6-9E88-449F-B51C-0A27CD19DFEA}&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3825B477-3F5D-4567-95FC-3883ED0EB16A}" w:val=" ADDIN NE.Ref.{3825B477-3F5D-4567-95FC-3883ED0EB16A}&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3884CB41-39E0-44BE-BDD7-DEAFF7D3F25C}" w:val=" ADDIN NE.Ref.{3884CB41-39E0-44BE-BDD7-DEAFF7D3F25C}&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389AB318-BEC2-4D63-9639-28BB07809E87}" w:val=" ADDIN NE.Ref.{389AB318-BEC2-4D63-9639-28BB07809E8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38D640C9-AFA5-4C5A-851B-0C57A30C1B31}" w:val=" ADDIN NE.Ref.{38D640C9-AFA5-4C5A-851B-0C57A30C1B31}&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38E1074E-8F31-4DE6-A495-E519198410F7}" w:val=" ADDIN NE.Ref.{38E1074E-8F31-4DE6-A495-E519198410F7}&lt;Citation SecTmpl=&quot;1&quot;&gt;&lt;Group&gt;&lt;References&gt;&lt;Item&gt;&lt;ID&gt;1049&lt;/ID&gt;&lt;UID&gt;{7257A63E-8127-4502-8860-3C0EC8F209E0}&lt;/UID&gt;&lt;Title&gt;Methane emissions by Chinese economy: Inventory and embodiment analysis&lt;/Title&gt;&lt;Template&gt;Journal Article&lt;/Template&gt;&lt;Star&gt;0&lt;/Star&gt;&lt;Tag&gt;0&lt;/Tag&gt;&lt;Author&gt;Zhang, Bo; Chen, Guo Qian&lt;/Author&gt;&lt;Year&gt;2010&lt;/Year&gt;&lt;Details&gt;&lt;_accessed&gt;58486258&lt;/_accessed&gt;&lt;_alternate_title&gt;Energy Policy&lt;/_alternate_title&gt;&lt;_created&gt;58000911&lt;/_created&gt;&lt;_isbn&gt;0301-4215&lt;/_isbn&gt;&lt;_issue&gt;8&lt;/_issue&gt;&lt;_journal&gt;Energy Policy&lt;/_journal&gt;&lt;_keywords&gt;Methane emission; Inventory; Input-output embodiment analysis&lt;/_keywords&gt;&lt;_modified&gt;58486260&lt;/_modified&gt;&lt;_pages&gt;4304-4316&lt;/_pages&gt;&lt;_url&gt;http://www.sciencedirect.com/science/article/B6V2W-4YTSM5D-3/2/e005984c82449091037f9df6ea2a1b12&lt;/_url&gt;&lt;_volume&gt;38&lt;/_volume&gt;&lt;/Details&gt;&lt;Extra&gt;&lt;DBUID&gt;{502CA3C0-22CA-4511-973C-E02D6A2BD88D}&lt;/DBUID&gt;&lt;/Extra&gt;&lt;/Item&gt;&lt;/References&gt;&lt;/Group&gt;&lt;/Citation&gt;_x000a_"/>
    <w:docVar w:name="NE.Ref{392B4D8F-A8EA-4626-A92A-158FDB6331B0}" w:val=" ADDIN NE.Ref.{392B4D8F-A8EA-4626-A92A-158FDB6331B0}&lt;Citation&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3A36475C-2065-43AB-B5A1-77B1391D6732}" w:val=" ADDIN NE.Ref.{3A36475C-2065-43AB-B5A1-77B1391D6732}&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3A3684B8-5865-4708-ACCF-079E2940A651}" w:val=" ADDIN NE.Ref.{3A3684B8-5865-4708-ACCF-079E2940A651}&lt;Citation SecTmpl=&quot;1&quot;&gt;&lt;Group&gt;&lt;References&gt;&lt;Item&gt;&lt;ID&gt;1287&lt;/ID&gt;&lt;UID&gt;{3CB564FD-2782-464C-BD38-9FC2292BC7B1}&lt;/UID&gt;&lt;Title&gt;Input–output anatomy of China&amp;apos;s energy use changes in the 1980s&lt;/Title&gt;&lt;Template&gt;Journal Article&lt;/Template&gt;&lt;Star&gt;0&lt;/Star&gt;&lt;Tag&gt;0&lt;/Tag&gt;&lt;Author&gt;Lin, Xiannuan; Polenske, Karen R&lt;/Author&gt;&lt;Year&gt;1995&lt;/Year&gt;&lt;Details&gt;&lt;_accessed&gt;59366981&lt;/_accessed&gt;&lt;_created&gt;59331782&lt;/_created&gt;&lt;_issue&gt;1&lt;/_issue&gt;&lt;_journal&gt;Economic Systems Research&lt;/_journal&gt;&lt;_language&gt;English&lt;/_language&gt;&lt;_modified&gt;59366982&lt;/_modified&gt;&lt;_pages&gt;67-84&lt;/_pages&gt;&lt;_volume&gt;7&lt;/_volume&gt;&lt;/Details&gt;&lt;Extra&gt;&lt;DBUID&gt;{502CA3C0-22CA-4511-973C-E02D6A2BD88D}&lt;/DBUID&gt;&lt;/Extra&gt;&lt;/Item&gt;&lt;/References&gt;&lt;/Group&gt;&lt;/Citation&gt;_x000a_"/>
    <w:docVar w:name="NE.Ref{3A55F68A-76B3-49B3-A1E8-09F612C70EFE}" w:val=" ADDIN NE.Ref.{3A55F68A-76B3-49B3-A1E8-09F612C70EFE} ADDIN NE.Ref.{3A55F68A-76B3-49B3-A1E8-09F612C70EFE}&lt;Citation&gt;&lt;Group&gt;&lt;References&gt;&lt;Item&gt;&lt;ID&gt;5&lt;/ID&gt;&lt;UID&gt;{2494B224-016F-45AC-9229-994A718B72CF}&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B1C6C6ED-A304-4C0D-9312-ADA72474D14E}&lt;/DBUID&gt;&lt;/Extra&gt;&lt;/Item&gt;&lt;/References&gt;&lt;/Group&gt;&lt;Group&gt;&lt;References&gt;&lt;Item&gt;&lt;ID&gt;15&lt;/ID&gt;&lt;UID&gt;{A655163A-403C-47D3-8A1E-8B0886EBB8AE}&lt;/UID&gt;&lt;Title&gt;中国应对气候变化国家方案&lt;/Title&gt;&lt;Template&gt;Report&lt;/Template&gt;&lt;Star&gt;0&lt;/Star&gt;&lt;Tag&gt;0&lt;/Tag&gt;&lt;Author&gt;国家发展和改革委员会&lt;/Author&gt;&lt;Year&gt;2007&lt;/Year&gt;&lt;Details&gt;&lt;_accessed&gt;58020044&lt;/_accessed&gt;&lt;_created&gt;58020044&lt;/_created&gt;&lt;_language&gt;Chinese&lt;/_language&gt;&lt;_modified&gt;58020044&lt;/_modified&gt;&lt;_pages&gt;6&lt;/_pages&gt;&lt;_place_published&gt;北京&lt;/_place_published&gt;&lt;_publisher&gt;国家发展和改革委员会&lt;/_publisher&gt;&lt;/Details&gt;&lt;Extra&gt;&lt;DBUID&gt;{B1C6C6ED-A304-4C0D-9312-ADA72474D14E}&lt;/DBUID&gt;&lt;/Extra&gt;&lt;/Item&gt;&lt;/References&gt;&lt;/Group&gt;&lt;Group&gt;&lt;References&gt;&lt;Item&gt;&lt;ID&gt;13&lt;/ID&gt;&lt;UID&gt;{FE69C7D1-FA25-4CEE-BC96-CACFDBF5ED5D}&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B1C6C6ED-A304-4C0D-9312-ADA72474D14E}&lt;/DBUID&gt;&lt;/Extra&gt;&lt;/Item&gt;&lt;/References&gt;&lt;/Group&gt;&lt;/Citation&gt;_x000a_"/>
    <w:docVar w:name="NE.Ref{3B1661E6-1A31-4E9C-B454-45CB26D8A023}" w:val=" ADDIN NE.Ref.{3B1661E6-1A31-4E9C-B454-45CB26D8A023}&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3C282489-E757-4320-A1B8-51D5942D4270}" w:val=" ADDIN NE.Ref.{3C282489-E757-4320-A1B8-51D5942D4270}&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C65453E-9DA0-4716-B119-3E2858B53018}" w:val=" ADDIN NE.Ref.{3C65453E-9DA0-4716-B119-3E2858B53018} ADDIN NE.Ref.{3C65453E-9DA0-4716-B119-3E2858B53018}&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8745426&lt;/_accessed&gt;&lt;_created&gt;58745426&lt;/_created&gt;&lt;_issue&gt;5&lt;/_issue&gt;&lt;_journal&gt;American Economic Review&lt;/_journal&gt;&lt;_label&gt;MRIO&lt;/_label&gt;&lt;_language&gt;English&lt;/_language&gt;&lt;_modified&gt;58745426&lt;/_modified&gt;&lt;_pages&gt;803–826&lt;/_pages&gt;&lt;_volume&gt;45&lt;/_volume&gt;&lt;/Details&gt;&lt;Extra&gt;&lt;DBUID&gt;{502CA3C0-22CA-4511-973C-E02D6A2BD88D}&lt;/DBUID&gt;&lt;/Extra&gt;&lt;/Item&gt;&lt;/References&gt;&lt;/Group&gt;&lt;/Citation&gt;_x000a_"/>
    <w:docVar w:name="NE.Ref{3CBF7032-35CD-424A-A9AB-CE09FC1FBB1A}" w:val=" ADDIN NE.Ref.{3CBF7032-35CD-424A-A9AB-CE09FC1FBB1A}&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3CD25092-145A-49E2-985B-02C2EDAA68AF}" w:val=" ADDIN NE.Ref.{3CD25092-145A-49E2-985B-02C2EDAA68AF}&lt;Citation&gt;&lt;Group&gt;&lt;References&gt;&lt;Item&gt;&lt;ID&gt;1264&lt;/ID&gt;&lt;UID&gt;{0427D0B5-F102-4760-8FA0-DB83B7DDB6D2}&lt;/UID&gt;&lt;Title&gt;中国能源统计年鉴1991-1996&lt;/Title&gt;&lt;Template&gt;Book&lt;/Template&gt;&lt;Star&gt;0&lt;/Star&gt;&lt;Tag&gt;0&lt;/Tag&gt;&lt;Author&gt;国家统计局工业交通统计司&lt;/Author&gt;&lt;Year&gt;1998&lt;/Year&gt;&lt;Details&gt;&lt;_accessed&gt;59085538&lt;/_accessed&gt;&lt;_created&gt;59085538&lt;/_created&gt;&lt;_language&gt;Chinese&lt;/_language&gt;&lt;_modified&gt;59085538&lt;/_modified&gt;&lt;_place_published&gt;北京&lt;/_place_published&gt;&lt;_publisher&gt;中国统计出版社&lt;/_publisher&gt;&lt;/Details&gt;&lt;Extra&gt;&lt;DBUID&gt;{502CA3C0-22CA-4511-973C-E02D6A2BD88D}&lt;/DBUID&gt;&lt;/Extra&gt;&lt;/Item&gt;&lt;/References&gt;&lt;/Group&gt;&lt;/Citation&gt;_x000a_"/>
    <w:docVar w:name="NE.Ref{3CF89E77-AC55-4EED-8BCE-89011BA5DF8C}" w:val=" ADDIN NE.Ref.{3CF89E77-AC55-4EED-8BCE-89011BA5DF8C}&lt;Citation SecTmpl=&quot;1&quot;&gt;&lt;Group&gt;&lt;References&gt;&lt;Item&gt;&lt;ID&gt;1257&lt;/ID&gt;&lt;UID&gt;{C300B79E-9F6F-495D-9BE1-DFE1FD89C301}&lt;/UID&gt;&lt;Title&gt;我国低碳经济发展框架与科学基础&lt;/Title&gt;&lt;Template&gt;Book&lt;/Template&gt;&lt;Star&gt;0&lt;/Star&gt;&lt;Tag&gt;0&lt;/Tag&gt;&lt;Author&gt;刘卫东; 陆大道; 张雷; 王礼茂; 赵建安; 李胜功; 马丽; 唐志鹏&lt;/Author&gt;&lt;Year&gt;2010&lt;/Year&gt;&lt;Details&gt;&lt;_accessed&gt;59082759&lt;/_accessed&gt;&lt;_created&gt;59082759&lt;/_created&gt;&lt;_language&gt;Chinese&lt;/_language&gt;&lt;_modified&gt;59082759&lt;/_modified&gt;&lt;_place_published&gt;北京&lt;/_place_published&gt;&lt;_publisher&gt;商务印书馆&lt;/_publisher&gt;&lt;/Details&gt;&lt;Extra&gt;&lt;DBUID&gt;{502CA3C0-22CA-4511-973C-E02D6A2BD88D}&lt;/DBUID&gt;&lt;/Extra&gt;&lt;/Item&gt;&lt;/References&gt;&lt;/Group&gt;&lt;/Citation&gt;_x000a_"/>
    <w:docVar w:name="NE.Ref{3F7A1120-256B-435C-B5DE-C0723B93DB17}" w:val=" ADDIN NE.Ref.{3F7A1120-256B-435C-B5DE-C0723B93DB17}&lt;Citation SecTmpl=&quot;1&quot;&gt;&lt;Group&gt;&lt;References&gt;&lt;Item&gt;&lt;ID&gt;1302&lt;/ID&gt;&lt;UID&gt;{8C30F164-1198-4633-A17C-632C94DBCE01}&lt;/UID&gt;&lt;Title&gt;外贸隐含碳排放变化的驱动因素研究——基于I-O SDA模型的分析&lt;/Title&gt;&lt;Template&gt;Journal Article&lt;/Template&gt;&lt;Star&gt;0&lt;/Star&gt;&lt;Tag&gt;0&lt;/Tag&gt;&lt;Author&gt;黄敏; 刘剑锋&lt;/Author&gt;&lt;Year&gt;2011&lt;/Year&gt;&lt;Details&gt;&lt;_accessed&gt;59335816&lt;/_accessed&gt;&lt;_author_adr&gt;浙江农林大学经济管理学院;&lt;/_author_adr&gt;&lt;_created&gt;59333222&lt;/_created&gt;&lt;_isbn&gt;1002-4670&lt;/_isbn&gt;&lt;_issue&gt;4&lt;/_issue&gt;&lt;_journal&gt;国际贸易问题&lt;/_journal&gt;&lt;_keywords&gt;隐含碳; 驱动因素; 结构分解分析&lt;/_keywords&gt;&lt;_language&gt;Chinese&lt;/_language&gt;&lt;_modified&gt;59333304&lt;/_modified&gt;&lt;_pages&gt;94-103&lt;/_pages&gt;&lt;/Details&gt;&lt;Extra&gt;&lt;DBUID&gt;{502CA3C0-22CA-4511-973C-E02D6A2BD88D}&lt;/DBUID&gt;&lt;/Extra&gt;&lt;/Item&gt;&lt;/References&gt;&lt;/Group&gt;&lt;/Citation&gt;_x000a_"/>
    <w:docVar w:name="NE.Ref{408320DE-4865-471B-AA61-F5EDE74785EA}" w:val=" ADDIN NE.Ref.{408320DE-4865-471B-AA61-F5EDE74785EA}&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0CD4109-9041-4D1D-AA25-D67185490F37}" w:val=" ADDIN NE.Ref.{40CD4109-9041-4D1D-AA25-D67185490F37}&lt;Citation&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Citation&gt;_x000a_"/>
    <w:docVar w:name="NE.Ref{41D97B7B-A7A9-4F00-A6E7-956BEC8A6B31}" w:val=" ADDIN NE.Ref.{41D97B7B-A7A9-4F00-A6E7-956BEC8A6B31} ADDIN NE.Ref.{41D97B7B-A7A9-4F00-A6E7-956BEC8A6B31}&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8750543&lt;/_accessed&gt;&lt;_created&gt;58750543&lt;/_created&gt;&lt;_modified&gt;58750543&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421BA3AF-BC3E-4467-8B46-BF3378B34A35}" w:val=" ADDIN NE.Ref.{421BA3AF-BC3E-4467-8B46-BF3378B34A35}&lt;Citation SecTmpl=&quot;1&quot;&gt;&lt;Group&gt;&lt;References&gt;&lt;Item&gt;&lt;ID&gt;1280&lt;/ID&gt;&lt;UID&gt;{600949A8-045C-458B-9AEB-9B62C494E70A}&lt;/UID&gt;&lt;Title&gt;Impact of population growth&lt;/Title&gt;&lt;Template&gt;Journal Article&lt;/Template&gt;&lt;Star&gt;0&lt;/Star&gt;&lt;Tag&gt;0&lt;/Tag&gt;&lt;Author&gt;Ehrlich, Paul R; Holdren, John P&lt;/Author&gt;&lt;Year&gt;1971&lt;/Year&gt;&lt;Details&gt;&lt;_accessed&gt;59366977&lt;/_accessed&gt;&lt;_created&gt;59326027&lt;/_created&gt;&lt;_issue&gt;3977&lt;/_issue&gt;&lt;_journal&gt;Science&lt;/_journal&gt;&lt;_language&gt;English&lt;/_language&gt;&lt;_modified&gt;59366977&lt;/_modified&gt;&lt;_pages&gt;1212-1217&lt;/_pages&gt;&lt;_volume&gt;171&lt;/_volume&gt;&lt;/Details&gt;&lt;Extra&gt;&lt;DBUID&gt;{502CA3C0-22CA-4511-973C-E02D6A2BD88D}&lt;/DBUID&gt;&lt;/Extra&gt;&lt;/Item&gt;&lt;/References&gt;&lt;/Group&gt;&lt;/Citation&gt;_x000a_"/>
    <w:docVar w:name="NE.Ref{428AA17F-8794-4104-BF4E-79DDA6F8E0FC}" w:val=" ADDIN NE.Ref.{428AA17F-8794-4104-BF4E-79DDA6F8E0FC}&lt;Citation SecTmpl=&quot;1&quot;&gt;&lt;Group&gt;&lt;References&gt;&lt;Item&gt;&lt;ID&gt;431&lt;/ID&gt;&lt;UID&gt;{80B4777B-871A-4625-9698-28D884DE2205}&lt;/UID&gt;&lt;Title&gt;Energy embodied in the international trade of China: An energy input–output analysis&lt;/Title&gt;&lt;Template&gt;Journal Article&lt;/Template&gt;&lt;Star&gt;0&lt;/Star&gt;&lt;Tag&gt;0&lt;/Tag&gt;&lt;Author&gt;Liu, Hongtao; Xi, Youmin; Guo, Ju&amp;apos;e; Li, Xia&lt;/Author&gt;&lt;Year&gt;2010&lt;/Year&gt;&lt;Details&gt;&lt;_accessed&gt;59334684&lt;/_accessed&gt;&lt;_created&gt;57978395&lt;/_created&gt;&lt;_issue&gt;8&lt;/_issue&gt;&lt;_journal&gt;Energy Policy&lt;/_journal&gt;&lt;_language&gt;English&lt;/_language&gt;&lt;_modified&gt;58751095&lt;/_modified&gt;&lt;_pages&gt;3957-3964&lt;/_pages&gt;&lt;_volume&gt;38&lt;/_volume&gt;&lt;/Details&gt;&lt;Extra&gt;&lt;DBUID&gt;{502CA3C0-22CA-4511-973C-E02D6A2BD88D}&lt;/DBUID&gt;&lt;/Extra&gt;&lt;/Item&gt;&lt;/References&gt;&lt;/Group&gt;&lt;/Citation&gt;_x000a_"/>
    <w:docVar w:name="NE.Ref{429576F1-9668-40AB-9B94-20801F227B0D}" w:val=" ADDIN NE.Ref.{429576F1-9668-40AB-9B94-20801F227B0D}&lt;Citation&gt;&lt;Group&gt;&lt;References&gt;&lt;Item&gt;&lt;ID&gt;1281&lt;/ID&gt;&lt;UID&gt;{43509457-9E90-483D-9319-194AF00FCD57}&lt;/UID&gt;&lt;Title&gt;Impact of carbon dioxide emission control on GNP growth: Interpretation of proposed_x000d__x000a_scenarios&lt;/Title&gt;&lt;Template&gt;Report&lt;/Template&gt;&lt;Star&gt;0&lt;/Star&gt;&lt;Tag&gt;0&lt;/Tag&gt;&lt;Author&gt;Kaya, Yoyichi&lt;/Author&gt;&lt;Year&gt;1989&lt;/Year&gt;&lt;Details&gt;&lt;_secondary_title&gt;IPCC Response Strategies Working Group Memorandum&lt;/_secondary_title&gt;&lt;_modified&gt;59326063&lt;/_modified&gt;&lt;_created&gt;59326063&lt;/_created&gt;&lt;_accessed&gt;59326063&lt;/_accessed&gt;&lt;/Details&gt;&lt;Extra&gt;&lt;DBUID&gt;{502CA3C0-22CA-4511-973C-E02D6A2BD88D}&lt;/DBUID&gt;&lt;/Extra&gt;&lt;/Item&gt;&lt;/References&gt;&lt;/Group&gt;&lt;/Citation&gt;_x000a_"/>
    <w:docVar w:name="NE.Ref{42C14797-D8B3-4DAB-8EE7-6661E10AD9B2}" w:val=" ADDIN NE.Ref.{42C14797-D8B3-4DAB-8EE7-6661E10AD9B2}&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42ED659B-F49B-4C87-AD2E-8947B61407F9}" w:val=" ADDIN NE.Ref.{42ED659B-F49B-4C87-AD2E-8947B61407F9}&lt;Citation&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082769&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48C0987A-6454-4B7A-B2F4-33503103E6C0}" w:val=" ADDIN NE.Ref.{48C0987A-6454-4B7A-B2F4-33503103E6C0}&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9085812&lt;/_accessed&gt;&lt;_created&gt;58745413&lt;/_created&gt;&lt;_label&gt;MRIO&lt;/_label&gt;&lt;_modified&gt;59085812&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48FEC060-E96C-488F-AA81-98DAB6E1C47A}" w:val=" ADDIN NE.Ref.{48FEC060-E96C-488F-AA81-98DAB6E1C47A}&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49CFC123-F2A3-4FF7-8D68-1EF6697C3957}" w:val=" ADDIN NE.Ref.{49CFC123-F2A3-4FF7-8D68-1EF6697C395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49E9ECC5-BCF7-4B41-AAD8-5BAC23F0A557}" w:val=" ADDIN NE.Ref.{49E9ECC5-BCF7-4B41-AAD8-5BAC23F0A557}&lt;Citation SecTmpl=&quot;1&quot;&gt;&lt;Group&gt;&lt;References&gt;&lt;Item&gt;&lt;ID&gt;1299&lt;/ID&gt;&lt;UID&gt;{96A00A3C-4D24-406E-A338-8870FEBAAAA3}&lt;/UID&gt;&lt;Title&gt;中国贸易含碳量及其影响因素——基于（进口）非竞争型投入产出表的分析&lt;/Title&gt;&lt;Template&gt;Journal Article&lt;/Template&gt;&lt;Star&gt;0&lt;/Star&gt;&lt;Tag&gt;0&lt;/Tag&gt;&lt;Author&gt;张友国&lt;/Author&gt;&lt;Year&gt;2010&lt;/Year&gt;&lt;Details&gt;&lt;_accessed&gt;59389117&lt;/_accessed&gt;&lt;_created&gt;59332984&lt;/_created&gt;&lt;_issue&gt;4&lt;/_issue&gt;&lt;_journal&gt;经济学（季刊）&lt;/_journal&gt;&lt;_language&gt;Chinese&lt;/_language&gt;&lt;_modified&gt;59332985&lt;/_modified&gt;&lt;_pages&gt;1287-1310&lt;/_pages&gt;&lt;_volume&gt;9&lt;/_volume&gt;&lt;/Details&gt;&lt;Extra&gt;&lt;DBUID&gt;{502CA3C0-22CA-4511-973C-E02D6A2BD88D}&lt;/DBUID&gt;&lt;/Extra&gt;&lt;/Item&gt;&lt;/References&gt;&lt;/Group&gt;&lt;/Citation&gt;_x000a_"/>
    <w:docVar w:name="NE.Ref{4A11C80E-39FE-45A6-8588-C0A4983D11B1}" w:val=" ADDIN NE.Ref.{4A11C80E-39FE-45A6-8588-C0A4983D11B1}&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4AC061AD-0A9D-456F-B442-6D2D01FAB267}" w:val=" ADDIN NE.Ref.{4AC061AD-0A9D-456F-B442-6D2D01FAB267}&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9085640&lt;/_accessed&gt;&lt;_created&gt;58031997&lt;/_created&gt;&lt;_date&gt;58082400&lt;/_date&gt;&lt;_date_display&gt;2010&lt;/_date_display&gt;&lt;_doi&gt;10.3334/CDIAC/00001&lt;/_doi&gt;&lt;_marked_fields&gt;title;SUB|46|1_x0009__x000d__x000a_&lt;/_marked_fields&gt;&lt;_modified&gt;59085640&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4B3E6B9C-6899-4BFD-B637-613ACE511A50}" w:val=" ADDIN NE.Ref.{4B3E6B9C-6899-4BFD-B637-613ACE511A50}&lt;Citation SecTmpl=&quot;1&quot;&gt;&lt;Group&gt;&lt;References&gt;&lt;Item&gt;&lt;ID&gt;1305&lt;/ID&gt;&lt;UID&gt;{EF8656CE-D856-4D9B-9E3D-CBA79B15B59D}&lt;/UID&gt;&lt;Title&gt;经济发展方式变化对中国碳排放强度的影响&lt;/Title&gt;&lt;Template&gt;Journal Article&lt;/Template&gt;&lt;Star&gt;0&lt;/Star&gt;&lt;Tag&gt;1&lt;/Tag&gt;&lt;Author&gt;张友国&lt;/Author&gt;&lt;Year&gt;2010&lt;/Year&gt;&lt;Details&gt;&lt;_accessed&gt;59335767&lt;/_accessed&gt;&lt;_author_adr&gt;中国社会科学院数量经济与技术经济研究所;中国社会科学院环境与发展研究中心;&lt;/_author_adr&gt;&lt;_created&gt;59333222&lt;/_created&gt;&lt;_isbn&gt;0577-9154&lt;/_isbn&gt;&lt;_issue&gt;4&lt;/_issue&gt;&lt;_journal&gt;经济研究&lt;/_journal&gt;&lt;_keywords&gt;经济发展方式; 碳排放强度; 投入产出结构分解&lt;/_keywords&gt;&lt;_language&gt;Chinese&lt;/_language&gt;&lt;_modified&gt;59335767&lt;/_modified&gt;&lt;_pages&gt;120-133&lt;/_pages&gt;&lt;/Details&gt;&lt;Extra&gt;&lt;DBUID&gt;{502CA3C0-22CA-4511-973C-E02D6A2BD88D}&lt;/DBUID&gt;&lt;/Extra&gt;&lt;/Item&gt;&lt;/References&gt;&lt;/Group&gt;&lt;/Citation&gt;_x000a_"/>
    <w:docVar w:name="NE.Ref{4BEF06DC-4A8E-4473-A051-C7C3C06BF3B2}" w:val=" ADDIN NE.Ref.{4BEF06DC-4A8E-4473-A051-C7C3C06BF3B2}&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Weber, Christopher; Guan, Dabo; Hubacek, Klaus&lt;/Author&gt;&lt;Year&gt;2007&lt;/Year&gt;&lt;Details&gt;&lt;_accessed&gt;59051405&lt;/_accessed&gt;&lt;_created&gt;58014525&lt;/_created&gt;&lt;_issue&gt;17&lt;/_issue&gt;&lt;_journal&gt;Environmental Science &amp;amp; Technology&lt;/_journal&gt;&lt;_language&gt;English&lt;/_language&gt;&lt;_marked_fields&gt;title;SUB|19|1_x0009__x000d__x000a_&lt;/_marked_fields&gt;&lt;_modified&gt;59051406&lt;/_modified&gt;&lt;_pages&gt;5939-5944&lt;/_pages&gt;&lt;_volume&gt;41&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4CD6DE77-0927-44B5-AA80-4EF95398F58E}" w:val=" ADDIN NE.Ref.{4CD6DE77-0927-44B5-AA80-4EF95398F58E}&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4CFDE270-2AA9-410A-AAE9-30D2396E5DFC}" w:val=" ADDIN NE.Ref.{4CFDE270-2AA9-410A-AAE9-30D2396E5DFC}&lt;Citation&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4E8598C0-369E-4E3F-9ADD-756859589368}" w:val=" ADDIN NE.Ref.{4E8598C0-369E-4E3F-9ADD-75685958936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F5F261F-E407-4DB8-B216-31646934B6DE}" w:val=" ADDIN NE.Ref.{4F5F261F-E407-4DB8-B216-31646934B6DE}&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4FB4A0D4-5567-481E-9AC1-6EDF6234D08A}" w:val=" ADDIN NE.Ref.{4FB4A0D4-5567-481E-9AC1-6EDF6234D08A}&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50271943-B73C-440E-A4F1-DB982093DA4B}" w:val=" ADDIN NE.Ref.{50271943-B73C-440E-A4F1-DB982093DA4B}&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50B88636-B23B-4FDD-BBBF-CF533BADA856}" w:val=" ADDIN NE.Ref.{50B88636-B23B-4FDD-BBBF-CF533BADA856}&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511F8B53-E1B2-44FC-9DF4-805826157967}" w:val=" ADDIN NE.Ref.{511F8B53-E1B2-44FC-9DF4-805826157967}&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53FFBC27-1954-4669-A12B-37B085C2D759}" w:val=" ADDIN NE.Ref.{53FFBC27-1954-4669-A12B-37B085C2D759}&lt;Citation SecTmpl=&quot;1&quot;&gt;&lt;Group&gt;&lt;References&gt;&lt;Item&gt;&lt;ID&gt;1273&lt;/ID&gt;&lt;UID&gt;{3F4D7FC4-D78B-4FB6-9CD1-66191545D521}&lt;/UID&gt;&lt;Title&gt;基于CGE的技术变化模拟及其在气候政策分析中的应用&lt;/Title&gt;&lt;Template&gt;Thesis&lt;/Template&gt;&lt;Star&gt;0&lt;/Star&gt;&lt;Tag&gt;0&lt;/Tag&gt;&lt;Author&gt;王克&lt;/Author&gt;&lt;Year&gt;2008&lt;/Year&gt;&lt;Details&gt;&lt;_accessed&gt;59314550&lt;/_accessed&gt;&lt;_created&gt;59314550&lt;/_created&gt;&lt;_language&gt;Chinese&lt;/_language&gt;&lt;_modified&gt;59314550&lt;/_modified&gt;&lt;_place_published&gt;北京&lt;/_place_published&gt;&lt;_publisher&gt;清华大学&lt;/_publisher&gt;&lt;_volume&gt;博士论文&lt;/_volume&gt;&lt;/Details&gt;&lt;Extra&gt;&lt;DBUID&gt;{502CA3C0-22CA-4511-973C-E02D6A2BD88D}&lt;/DBUID&gt;&lt;/Extra&gt;&lt;/Item&gt;&lt;/References&gt;&lt;/Group&gt;&lt;/Citation&gt;_x000a_"/>
    <w:docVar w:name="NE.Ref{545280D7-A766-4137-9241-8FDC8D6CC4BD}" w:val=" ADDIN NE.Ref.{545280D7-A766-4137-9241-8FDC8D6CC4B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5E4F212-FD37-4A98-AA42-A43A7C3EDCA5}" w:val=" ADDIN NE.Ref.{55E4F212-FD37-4A98-AA42-A43A7C3EDCA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5682DEDA-B681-4620-B8DB-57A7797BC312}" w:val=" ADDIN NE.Ref.{5682DEDA-B681-4620-B8DB-57A7797BC312}&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573682FB-B60A-4DE2-B811-C6CFE43B49CB}" w:val=" ADDIN NE.Ref.{573682FB-B60A-4DE2-B811-C6CFE43B49CB}&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575F2342-C02E-4E6A-937C-51994F49A957}" w:val=" ADDIN NE.Ref.{575F2342-C02E-4E6A-937C-51994F49A957}&lt;Citation SecTmpl=&quot;1&quot;&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8EE2ED5-F40F-413B-8BEE-4B32CD65A23B}" w:val=" ADDIN NE.Ref.{58EE2ED5-F40F-413B-8BEE-4B32CD65A23B}&lt;Citation SecTmpl=&quot;1&quot;&gt;&lt;Group&gt;&lt;References&gt;&lt;Item&gt;&lt;ID&gt;1284&lt;/ID&gt;&lt;UID&gt;{3C52116C-B0DF-4F24-8A8D-8EAC0FFE03A2}&lt;/UID&gt;&lt;Title&gt;Air Pollution and the Economic Structure: Empirical Results of Input-output Computations&lt;/Title&gt;&lt;Template&gt;Book Section&lt;/Template&gt;&lt;Star&gt;0&lt;/Star&gt;&lt;Tag&gt;0&lt;/Tag&gt;&lt;Author&gt;Leontief, Wassily; Ford, Daniel&lt;/Author&gt;&lt;Year&gt;1972&lt;/Year&gt;&lt;Details&gt;&lt;_accessed&gt;59366981&lt;/_accessed&gt;&lt;_created&gt;59328977&lt;/_created&gt;&lt;_modified&gt;59328977&lt;/_modified&gt;&lt;_pages&gt;9-30&lt;/_pages&gt;&lt;_place_published&gt;Amsterdam-London&lt;/_place_published&gt;&lt;_publisher&gt;North-Holland Publishing Company&lt;/_publisher&gt;&lt;_secondary_author&gt;Brody, Andrew; Carter, Anne P&lt;/_secondary_author&gt;&lt;_secondary_title&gt;Input-Output Techniques&lt;/_secondary_title&gt;&lt;/Details&gt;&lt;Extra&gt;&lt;DBUID&gt;{502CA3C0-22CA-4511-973C-E02D6A2BD88D}&lt;/DBUID&gt;&lt;/Extra&gt;&lt;/Item&gt;&lt;/References&gt;&lt;/Group&gt;&lt;/Citation&gt;_x000a_"/>
    <w:docVar w:name="NE.Ref{58EE83DC-109C-43E7-9EFF-6CE870DD1EB1}" w:val=" ADDIN NE.Ref.{58EE83DC-109C-43E7-9EFF-6CE870DD1EB1}&lt;Citation SecTmpl=&quot;1&quot;&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58F6FCA2-C0E8-486F-AF78-5F156F1A98EE}" w:val=" ADDIN NE.Ref.{58F6FCA2-C0E8-486F-AF78-5F156F1A98EE}&lt;Citation&gt;&lt;Group&gt;&lt;References&gt;&lt;Item&gt;&lt;ID&gt;169&lt;/ID&gt;&lt;UID&gt;{B2C361EF-4138-423E-B7B5-492854CF3353}&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C1C6AFFD-40D7-4280-B372-B074675E48C0}&lt;/DBUID&gt;&lt;/Extra&gt;&lt;/Item&gt;&lt;/References&gt;&lt;/Group&gt;&lt;/Citation&gt;_x000a_"/>
    <w:docVar w:name="NE.Ref{59467B8F-5716-4C9A-980A-E7C444611572}" w:val=" ADDIN NE.Ref.{59467B8F-5716-4C9A-980A-E7C444611572}&lt;Citation SecTmpl=&quot;1&quot;&gt;&lt;Group&gt;&lt;References&gt;&lt;Item&gt;&lt;ID&gt;1290&lt;/ID&gt;&lt;UID&gt;{49F22177-85B8-42FC-8CBD-A4F2744F7705}&lt;/UID&gt;&lt;Title&gt;Why does energy intensity fluctuate in China?&lt;/Title&gt;&lt;Template&gt;Journal Article&lt;/Template&gt;&lt;Star&gt;0&lt;/Star&gt;&lt;Tag&gt;0&lt;/Tag&gt;&lt;Author&gt;Chai, Jian; Guo, Ju-E; Wang, Shou-Yang; Lai, Kin Keung&lt;/Author&gt;&lt;Year&gt;2009&lt;/Year&gt;&lt;Details&gt;&lt;_accessed&gt;59334389&lt;/_accessed&gt;&lt;_alternate_title&gt;Energy Policy&lt;/_alternate_title&gt;&lt;_created&gt;59332914&lt;/_created&gt;&lt;_date_display&gt;2009/12//&lt;/_date_display&gt;&lt;_db_updated&gt;ScienceDirect&lt;/_db_updated&gt;&lt;_isbn&gt;0301-4215&lt;/_isbn&gt;&lt;_issue&gt;12&lt;/_issue&gt;&lt;_journal&gt;Energy Policy&lt;/_journal&gt;&lt;_keywords&gt;Input–occupancy–output table; Structure decomposition analysis; Path analysis&lt;/_keywords&gt;&lt;_modified&gt;59334389&lt;/_modified&gt;&lt;_pages&gt;5717-5731&lt;/_pages&gt;&lt;_url&gt;http://www.sciencedirect.com/science/article/pii/S0301421509006259&lt;/_url&gt;&lt;_volume&gt;37&lt;/_volume&gt;&lt;/Details&gt;&lt;Extra&gt;&lt;DBUID&gt;{502CA3C0-22CA-4511-973C-E02D6A2BD88D}&lt;/DBUID&gt;&lt;/Extra&gt;&lt;/Item&gt;&lt;/References&gt;&lt;/Group&gt;&lt;/Citation&gt;_x000a_"/>
    <w:docVar w:name="NE.Ref{59636E84-1F8F-4EDE-AECE-3936531E694F}" w:val=" ADDIN NE.Ref.{59636E84-1F8F-4EDE-AECE-3936531E694F}&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C67398D-21DE-4DE7-8136-788254CE994D}" w:val=" ADDIN NE.Ref.{5C67398D-21DE-4DE7-8136-788254CE994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D376D52-00E4-41C0-A5A5-474FBA617DDF}" w:val=" ADDIN NE.Ref.{5D376D52-00E4-41C0-A5A5-474FBA617DDF}&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5D7A02A6-1D95-4CC7-ABD7-8E80F994A2EE}" w:val=" ADDIN NE.Ref.{5D7A02A6-1D95-4CC7-ABD7-8E80F994A2EE}&lt;Citation SecTmpl=&quot;1&quot;&gt;&lt;Group&gt;&lt;References&gt;&lt;Item&gt;&lt;ID&gt;1213&lt;/ID&gt;&lt;UID&gt;{DFB60615-93DF-410C-8E75-E1446173D4E2}&lt;/UID&gt;&lt;Title&gt;Pollution embodied in trade: the Norwegian case&lt;/Title&gt;&lt;Template&gt;Journal Article&lt;/Template&gt;&lt;Star&gt;0&lt;/Star&gt;&lt;Tag&gt;0&lt;/Tag&gt;&lt;Author&gt;Peters, G P; Hertwich, E G&lt;/Author&gt;&lt;Year&gt;2006&lt;/Year&gt;&lt;Details&gt;&lt;_accessed&gt;59352983&lt;/_accessed&gt;&lt;_created&gt;58750020&lt;/_created&gt;&lt;_issue&gt;4&lt;/_issue&gt;&lt;_journal&gt;Global Environmental Change&lt;/_journal&gt;&lt;_modified&gt;59085817&lt;/_modified&gt;&lt;_pages&gt;379-387&lt;/_pages&gt;&lt;_volume&gt;16&lt;/_volume&gt;&lt;/Details&gt;&lt;Extra&gt;&lt;DBUID&gt;{502CA3C0-22CA-4511-973C-E02D6A2BD88D}&lt;/DBUID&gt;&lt;/Extra&gt;&lt;/Item&gt;&lt;/References&gt;&lt;/Group&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010&lt;/ID&gt;&lt;UID&gt;{EAD26CCF-2390-40FF-B32E-98F085BC4A8B}&lt;/UID&gt;&lt;Title&gt;The CO2 &amp;apos;trade balance&amp;apos; between Scotland and the rest of the UK: Performing a multi-region environmental input-output analysis with limited data&lt;/Title&gt;&lt;Template&gt;Journal Article&lt;/Template&gt;&lt;Star&gt;0&lt;/Star&gt;&lt;Tag&gt;0&lt;/Tag&gt;&lt;Author&gt;McGregor, P G; Swales, J K; Turner, K&lt;/Author&gt;&lt;Year&gt;2008&lt;/Year&gt;&lt;Details&gt;&lt;_accessed&gt;59352983&lt;/_accessed&gt;&lt;_created&gt;57975140&lt;/_created&gt;&lt;_date_display&gt;2008_x000d__x000a_JUL 15&lt;/_date_display&gt;&lt;_isbn&gt;0921-8009&lt;/_isbn&gt;&lt;_issue&gt;4&lt;/_issue&gt;&lt;_journal&gt;Ecological Economics&lt;/_journal&gt;&lt;_keywords&gt;multi-region input-output models; CO2 trade balance; environmental responsibility; REGIONAL CONSUMPTION ACTIVITIES; GREENHOUSE-GAS EMISSIONS; RESPONSIBILITY; IMPORTS; IMPACT&lt;/_keywords&gt;&lt;_label&gt;MRIO&lt;/_label&gt;&lt;_language&gt;English&lt;/_language&gt;&lt;_marked_fields&gt;title;SUB|7|1_x0009__x000d__x000a_&lt;/_marked_fields&gt;&lt;_modified&gt;58801602&lt;/_modified&gt;&lt;_number&gt;ISI:000257973900012&lt;/_number&gt;&lt;_pages&gt;662-673&lt;/_pages&gt;&lt;_type_work&gt;Article&lt;/_type_work&gt;&lt;_volume&gt;66&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Group&gt;&lt;References&gt;&lt;Item&gt;&lt;ID&gt;1221&lt;/ID&gt;&lt;UID&gt;{8D68E225-1D9B-418F-B868-D3705DF67C44}&lt;/UID&gt;&lt;Title&gt;The measurement of CO2 embodiments in international trade: evidence from the harmonised input-output and bilaterial trade database&lt;/Title&gt;&lt;Template&gt;Report&lt;/Template&gt;&lt;Star&gt;0&lt;/Star&gt;&lt;Tag&gt;0&lt;/Tag&gt;&lt;Author&gt;Nakano, S; Okamura, A; Sakurai, N; Suzuki, M; Tojo, Y; Yamano, N&lt;/Author&gt;&lt;Year&gt;2009&lt;/Year&gt;&lt;Details&gt;&lt;_accessed&gt;59085816&lt;/_accessed&gt;&lt;_created&gt;58750354&lt;/_created&gt;&lt;_marked_fields&gt;title;SUB|22|1_x0009__x000d__x000a_&lt;/_marked_fields&gt;&lt;_modified&gt;59085816&lt;/_modified&gt;&lt;_place_published&gt;Paris&lt;/_place_published&gt;&lt;_publisher&gt;Directorate for Science Technology and Industry, Organisation for Economic Cooperation and Development (OECD)&lt;/_publisher&gt;&lt;/Details&gt;&lt;Extra&gt;&lt;DBUID&gt;{502CA3C0-22CA-4511-973C-E02D6A2BD88D}&lt;/DBUID&gt;&lt;/Extra&gt;&lt;/Item&gt;&lt;/References&gt;&lt;/Group&gt;&lt;/Citation&gt;_x000a_"/>
    <w:docVar w:name="NE.Ref{5D9C5D0E-490B-4291-870A-F651D2798AFE}" w:val=" ADDIN NE.Ref.{5D9C5D0E-490B-4291-870A-F651D2798AFE}&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5DF066DE-C45B-4C1E-AA19-F547C694E985}" w:val=" ADDIN NE.Ref.{5DF066DE-C45B-4C1E-AA19-F547C694E985} ADDIN NE.Ref.{5DF066DE-C45B-4C1E-AA19-F547C694E985}&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5F63CAC5-1010-4630-AF55-8AB890D7A982}" w:val=" ADDIN NE.Ref.{5F63CAC5-1010-4630-AF55-8AB890D7A982}&lt;Citation&gt;&lt;Group&gt;&lt;References&gt;&lt;Item&gt;&lt;ID&gt;816&lt;/ID&gt;&lt;UID&gt;{0E7788BF-E7B1-482A-BCC5-11D01BC4065E}&lt;/UID&gt;&lt;Title&gt;The importance of carbon footprint estimation boundaries&lt;/Title&gt;&lt;Template&gt;Journal Article&lt;/Template&gt;&lt;Star&gt;0&lt;/Star&gt;&lt;Tag&gt;5&lt;/Tag&gt;&lt;Author&gt;Matthews, H S; Hendrickson, C T; Weber, C L&lt;/Author&gt;&lt;Year&gt;2008&lt;/Year&gt;&lt;Details&gt;&lt;_accessed&gt;58544635&lt;/_accessed&gt;&lt;_author_adr&gt;[Matthews, H. Scott; Hendrickson, Chris T.; Weber, Christopher L.] Carnegie Mellon Univ, Pittsburgh, PA 15213 USA. Matthews, HS, Carnegie Mellon Univ, Pittsburgh, PA 15213 USA. E-Mail: hsm@cmu.edu&lt;/_author_adr&gt;&lt;_created&gt;57657204&lt;/_created&gt;&lt;_isbn&gt;0013-936X %/ AMER CHEMICAL SOC&lt;/_isbn&gt;&lt;_issue&gt;16&lt;/_issue&gt;&lt;_journal&gt;Environmental Science &amp;amp; Technology&lt;/_journal&gt;&lt;_keywords&gt;CONSUMER RESPONSIBILITY_x000d__x000a_PRODUCER&lt;/_keywords&gt;&lt;_language&gt;English&lt;/_language&gt;&lt;_modified&gt;58171191&lt;/_modified&gt;&lt;_pages&gt;5839-5842&lt;/_pages&gt;&lt;_short_title&gt;The importance of carbon footprint estimation boundaries&lt;/_short_title&gt;&lt;_type_work&gt;Article&lt;/_type_work&gt;&lt;_volume&gt;42&lt;/_volume&gt;&lt;/Details&gt;&lt;Extra&gt;&lt;DBUID&gt;{502CA3C0-22CA-4511-973C-E02D6A2BD88D}&lt;/DBUID&gt;&lt;/Extra&gt;&lt;/Item&gt;&lt;/References&gt;&lt;/Group&gt;&lt;/Citation&gt;_x000a_"/>
    <w:docVar w:name="NE.Ref{5FBC69E9-6A6D-4360-95AB-74E2CB5C0407}" w:val=" ADDIN NE.Ref.{5FBC69E9-6A6D-4360-95AB-74E2CB5C0407}&lt;Citation&gt;&lt;Group&gt;&lt;References&gt;&lt;Item&gt;&lt;ID&gt;1285&lt;/ID&gt;&lt;UID&gt;{4398F837-E06B-4134-AEF4-2BB0214E7CDF}&lt;/UID&gt;&lt;Title&gt;Energy demand, structural change and trade: A decomposition analysis of the Danish manufacturing industry&lt;/Title&gt;&lt;Template&gt;Journal Article&lt;/Template&gt;&lt;Star&gt;0&lt;/Star&gt;&lt;Tag&gt;0&lt;/Tag&gt;&lt;Author&gt;Jacobsen, Henrik K&lt;/Author&gt;&lt;Year&gt;2000&lt;/Year&gt;&lt;Details&gt;&lt;_accessed&gt;59366979&lt;/_accessed&gt;&lt;_created&gt;59330442&lt;/_created&gt;&lt;_issue&gt;3&lt;/_issue&gt;&lt;_journal&gt;Economic Systems Research&lt;/_journal&gt;&lt;_language&gt;English&lt;/_language&gt;&lt;_modified&gt;59366980&lt;/_modified&gt;&lt;_pages&gt;319-343&lt;/_pages&gt;&lt;_volume&gt;12&lt;/_volume&gt;&lt;/Details&gt;&lt;Extra&gt;&lt;DBUID&gt;{502CA3C0-22CA-4511-973C-E02D6A2BD88D}&lt;/DBUID&gt;&lt;/Extra&gt;&lt;/Item&gt;&lt;/References&gt;&lt;/Group&gt;&lt;/Citation&gt;_x000a_"/>
    <w:docVar w:name="NE.Ref{5FC87DAD-6B2C-4E7A-A057-6819DA0F2FA2}" w:val=" ADDIN NE.Ref.{5FC87DAD-6B2C-4E7A-A057-6819DA0F2FA2}&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60A2DFC0-AF10-4367-B289-3CA756EBC16E}" w:val=" ADDIN NE.Ref.{60A2DFC0-AF10-4367-B289-3CA756EBC16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0C1A1F9-2C0A-4FE9-9C5C-704B50744815}" w:val=" ADDIN NE.Ref.{60C1A1F9-2C0A-4FE9-9C5C-704B50744815}&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30877AE-13FA-4E8A-8B08-D0CE31498BD7}" w:val=" ADDIN NE.Ref.{630877AE-13FA-4E8A-8B08-D0CE31498BD7} ADDIN NE.Ref.{630877AE-13FA-4E8A-8B08-D0CE31498BD7}&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8750559&lt;/_accessed&gt;&lt;_created&gt;58750559&lt;/_created&gt;&lt;_modified&gt;58750559&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635DF6BA-1645-41EC-8351-C4C611DAAA7F}" w:val=" ADDIN NE.Ref.{635DF6BA-1645-41EC-8351-C4C611DAAA7F}&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6469C291-B3A9-4A6B-8823-A0DB48540441}" w:val=" ADDIN NE.Ref.{6469C291-B3A9-4A6B-8823-A0DB48540441}&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648D382D-C123-4F83-A1A5-9C91C24F7812}" w:val=" ADDIN NE.Ref.{648D382D-C123-4F83-A1A5-9C91C24F7812}&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654B5481-DB00-45DF-BD0A-69959A329775}" w:val=" ADDIN NE.Ref.{654B5481-DB00-45DF-BD0A-69959A32977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664E8076-06E5-4356-89D8-78BED3C1348C}" w:val=" ADDIN NE.Ref.{664E8076-06E5-4356-89D8-78BED3C1348C} ADDIN NE.Ref.{664E8076-06E5-4356-89D8-78BED3C1348C}&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8745421&lt;/_accessed&gt;&lt;_created&gt;58745413&lt;/_created&gt;&lt;_label&gt;MRIO&lt;/_label&gt;&lt;_modified&gt;58745413&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66B1FDCE-673D-46C3-98F9-E8CA1B08B25E}" w:val=" ADDIN NE.Ref.{66B1FDCE-673D-46C3-98F9-E8CA1B08B25E}&lt;Citation SecTmpl=&quot;1&quot;&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66D17B8D-5248-43B8-982F-709612DE2D6A}" w:val=" ADDIN NE.Ref.{66D17B8D-5248-43B8-982F-709612DE2D6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227&lt;/ID&gt;&lt;UID&gt;{1BBA8A06-2243-4DA8-87CD-D2376964E497}&lt;/UID&gt;&lt;Title&gt;Trade pattern change impact on industrial CO2 emissions in Taiwan&lt;/Title&gt;&lt;Template&gt;Journal Article&lt;/Template&gt;&lt;Star&gt;0&lt;/Star&gt;&lt;Tag&gt;0&lt;/Tag&gt;&lt;Author&gt;Wu, Jung-Hua; Chen, Yen-Yin; Huang, Yun-Hsun&lt;/Author&gt;&lt;Year&gt;2007&lt;/Year&gt;&lt;Details&gt;&lt;_accessed&gt;58752984&lt;/_accessed&gt;&lt;_created&gt;58751124&lt;/_created&gt;&lt;_issue&gt;11&lt;/_issue&gt;&lt;_journal&gt;Energy Policy&lt;/_journal&gt;&lt;_marked_fields&gt;title;SUB|45|1_x0009__x000d__x000a_&lt;/_marked_fields&gt;&lt;_modified&gt;58752984&lt;/_modified&gt;&lt;_pages&gt;5436-5446&lt;/_pages&gt;&lt;_volume&gt;35&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679C195A-8F99-4701-86A9-ED293792726B}" w:val=" ADDIN NE.Ref.{679C195A-8F99-4701-86A9-ED293792726B}&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68D95DE5-9127-49A4-83F6-9A53B05F992A}" w:val=" ADDIN NE.Ref.{68D95DE5-9127-49A4-83F6-9A53B05F992A} ADDIN NE.Ref.{68D95DE5-9127-49A4-83F6-9A53B05F992A}&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Citation&gt;_x000a_"/>
    <w:docVar w:name="NE.Ref{694186D6-7D02-4FF5-A365-7871DF083908}" w:val=" ADDIN NE.Ref.{694186D6-7D02-4FF5-A365-7871DF083908}&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6B3712C2-46D1-43A2-AD06-EA3EC18BC365}" w:val=" ADDIN NE.Ref.{6B3712C2-46D1-43A2-AD06-EA3EC18BC365}&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BA760C5-EAD4-4FF4-A836-DC5E2379D649}" w:val=" ADDIN NE.Ref.{6BA760C5-EAD4-4FF4-A836-DC5E2379D649}&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C4D5DEF-9C6F-4622-9D6D-7809942B2BE6}" w:val=" ADDIN NE.Ref.{6C4D5DEF-9C6F-4622-9D6D-7809942B2BE6}&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9085816&lt;/_accessed&gt;&lt;_created&gt;58750543&lt;/_created&gt;&lt;_modified&gt;59085816&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6D2D3F91-3729-4519-B23B-3150DBF28172}" w:val=" ADDIN NE.Ref.{6D2D3F91-3729-4519-B23B-3150DBF28172}&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D805D8F-ABB5-4D66-89B3-51926162847A}" w:val=" ADDIN NE.Ref.{6D805D8F-ABB5-4D66-89B3-51926162847A}&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E347B4C-97F9-42DB-A766-244EA4DD9312}" w:val=" ADDIN NE.Ref.{6E347B4C-97F9-42DB-A766-244EA4DD9312}&lt;Citation&gt;&lt;Group&gt;&lt;References&gt;&lt;Item&gt;&lt;ID&gt;161&lt;/ID&gt;&lt;UID&gt;{A223F001-30B3-4FAB-9AA7-8A7E30DBCFD5}&lt;/UID&gt;&lt;Title&gt;Climate Change 2007: Synthesis Report. Contribution of Working Groups I, II and III to the Fourth Assessment Report of the Intergovernmental Panel on Climate Change&lt;/Title&gt;&lt;Template&gt;Book&lt;/Template&gt;&lt;Star&gt;0&lt;/Star&gt;&lt;Tag&gt;0&lt;/Tag&gt;&lt;Author&gt;IPCC&lt;/Author&gt;&lt;Year&gt;2007&lt;/Year&gt;&lt;Details&gt;&lt;_accessed&gt;57728982&lt;/_accessed&gt;&lt;_created&gt;57710498&lt;/_created&gt;&lt;_language&gt;English&lt;/_language&gt;&lt;_modified&gt;57728982&lt;/_modified&gt;&lt;_place_published&gt;Geneva, Switzerland&lt;/_place_published&gt;&lt;_publisher&gt;IPCC&lt;/_publisher&gt;&lt;_secondary_author&gt;The Core Writing Team,; Pachauri, Rajendra K; Reisinger, Andy&lt;/_secondary_author&gt;&lt;/Details&gt;&lt;Extra&gt;&lt;DBUID&gt;{C1C6AFFD-40D7-4280-B372-B074675E48C0}&lt;/DBUID&gt;&lt;/Extra&gt;&lt;/Item&gt;&lt;/References&gt;&lt;/Group&gt;&lt;/Citation&gt;_x000a_"/>
    <w:docVar w:name="NE.Ref{6F62B0FA-C06B-4B71-90FF-10BB5090B41D}" w:val=" ADDIN NE.Ref.{6F62B0FA-C06B-4B71-90FF-10BB5090B41D}&lt;Citation&gt;&lt;Group&gt;&lt;References&gt;&lt;Item&gt;&lt;ID&gt;1153&lt;/ID&gt;&lt;UID&gt;{29C06AD2-5A49-417F-855C-257407EEE069}&lt;/UID&gt;&lt;Title&gt;中国投入产出表2007&lt;/Title&gt;&lt;Template&gt;Book&lt;/Template&gt;&lt;Star&gt;0&lt;/Star&gt;&lt;Tag&gt;0&lt;/Tag&gt;&lt;Author&gt;国家统计局国民经济核算司&lt;/Author&gt;&lt;Year&gt;2009&lt;/Year&gt;&lt;Details&gt;&lt;_accessed&gt;58014284&lt;/_accessed&gt;&lt;_created&gt;58014284&lt;/_created&gt;&lt;_language&gt;Chinese&lt;/_language&gt;&lt;_modified&gt;58014284&lt;/_modified&gt;&lt;_place_published&gt;北京&lt;/_place_published&gt;&lt;_publisher&gt;中国统计出版社&lt;/_publisher&gt;&lt;/Details&gt;&lt;Extra&gt;&lt;DBUID&gt;{502CA3C0-22CA-4511-973C-E02D6A2BD88D}&lt;/DBUID&gt;&lt;/Extra&gt;&lt;/Item&gt;&lt;/References&gt;&lt;/Group&gt;&lt;/Citation&gt;_x000a_"/>
    <w:docVar w:name="NE.Ref{73163CA3-FE41-45CF-A432-48D8D24497D5}" w:val=" ADDIN NE.Ref.{73163CA3-FE41-45CF-A432-48D8D24497D5}&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6D6091-9282-4456-AD71-2CA698CBAEDF}" w:val=" ADDIN NE.Ref.{736D6091-9282-4456-AD71-2CA698CBAEDF}&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38D1875-0E34-4ABA-9D5F-68A5100FE0AA}" w:val=" ADDIN NE.Ref.{738D1875-0E34-4ABA-9D5F-68A5100FE0AA}&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A73CAC-D340-493B-94D1-A3E7F74C4165}" w:val=" ADDIN NE.Ref.{73A73CAC-D340-493B-94D1-A3E7F74C4165}&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7421BA08-633B-4359-8FBA-F01C296C38D5}" w:val=" ADDIN NE.Ref.{7421BA08-633B-4359-8FBA-F01C296C38D5}&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74F10462-F841-4B56-93DE-A510C735632A}" w:val=" ADDIN NE.Ref.{74F10462-F841-4B56-93DE-A510C735632A}&lt;Citation SecTmpl=&quot;1&quot;&gt;&lt;Group&gt;&lt;References&gt;&lt;Item&gt;&lt;ID&gt;1295&lt;/ID&gt;&lt;UID&gt;{DB30AC8F-8C78-4C87-86F5-AADC9058EA45}&lt;/UID&gt;&lt;Title&gt;Scale, technique and composition effects in trade-related carbon emissions in China &lt;/Title&gt;&lt;Template&gt;Journal Article&lt;/Template&gt;&lt;Star&gt;0&lt;/Star&gt;&lt;Tag&gt;0&lt;/Tag&gt;&lt;Author&gt;Zhang, Youguo&lt;/Author&gt;&lt;Year&gt;2012&lt;/Year&gt;&lt;Details&gt;&lt;_accessed&gt;59366987&lt;/_accessed&gt;&lt;_created&gt;59332956&lt;/_created&gt;&lt;_doi&gt;10.1007/s10640-011-9503-9&lt;/_doi&gt;&lt;_issue&gt;3&lt;/_issue&gt;&lt;_journal&gt;Environmental and Resource Economics&lt;/_journal&gt;&lt;_modified&gt;59366988&lt;/_modified&gt;&lt;_pages&gt;371-389&lt;/_pages&gt;&lt;_volume&gt;51&lt;/_volume&gt;&lt;/Details&gt;&lt;Extra&gt;&lt;DBUID&gt;{502CA3C0-22CA-4511-973C-E02D6A2BD88D}&lt;/DBUID&gt;&lt;/Extra&gt;&lt;/Item&gt;&lt;/References&gt;&lt;/Group&gt;&lt;/Citation&gt;_x000a_"/>
    <w:docVar w:name="NE.Ref{75A89AB6-7CED-4318-84D6-06B02F8CFDC3}" w:val=" ADDIN NE.Ref.{75A89AB6-7CED-4318-84D6-06B02F8CFDC3}&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77415243-AEFE-4F4E-802F-EB6D1B630D2A}" w:val=" ADDIN NE.Ref.{77415243-AEFE-4F4E-802F-EB6D1B630D2A}&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79E19E1E-C4B3-46FD-BB19-72655FB17F8C}" w:val=" ADDIN NE.Ref.{79E19E1E-C4B3-46FD-BB19-72655FB17F8C}&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7A01DE19-53C1-460C-89C2-44F6FE7380D7}" w:val=" ADDIN NE.Ref.{7A01DE19-53C1-460C-89C2-44F6FE7380D7}&lt;Citation SecTmpl=&quot;1&quot;&gt;&lt;Group&gt;&lt;References&gt;&lt;Item&gt;&lt;ID&gt;1309&lt;/ID&gt;&lt;UID&gt;{474B3257-D772-4576-A81A-9539DB7052E1}&lt;/UID&gt;&lt;Title&gt;Multiplicative decomposition and index number theory: an empirical application of the Sato-Vartia decomposition&lt;/Title&gt;&lt;Template&gt;Journal Article&lt;/Template&gt;&lt;Star&gt;0&lt;/Star&gt;&lt;Tag&gt;0&lt;/Tag&gt;&lt;Author&gt;De Boera, Paul&lt;/Author&gt;&lt;Year&gt;2009&lt;/Year&gt;&lt;Details&gt;&lt;_accessed&gt;59366974&lt;/_accessed&gt;&lt;_created&gt;59333261&lt;/_created&gt;&lt;_issue&gt;2&lt;/_issue&gt;&lt;_journal&gt;Economic Systems Research&lt;/_journal&gt;&lt;_language&gt;English&lt;/_language&gt;&lt;_modified&gt;59366975&lt;/_modified&gt;&lt;_pages&gt;163-174&lt;/_pages&gt;&lt;_volume&gt;21&lt;/_volume&gt;&lt;/Details&gt;&lt;Extra&gt;&lt;DBUID&gt;{502CA3C0-22CA-4511-973C-E02D6A2BD88D}&lt;/DBUID&gt;&lt;/Extra&gt;&lt;/Item&gt;&lt;/References&gt;&lt;/Group&gt;&lt;/Citation&gt;_x000a_"/>
    <w:docVar w:name="NE.Ref{7A64668F-6223-4DAB-90D0-73E96BC5BB81}" w:val=" ADDIN NE.Ref.{7A64668F-6223-4DAB-90D0-73E96BC5BB81}&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7B0CFF13-409B-4629-BE3D-1FD4D44F4460}" w:val=" ADDIN NE.Ref.{7B0CFF13-409B-4629-BE3D-1FD4D44F4460}&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7B1D5B18-F22F-4024-AC6C-F51A05C26D3E}" w:val=" ADDIN NE.Ref.{7B1D5B18-F22F-4024-AC6C-F51A05C26D3E}&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B57F451-975C-4077-9C2A-58A69F911404}" w:val=" ADDIN NE.Ref.{7B57F451-975C-4077-9C2A-58A69F911404}&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Citation&gt;_x000a_"/>
    <w:docVar w:name="NE.Ref{7B996A73-2542-4C4A-931E-D2DD0814626C}" w:val=" ADDIN NE.Ref.{7B996A73-2542-4C4A-931E-D2DD0814626C}&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Extra&gt;&lt;DBUID&gt;{502CA3C0-22CA-4511-973C-E02D6A2BD88D}&lt;/DBUID&gt;&lt;/Extra&gt;&lt;/Item&gt;&lt;/References&gt;&lt;/Group&gt;&lt;/Citation&gt;_x000a_"/>
    <w:docVar w:name="NE.Ref{7C5BB2DA-AEB2-4EB1-9C22-948B2D7878F3}" w:val=" ADDIN NE.Ref.{7C5BB2DA-AEB2-4EB1-9C22-948B2D7878F3}&lt;Citation SecTmpl=&quot;1&quot;&gt;&lt;Group&gt;&lt;References&gt;&lt;Item&gt;&lt;ID&gt;1301&lt;/ID&gt;&lt;UID&gt;{4EF8B8FA-4D55-4A2C-8D11-947757458F24}&lt;/UID&gt;&lt;Title&gt;中国消费碳排放的测度及影响因素研究&lt;/Title&gt;&lt;Template&gt;Journal Article&lt;/Template&gt;&lt;Star&gt;0&lt;/Star&gt;&lt;Tag&gt;0&lt;/Tag&gt;&lt;Author&gt;黄敏&lt;/Author&gt;&lt;Year&gt;2012&lt;/Year&gt;&lt;Details&gt;&lt;_accessed&gt;59389086&lt;/_accessed&gt;&lt;_author_adr&gt;浙江农林大学经管学院;&lt;/_author_adr&gt;&lt;_created&gt;59333222&lt;/_created&gt;&lt;_isbn&gt;1002-8102&lt;/_isbn&gt;&lt;_issue&gt;3&lt;/_issue&gt;&lt;_journal&gt;财贸经济&lt;/_journal&gt;&lt;_keywords&gt;消费碳排放; 隐含碳; 结构分解分析&lt;/_keywords&gt;&lt;_modified&gt;59333302&lt;/_modified&gt;&lt;_pages&gt;129-135&lt;/_pages&gt;&lt;/Details&gt;&lt;Extra&gt;&lt;DBUID&gt;{502CA3C0-22CA-4511-973C-E02D6A2BD88D}&lt;/DBUID&gt;&lt;/Extra&gt;&lt;/Item&gt;&lt;/References&gt;&lt;/Group&gt;&lt;/Citation&gt;_x000a_"/>
    <w:docVar w:name="NE.Ref{7C9A8444-5D53-4948-89F9-A94F8BFB22AB}" w:val=" ADDIN NE.Ref.{7C9A8444-5D53-4948-89F9-A94F8BFB22AB}&lt;Citation&gt;&lt;Group&gt;&lt;References&gt;&lt;Item&gt;&lt;ID&gt;1190&lt;/ID&gt;&lt;UID&gt;{D4CC2CD5-A639-443E-85AC-B2BCC358C112}&lt;/UID&gt;&lt;Title&gt;Input-Output Economics, 2nd ed&lt;/Title&gt;&lt;Template&gt;Book&lt;/Template&gt;&lt;Star&gt;0&lt;/Star&gt;&lt;Tag&gt;0&lt;/Tag&gt;&lt;Author&gt;Leontief, Wassily&lt;/Author&gt;&lt;Year&gt;1986&lt;/Year&gt;&lt;Details&gt;&lt;_accessed&gt;58031494&lt;/_accessed&gt;&lt;_created&gt;58031494&lt;/_created&gt;&lt;_language&gt;English&lt;/_language&gt;&lt;_modified&gt;58031494&lt;/_modified&gt;&lt;_place_published&gt;New York&lt;/_place_published&gt;&lt;_publisher&gt;Oxford University Press&lt;/_publisher&gt;&lt;/Details&gt;&lt;Extra&gt;&lt;DBUID&gt;{502CA3C0-22CA-4511-973C-E02D6A2BD88D}&lt;/DBUID&gt;&lt;/Extra&gt;&lt;/Item&gt;&lt;/References&gt;&lt;/Group&gt;&lt;/Citation&gt;_x000a_"/>
    <w:docVar w:name="NE.Ref{7D350581-58E7-47AE-8689-F70BC361C7C2}" w:val=" ADDIN NE.Ref.{7D350581-58E7-47AE-8689-F70BC361C7C2}&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7D8A7A39-9CE5-4BB2-B9BA-EB60A0F6AB14}" w:val=" ADDIN NE.Ref.{7D8A7A39-9CE5-4BB2-B9BA-EB60A0F6AB14}&lt;Citation SecTmpl=&quot;1&quot;&gt;&lt;Group&gt;&lt;References&gt;&lt;Item&gt;&lt;ID&gt;1300&lt;/ID&gt;&lt;UID&gt;{8193D7F3-2600-4AA5-AE3C-956037DBDE92}&lt;/UID&gt;&lt;Title&gt;中国出口贸易隐含碳排放增长及其驱动因素研究&lt;/Title&gt;&lt;Template&gt;Journal Article&lt;/Template&gt;&lt;Star&gt;0&lt;/Star&gt;&lt;Tag&gt;0&lt;/Tag&gt;&lt;Author&gt;杜运苏; 张为付&lt;/Author&gt;&lt;Year&gt;2012&lt;/Year&gt;&lt;Details&gt;&lt;_accessed&gt;59335822&lt;/_accessed&gt;&lt;_author_adr&gt;南京财经大学国际经贸学院;&lt;/_author_adr&gt;&lt;_created&gt;59333222&lt;/_created&gt;&lt;_isbn&gt;1002-4670&lt;/_isbn&gt;&lt;_issue&gt;3&lt;/_issue&gt;&lt;_journal&gt;国际贸易问题&lt;/_journal&gt;&lt;_keywords&gt;出口隐含碳; 驱动因素; 投入产出法; 结构分解&lt;/_keywords&gt;&lt;_modified&gt;59333302&lt;/_modified&gt;&lt;_pages&gt;97-107&lt;/_pages&gt;&lt;/Details&gt;&lt;Extra&gt;&lt;DBUID&gt;{502CA3C0-22CA-4511-973C-E02D6A2BD88D}&lt;/DBUID&gt;&lt;/Extra&gt;&lt;/Item&gt;&lt;/References&gt;&lt;/Group&gt;&lt;/Citation&gt;_x000a_"/>
    <w:docVar w:name="NE.Ref{7DED9B4D-1932-4306-813D-9D56FD8ADBB3}" w:val=" ADDIN NE.Ref.{7DED9B4D-1932-4306-813D-9D56FD8ADBB3}&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7E18AA7E-2A26-45AF-9C4B-AB3DC66DD7FD}" w:val=" ADDIN NE.Ref.{7E18AA7E-2A26-45AF-9C4B-AB3DC66DD7FD}&lt;Citation SecTmpl=&quot;1&quot;&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7E58B05E-8747-4141-B6CB-989C5A7687E1}" w:val=" ADDIN NE.Ref.{7E58B05E-8747-4141-B6CB-989C5A7687E1}&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88295&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7FFEA59B-99E8-413A-88C4-AA3372D4671F}" w:val=" ADDIN NE.Ref.{7FFEA59B-99E8-413A-88C4-AA3372D4671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801FAE42-2B6C-4021-9469-DBA7CC004A50}" w:val=" ADDIN NE.Ref.{801FAE42-2B6C-4021-9469-DBA7CC004A50}&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8092AD7D-21A5-4679-8E78-9C3F0BB44C27}" w:val=" ADDIN NE.Ref.{8092AD7D-21A5-4679-8E78-9C3F0BB44C27}&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2354&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0C91EEE-D5EE-4C1F-9D9D-26B3B10ABFFF}" w:val=" ADDIN NE.Ref.{80C91EEE-D5EE-4C1F-9D9D-26B3B10ABFFF}&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8129897F-9001-4B49-A72C-7251E1F075D6}" w:val=" ADDIN NE.Ref.{8129897F-9001-4B49-A72C-7251E1F075D6}&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812F09C7-AF2B-42B3-BEB8-9469A27EA719}" w:val=" ADDIN NE.Ref.{812F09C7-AF2B-42B3-BEB8-9469A27EA719}&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82A214F1-B8B3-4828-BABB-8F4350462D31}" w:val=" ADDIN NE.Ref.{82A214F1-B8B3-4828-BABB-8F4350462D31}&lt;Citation&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83538F72-D133-41B0-BC5A-F9A979D05500}" w:val=" ADDIN NE.Ref.{83538F72-D133-41B0-BC5A-F9A979D05500}&lt;Citation SecTmpl=&quot;1&quot;&gt;&lt;Group&gt;&lt;References&gt;&lt;Item&gt;&lt;ID&gt;1150&lt;/ID&gt;&lt;UID&gt;{AFB203CF-60D3-4FE9-8F4C-87587850ED57}&lt;/UID&gt;&lt;Title&gt;应用修正的IPCC2006方法对中国农田N2O排放量重新估算&lt;/Title&gt;&lt;Template&gt;Journal Article&lt;/Template&gt;&lt;Star&gt;0&lt;/Star&gt;&lt;Tag&gt;0&lt;/Tag&gt;&lt;Author&gt;张强; 巨晓棠; 张福锁&lt;/Author&gt;&lt;Year&gt;2010&lt;/Year&gt;&lt;Details&gt;&lt;_accessed&gt;58869504&lt;/_accessed&gt;&lt;_author_adr&gt;中国农业大学资源与环境学院农业部植物营养学重点实验室;&lt;/_author_adr&gt;&lt;_created&gt;58020037&lt;/_created&gt;&lt;_db_provider&gt;CNKI Journal&lt;/_db_provider&gt;&lt;_db_updated&gt;CNKI Journal - (Page)&lt;/_db_updated&gt;&lt;_doi&gt;CNKI:SUN:ZGTN.0.2010-01-003&lt;/_doi&gt;&lt;_issue&gt;1&lt;/_issue&gt;&lt;_journal&gt;中国生态农业学报&lt;/_journal&gt;&lt;_keywords&gt;农田土壤;氧化亚氮;排放因子;IPCC2006计算方法;N2O排放分布格局;&lt;/_keywords&gt;&lt;_marked_fields&gt;title;SUB|22|1_x0009__x000d__x000a__abstract;SUB|7|1_x0009__x000d__x000a_&lt;/_marked_fields&gt;&lt;_modified&gt;58441837&lt;/_modified&gt;&lt;_pages&gt;7-13&lt;/_pages&gt;&lt;_translated_author&gt;Qiang, ZHANG; Xiao-Tang, J U; Nutrition, ZHANG Fu-Suo Key Laboratory; Agriculture, Ministry Of; Sciences, College Of Resources And; University, China Agricultural; Beijing; China&lt;/_translated_author&gt;&lt;_url&gt;http://epub.cnki.net/grid2008/detail.aspx?filename=ZGTN201001003&amp;amp;dbname=CJFD0911&lt;/_url&gt;&lt;_volume&gt;18&lt;/_volume&gt;&lt;/Details&gt;&lt;Extra&gt;&lt;DBUID&gt;{502CA3C0-22CA-4511-973C-E02D6A2BD88D}&lt;/DBUID&gt;&lt;/Extra&gt;&lt;/Item&gt;&lt;/References&gt;&lt;/Group&gt;&lt;/Citation&gt;_x000a_"/>
    <w:docVar w:name="NE.Ref{84589E13-52B9-4EAA-8208-9D146C2EA300}" w:val=" ADDIN NE.Ref.{84589E13-52B9-4EAA-8208-9D146C2EA30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publisher&gt;中国统计出版社&lt;/_publisher&gt;&lt;_place_published&gt;北京&lt;/_place_published&gt;&lt;_language&gt;Chinese&lt;/_language&gt;&lt;_modified&gt;59082747&lt;/_modified&gt;&lt;_created&gt;59082747&lt;/_created&gt;&lt;_accessed&gt;59082747&lt;/_accessed&gt;&lt;/Details&gt;&lt;Extra&gt;&lt;DBUID&gt;{502CA3C0-22CA-4511-973C-E02D6A2BD88D}&lt;/DBUID&gt;&lt;/Extra&gt;&lt;/Item&gt;&lt;/References&gt;&lt;/Group&gt;&lt;/Citation&gt;_x000a_"/>
    <w:docVar w:name="NE.Ref{8571A90D-04F1-4F3C-9672-8BB8C5F83EC6}" w:val=" ADDIN NE.Ref.{8571A90D-04F1-4F3C-9672-8BB8C5F83EC6}&lt;Citation SecTmpl=&quot;1&quot;&gt;&lt;Group&gt;&lt;References&gt;&lt;Item&gt;&lt;ID&gt;1231&lt;/ID&gt;&lt;UID&gt;{A0AA18C2-53AB-4412-9FE3-54F819A8F59E}&lt;/UID&gt;&lt;Title&gt;Shifting Trade Patterns as a Means of Reducing Global Carbon Dioxide Emissions&lt;/Title&gt;&lt;Template&gt;Journal Article&lt;/Template&gt;&lt;Star&gt;0&lt;/Star&gt;&lt;Tag&gt;0&lt;/Tag&gt;&lt;Author&gt;Strømman, Anders Hammer; Hertwich, Edgar G; Duchin, Faye&lt;/Author&gt;&lt;Year&gt;2009&lt;/Year&gt;&lt;Details&gt;&lt;_accessed&gt;58751776&lt;/_accessed&gt;&lt;_created&gt;58751776&lt;/_created&gt;&lt;_issue&gt;1&lt;/_issue&gt;&lt;_modified&gt;58751776&lt;/_modified&gt;&lt;_pages&gt;38-57&lt;/_pages&gt;&lt;_volume&gt;13&lt;/_volume&gt;&lt;/Details&gt;&lt;Extra&gt;&lt;DBUID&gt;{502CA3C0-22CA-4511-973C-E02D6A2BD88D}&lt;/DBUID&gt;&lt;/Extra&gt;&lt;/Item&gt;&lt;/References&gt;&lt;/Group&gt;&lt;/Citation&gt;_x000a_"/>
    <w:docVar w:name="NE.Ref{85D25EED-9467-4E60-AF93-D4B250B44866}" w:val=" ADDIN NE.Ref.{85D25EED-9467-4E60-AF93-D4B250B44866}&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8896CE5A-D380-40E1-9295-4FB67E05263C}" w:val=" ADDIN NE.Ref.{8896CE5A-D380-40E1-9295-4FB67E05263C}&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88B00F15-F720-4975-853C-6663AA360AA3}" w:val=" ADDIN NE.Ref.{88B00F15-F720-4975-853C-6663AA360AA3}&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9366978&lt;/_accessed&gt;&lt;_created&gt;58034324&lt;/_created&gt;&lt;_issue&gt;7&lt;/_issue&gt;&lt;_journal&gt;Environmental Science &amp;amp; Technology &lt;/_journal&gt;&lt;_language&gt;English&lt;/_language&gt;&lt;_modified&gt;59366978&lt;/_modified&gt;&lt;_pages&gt;184A-191A&lt;/_pages&gt;&lt;_volume&gt;32&lt;/_volume&gt;&lt;/Details&gt;&lt;Extra&gt;&lt;DBUID&gt;{502CA3C0-22CA-4511-973C-E02D6A2BD88D}&lt;/DBUID&gt;&lt;/Extra&gt;&lt;/Item&gt;&lt;/References&gt;&lt;/Group&gt;&lt;/Citation&gt;_x000a_"/>
    <w:docVar w:name="NE.Ref{890CCC4C-7499-4E86-9165-9F000ED65221}" w:val=" ADDIN NE.Ref.{890CCC4C-7499-4E86-9165-9F000ED65221}&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859124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89BA3B1A-F636-4201-B5FD-C8A5C6E433B5}" w:val=" ADDIN NE.Ref.{89BA3B1A-F636-4201-B5FD-C8A5C6E433B5}&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8A5E8522-295C-4F19-8E85-F80CBB802428}" w:val=" ADDIN NE.Ref.{8A5E8522-295C-4F19-8E85-F80CBB80242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8ACD5A74-DDDB-498E-B65E-EBE076132DD5}" w:val=" ADDIN NE.Ref.{8ACD5A74-DDDB-498E-B65E-EBE076132DD5}&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_accessed&gt;59328680&lt;/_accessed&gt;&lt;/Details&gt;&lt;Extra&gt;&lt;DBUID&gt;{502CA3C0-22CA-4511-973C-E02D6A2BD88D}&lt;/DBUID&gt;&lt;/Extra&gt;&lt;/Item&gt;&lt;/References&gt;&lt;/Group&gt;&lt;/Citation&gt;_x000a_"/>
    <w:docVar w:name="NE.Ref{8AE75247-882F-4645-8806-D33E6F5F26A5}" w:val=" ADDIN NE.Ref.{8AE75247-882F-4645-8806-D33E6F5F26A5}&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8B753B1A-7B69-4489-86C0-E9D4F5F360C1}" w:val=" ADDIN NE.Ref.{8B753B1A-7B69-4489-86C0-E9D4F5F360C1}&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8B8A0B45-41AD-4313-BE37-B27C6C2D5C06}" w:val=" ADDIN NE.Ref.{8B8A0B45-41AD-4313-BE37-B27C6C2D5C06}&lt;Citation&gt;&lt;Group&gt;&lt;References&gt;&lt;Item&gt;&lt;ID&gt;1358&lt;/ID&gt;&lt;UID&gt;{CBCEB6AB-D3E0-4713-8F68-A2F405A44CDC}&lt;/UID&gt;&lt;Title&gt;Verification of energy consumption in China during 1996–2003 by using satellite observational data&lt;/Title&gt;&lt;Template&gt;Journal Article&lt;/Template&gt;&lt;Star&gt;0&lt;/Star&gt;&lt;Tag&gt;0&lt;/Tag&gt;&lt;Author&gt;Akimoto, Hajime; Ohara, Toshimasa; Kurokawa, Jun-ichi; Horii, Nobuhiro&lt;/Author&gt;&lt;Year&gt;2006&lt;/Year&gt;&lt;Details&gt;&lt;_alternate_title&gt;Atmospheric Environment&lt;/_alternate_title&gt;&lt;_created&gt;59366785&lt;/_created&gt;&lt;_date_display&gt;2006/12//&lt;/_date_display&gt;&lt;_db_updated&gt;ScienceDirect&lt;/_db_updated&gt;&lt;_isbn&gt;1352-2310&lt;/_isbn&gt;&lt;_issue&gt;40&lt;/_issue&gt;&lt;_journal&gt;Atmospheric Environment&lt;/_journal&gt;&lt;_keywords&gt;Emission inventory; NO; Tropospheric NO2; Greenhouse gas; Air pollutant; China&lt;/_keywords&gt;&lt;_modified&gt;59366785&lt;/_modified&gt;&lt;_pages&gt;7663-7667&lt;/_pages&gt;&lt;_url&gt;http://www.sciencedirect.com/science/article/pii/S135223100600906X&lt;/_url&gt;&lt;_volume&gt;40&lt;/_volume&gt;&lt;/Details&gt;&lt;Extra&gt;&lt;DBUID&gt;{502CA3C0-22CA-4511-973C-E02D6A2BD88D}&lt;/DBUID&gt;&lt;/Extra&gt;&lt;/Item&gt;&lt;/References&gt;&lt;/Group&gt;&lt;/Citation&gt;_x000a_"/>
    <w:docVar w:name="NE.Ref{8BDCE008-A2AD-4DC6-96BF-8F80A0B65EC4}" w:val=" ADDIN NE.Ref.{8BDCE008-A2AD-4DC6-96BF-8F80A0B65EC4}&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8C191E1E-FE7F-4EF0-AFD7-125097D326AF}" w:val=" ADDIN NE.Ref.{8C191E1E-FE7F-4EF0-AFD7-125097D326AF}&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8C2C14A0-1E44-4FB4-906E-74F3CAE95371}" w:val=" ADDIN NE.Ref.{8C2C14A0-1E44-4FB4-906E-74F3CAE95371}&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8CD52B51-9056-4361-96D1-0257C1043FE9}" w:val=" ADDIN NE.Ref.{8CD52B51-9056-4361-96D1-0257C1043FE9}&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8CF6F845-C586-4E26-B359-27236EB1CFDD}" w:val=" ADDIN NE.Ref.{8CF6F845-C586-4E26-B359-27236EB1CFDD}&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8D6C40EA-DEE1-4713-B225-22E67DB409A7}" w:val=" ADDIN NE.Ref.{8D6C40EA-DEE1-4713-B225-22E67DB409A7}&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8E0459E0-8E38-4FAD-B680-B2B53DEE6EE0}" w:val=" ADDIN NE.Ref.{8E0459E0-8E38-4FAD-B680-B2B53DEE6EE0}&lt;Citation SecTmpl=&quot;1&quot;&gt;&lt;Group&gt;&lt;References&gt;&lt;Item&gt;&lt;ID&gt;1222&lt;/ID&gt;&lt;UID&gt;{4C9B08EC-3A9C-4877-AD3F-BE19C82A8DE8}&lt;/UID&gt;&lt;Title&gt;国际贸易中的隐含碳排放核算及贸易调整后的国家温室气体排放&lt;/Title&gt;&lt;Template&gt;Journal Article&lt;/Template&gt;&lt;Star&gt;0&lt;/Star&gt;&lt;Tag&gt;0&lt;/Tag&gt;&lt;Author&gt;周新&lt;/Author&gt;&lt;Year&gt;2010&lt;/Year&gt;&lt;Details&gt;&lt;_accessed&gt;58750376&lt;/_accessed&gt;&lt;_created&gt;58750376&lt;/_created&gt;&lt;_issue&gt;6&lt;/_issue&gt;&lt;_journal&gt;管理评论&lt;/_journal&gt;&lt;_modified&gt;58750376&lt;/_modified&gt;&lt;_pages&gt;17-24&lt;/_pages&gt;&lt;_volume&gt;22&lt;/_volume&gt;&lt;/Details&gt;&lt;Extra&gt;&lt;DBUID&gt;{502CA3C0-22CA-4511-973C-E02D6A2BD88D}&lt;/DBUID&gt;&lt;/Extra&gt;&lt;/Item&gt;&lt;/References&gt;&lt;/Group&gt;&lt;/Citation&gt;_x000a_"/>
    <w:docVar w:name="NE.Ref{8E3FD5A6-8389-4041-9A23-F1F4C88489CC}" w:val=" ADDIN NE.Ref.{8E3FD5A6-8389-4041-9A23-F1F4C88489CC}&lt;Citation SecTmpl=&quot;1&quot;&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FA73D3D-7D22-44B6-B88F-C972EC9364BF}" w:val=" ADDIN NE.Ref.{8FA73D3D-7D22-44B6-B88F-C972EC9364BF}&lt;Citation&gt;&lt;Group&gt;&lt;References&gt;&lt;Item&gt;&lt;ID&gt;1276&lt;/ID&gt;&lt;UID&gt;{35E427AB-7136-4A78-A7D7-FA21BB8BBEA1}&lt;/UID&gt;&lt;Title&gt;World Energy Outlook 2010 &lt;/Title&gt;&lt;Template&gt;Book&lt;/Template&gt;&lt;Star&gt;0&lt;/Star&gt;&lt;Tag&gt;0&lt;/Tag&gt;&lt;Author&gt;IEA&lt;/Author&gt;&lt;Year&gt;2010&lt;/Year&gt;&lt;Details&gt;&lt;_accessed&gt;59318502&lt;/_accessed&gt;&lt;_created&gt;59318502&lt;/_created&gt;&lt;_modified&gt;59318502&lt;/_modified&gt;&lt;_place_published&gt;Paris&lt;/_place_published&gt;&lt;_publisher&gt;OECD/IEA&lt;/_publisher&gt;&lt;/Details&gt;&lt;Extra&gt;&lt;DBUID&gt;{502CA3C0-22CA-4511-973C-E02D6A2BD88D}&lt;/DBUID&gt;&lt;/Extra&gt;&lt;/Item&gt;&lt;/References&gt;&lt;/Group&gt;&lt;/Citation&gt;_x000a_"/>
    <w:docVar w:name="NE.Ref{90700E75-2A69-47FF-8E88-85DC701F4E7A}" w:val=" ADDIN NE.Ref.{90700E75-2A69-47FF-8E88-85DC701F4E7A}&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9095EC6A-BB32-466B-B17C-B6D357150BB0}" w:val=" ADDIN NE.Ref.{9095EC6A-BB32-466B-B17C-B6D357150BB0}&lt;Citation SecTmpl=&quot;1&quot;&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90EB39D0-C476-4E92-B2A0-3B4F28B69667}" w:val=" ADDIN NE.Ref.{90EB39D0-C476-4E92-B2A0-3B4F28B69667}&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922DECDC-F448-4FAA-8D64-EAA0EAFAB4C6}" w:val=" ADDIN NE.Ref.{922DECDC-F448-4FAA-8D64-EAA0EAFAB4C6}&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1283&lt;/ID&gt;&lt;UID&gt;{0070215F-677C-4A42-B6A6-596B91599EA1}&lt;/UID&gt;&lt;Title&gt;Accounting frameworks for tracking energy efficiency trends&lt;/Title&gt;&lt;Template&gt;Journal Article&lt;/Template&gt;&lt;Star&gt;0&lt;/Star&gt;&lt;Tag&gt;0&lt;/Tag&gt;&lt;Author&gt;Ang, B W; Mu, A R; Zhou, P&lt;/Author&gt;&lt;Year&gt;2010&lt;/Year&gt;&lt;Details&gt;&lt;_alternate_title&gt;Energy Economics&lt;/_alternate_title&gt;&lt;_created&gt;59328949&lt;/_created&gt;&lt;_date_display&gt;2010/9//&lt;/_date_display&gt;&lt;_db_updated&gt;ScienceDirect&lt;/_db_updated&gt;&lt;_isbn&gt;0140-9883&lt;/_isbn&gt;&lt;_issue&gt;5&lt;/_issue&gt;&lt;_journal&gt;Energy Economics&lt;/_journal&gt;&lt;_keywords&gt;Energy performance index; Energy efficiency; Energy intensity; Index decomposition analysis; LMDI&lt;/_keywords&gt;&lt;_modified&gt;59328949&lt;/_modified&gt;&lt;_pages&gt;1209-1219&lt;/_pages&gt;&lt;_url&gt;http://www.sciencedirect.com/science/article/pii/S0140988310000563&lt;/_url&gt;&lt;_volume&gt;32&lt;/_volume&gt;&lt;/Details&gt;&lt;Extra&gt;&lt;DBUID&gt;{502CA3C0-22CA-4511-973C-E02D6A2BD88D}&lt;/DBUID&gt;&lt;/Extra&gt;&lt;/Item&gt;&lt;/References&gt;&lt;/Group&gt;&lt;/Citation&gt;_x000a_"/>
    <w:docVar w:name="NE.Ref{92A88B3C-E257-44C6-9492-CEB4FA911501}" w:val=" ADDIN NE.Ref.{92A88B3C-E257-44C6-9492-CEB4FA911501}&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321CCAA-5F37-41E5-98BA-36642867263F}" w:val=" ADDIN NE.Ref.{9321CCAA-5F37-41E5-98BA-36642867263F}&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935D3EC2-DB17-47ED-A722-25C601A7C1F3}" w:val=" ADDIN NE.Ref.{935D3EC2-DB17-47ED-A722-25C601A7C1F3}&lt;Citation SecTmpl=&quot;1&quot;&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8239954&lt;/_accessed&gt;&lt;_created&gt;58031498&lt;/_created&gt;&lt;_issue&gt;3&lt;/_issue&gt;&lt;_journal&gt;The Review of Economics and Statistics&lt;/_journal&gt;&lt;_language&gt;English&lt;/_language&gt;&lt;_modified&gt;58239954&lt;/_modified&gt;&lt;_pages&gt;262-271&lt;/_pages&gt;&lt;_volume&gt;52&lt;/_volume&gt;&lt;/Details&gt;&lt;Extra&gt;&lt;DBUID&gt;{502CA3C0-22CA-4511-973C-E02D6A2BD88D}&lt;/DBUID&gt;&lt;/Extra&gt;&lt;/Item&gt;&lt;/References&gt;&lt;/Group&gt;&lt;/Citation&gt;_x000a_"/>
    <w:docVar w:name="NE.Ref{93AA0F40-80F0-427D-A2D9-65064D03E03B}" w:val=" ADDIN NE.Ref.{93AA0F40-80F0-427D-A2D9-65064D03E03B}&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70829B6-3B06-4E56-BABC-EB0CC70EBABE}" w:val=" ADDIN NE.Ref.{970829B6-3B06-4E56-BABC-EB0CC70EBABE}&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9716FCB6-0935-4D95-BD3C-524B2CFB9B29}" w:val=" ADDIN NE.Ref.{9716FCB6-0935-4D95-BD3C-524B2CFB9B29}&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99AC2DD5-A3DE-4720-A4E3-B9A83A135736}" w:val=" ADDIN NE.Ref.{99AC2DD5-A3DE-4720-A4E3-B9A83A135736}&lt;Citation&gt;&lt;Group&gt;&lt;References&gt;&lt;Item&gt;&lt;ID&gt;39&lt;/ID&gt;&lt;UID&gt;{3A6A3BB4-5719-4999-97CC-9B976C143447}&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B1C6C6ED-A304-4C0D-9312-ADA72474D14E}&lt;/DBUID&gt;&lt;/Extra&gt;&lt;/Item&gt;&lt;/References&gt;&lt;/Group&gt;&lt;Group&gt;&lt;References&gt;&lt;Item&gt;&lt;ID&gt;11&lt;/ID&gt;&lt;UID&gt;{E74BF257-2600-457E-91E2-90992DA6B2CB}&lt;/UID&gt;&lt;Title&gt;中国进出口贸易中的隐含碳估算&lt;/Title&gt;&lt;Template&gt;Journal Article&lt;/Template&gt;&lt;Star&gt;0&lt;/Star&gt;&lt;Tag&gt;0&lt;/Tag&gt;&lt;Author&gt;齐晔; 李惠民; 徐明&lt;/Author&gt;&lt;Year&gt;2008&lt;/Year&gt;&lt;Details&gt;&lt;_accessed&gt;58061328&lt;/_accessed&gt;&lt;_author_adr&gt;清华大学公共管理学院,北京师范大学环境学院,中国科学院地理科学与资源研究所 北京100084,北京100875,北京100101&lt;/_author_adr&gt;&lt;_created&gt;57974405&lt;/_created&gt;&lt;_db_provider&gt;CNKI&lt;/_db_provider&gt;&lt;_isbn&gt;1002-2104&lt;/_isbn&gt;&lt;_issue&gt;03&lt;/_issue&gt;&lt;_journal&gt;中国人口.资源与环境&lt;/_journal&gt;&lt;_keywords&gt;进出口贸易;;隐含碳;;投入产出法&lt;/_keywords&gt;&lt;_modified&gt;57974405&lt;/_modified&gt;&lt;_pages&gt;8-13&lt;/_pages&gt;&lt;_url&gt;http://acad.cnki.net/KNS55/download.aspx?filename=KtUaxYEaRpkUxgXa1ETWvh1bHBVc3JzVWFTUzgFW1gHM2NVNsR0aUVnYywGRPNUVzMDR10Eeh9kRC1WQqhDUpNDdalzYSpEMQRGVRVEbD9WY0MGWvdnVrwUS4BDOLNkS0w0UEhEW0oEShhmb0cFMQh2ZUNDdGd2a&amp;amp;tablename=CJFD0608&amp;amp;dflag=pdfdown 全文链接_x000d__x000a_&lt;/_url&gt;&lt;/Details&gt;&lt;Extra&gt;&lt;DBUID&gt;{827AE734-59C4-4274-904F-D0E3C8ED2028}&lt;/DBUID&gt;&lt;/Extra&gt;&lt;/Item&gt;&lt;/References&gt;&lt;/Group&gt;&lt;/Citation&gt;_x000a_"/>
    <w:docVar w:name="NE.Ref{9B698F65-5873-4424-B112-8838CDE11633}" w:val=" ADDIN NE.Ref.{9B698F65-5873-4424-B112-8838CDE11633}&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9C617830-EF27-4EC4-B548-80546FAF75A2}" w:val=" ADDIN NE.Ref.{9C617830-EF27-4EC4-B548-80546FAF75A2}&lt;Citation&gt;&lt;Group&gt;&lt;References&gt;&lt;Item&gt;&lt;ID&gt;1286&lt;/ID&gt;&lt;UID&gt;{EA783B31-4D90-4F63-BE80-460FAA191DDB}&lt;/UID&gt;&lt;Title&gt;Sources of change in energy use in the U.S. economy, 1972–1982: A structural decomposition analysis&lt;/Title&gt;&lt;Template&gt;Journal Article&lt;/Template&gt;&lt;Star&gt;0&lt;/Star&gt;&lt;Tag&gt;0&lt;/Tag&gt;&lt;Author&gt;Rose, A; Chen, C Y&lt;/Author&gt;&lt;Year&gt;1991&lt;/Year&gt;&lt;Details&gt;&lt;_accessed&gt;59331499&lt;/_accessed&gt;&lt;_alternate_title&gt;Resources and Energy&lt;/_alternate_title&gt;&lt;_created&gt;59330460&lt;/_created&gt;&lt;_date_display&gt;1991/4//&lt;/_date_display&gt;&lt;_db_updated&gt;ScienceDirect&lt;/_db_updated&gt;&lt;_isbn&gt;0165-0572&lt;/_isbn&gt;&lt;_issue&gt;1&lt;/_issue&gt;&lt;_journal&gt;Resources and Energy&lt;/_journal&gt;&lt;_modified&gt;59330460&lt;/_modified&gt;&lt;_pages&gt;1-21&lt;/_pages&gt;&lt;_url&gt;http://www.sciencedirect.com/science/article/pii/016505729190017W&lt;/_url&gt;&lt;_volume&gt;13&lt;/_volume&gt;&lt;/Details&gt;&lt;Extra&gt;&lt;DBUID&gt;{502CA3C0-22CA-4511-973C-E02D6A2BD88D}&lt;/DBUID&gt;&lt;/Extra&gt;&lt;/Item&gt;&lt;/References&gt;&lt;/Group&gt;&lt;/Citation&gt;_x000a_"/>
    <w:docVar w:name="NE.Ref{9D1C733C-C834-4E50-A17A-734422559B1C}" w:val=" ADDIN NE.Ref.{9D1C733C-C834-4E50-A17A-734422559B1C} ADDIN NE.Ref.{9D1C733C-C834-4E50-A17A-734422559B1C}&lt;Citation&gt;&lt;Group&gt;&lt;References&gt;&lt;Item&gt;&lt;ID&gt;25&lt;/ID&gt;&lt;UID&gt;{E75C4B7E-7929-4971-872D-208BAE91156B}&lt;/UID&gt;&lt;Title&gt;中国CO2排放增长的结构分解分析&lt;/Title&gt;&lt;Template&gt;Journal Article&lt;/Template&gt;&lt;Star&gt;0&lt;/Star&gt;&lt;Tag&gt;0&lt;/Tag&gt;&lt;Author&gt;闫云凤; 杨来科; 张云; 黄敏&lt;/Author&gt;&lt;Year&gt;2010&lt;/Year&gt;&lt;Details&gt;&lt;_accessed&gt;58591293&lt;/_accessed&gt;&lt;_created&gt;58441619&lt;/_created&gt;&lt;_issue&gt;5&lt;/_issue&gt;&lt;_journal&gt;上海立信会计学院学报&lt;/_journal&gt;&lt;_label&gt;已打&lt;/_label&gt;&lt;_language&gt;chinese&lt;/_language&gt;&lt;_marked_fields&gt;title;SUB|5|1_x0009__x000d__x000a_&lt;/_marked_fields&gt;&lt;_modified&gt;58441622&lt;/_modified&gt;&lt;_pages&gt;83-89&lt;/_pages&gt;&lt;/Details&gt;&lt;Extra&gt;&lt;DBUID&gt;{E8A25644-BD40-4F6F-AB7F-481F492E238E}&lt;/DBUID&gt;&lt;/Extra&gt;&lt;/Item&gt;&lt;/References&gt;&lt;/Group&gt;&lt;/Citation&gt;_x000a_"/>
    <w:docVar w:name="NE.Ref{9D32C1BD-FA02-414A-8DF5-8DDF6D8D4FE9}" w:val=" ADDIN NE.Ref.{BC6FAE2E-6BBC-43F0-B8E1-87C8C8CD19B0}&lt;Citation&gt;&lt;/Citation&gt;_x000a_"/>
    <w:docVar w:name="NE.Ref{9E80FFA8-6AEA-465C-9B68-4D7F12573C24}" w:val=" ADDIN NE.Ref.{9E80FFA8-6AEA-465C-9B68-4D7F12573C24}&lt;Citation&gt;&lt;Group&gt;&lt;References&gt;&lt;Item&gt;&lt;ID&gt;1256&lt;/ID&gt;&lt;UID&gt;{CA82D9B6-59F1-4BB8-B961-7DEF82CDA330}&lt;/UID&gt;&lt;Title&gt;电力行业2010年发展情况综述&lt;/Title&gt;&lt;Template&gt;Web Page&lt;/Template&gt;&lt;Star&gt;0&lt;/Star&gt;&lt;Tag&gt;0&lt;/Tag&gt;&lt;Author&gt;中电联统计信息部&lt;/Author&gt;&lt;Year&gt;2011&lt;/Year&gt;&lt;Details&gt;&lt;_accessed&gt;59393465&lt;/_accessed&gt;&lt;_created&gt;59082749&lt;/_created&gt;&lt;_date&gt;58635360&lt;/_date&gt;&lt;_issue&gt;2011-12-10&lt;/_issue&gt;&lt;_language&gt;Chinese&lt;/_language&gt;&lt;_modified&gt;59393465&lt;/_modified&gt;&lt;_place_published&gt;北京&lt;/_place_published&gt;&lt;_publisher&gt;中国电力企业联合会&lt;/_publisher&gt;&lt;_url&gt;http://tj.cec.org.cn/niandufazhanbaogao/2011-06-27/58873.html&lt;/_url&gt;&lt;_volume&gt;2011&lt;/_volume&gt;&lt;/Details&gt;&lt;Extra&gt;&lt;DBUID&gt;{502CA3C0-22CA-4511-973C-E02D6A2BD88D}&lt;/DBUID&gt;&lt;/Extra&gt;&lt;/Item&gt;&lt;/References&gt;&lt;/Group&gt;&lt;/Citation&gt;_x000a_"/>
    <w:docVar w:name="NE.Ref{9F089A3F-103F-49A5-A1E1-3F55641257F4}" w:val=" ADDIN NE.Ref.{9F089A3F-103F-49A5-A1E1-3F55641257F4}&lt;Citation SecTmpl=&quot;1&quot;&gt;&lt;Group&gt;&lt;References&gt;&lt;Item&gt;&lt;ID&gt;1248&lt;/ID&gt;&lt;UID&gt;{1138E054-3A66-43ED-B008-4178EBA64789}&lt;/UID&gt;&lt;Title&gt;国家人口发展战略研究报告&lt;/Title&gt;&lt;Template&gt;Journal Article&lt;/Template&gt;&lt;Star&gt;0&lt;/Star&gt;&lt;Tag&gt;0&lt;/Tag&gt;&lt;Author&gt;国家人口发展战略研究课题组&lt;/Author&gt;&lt;Year&gt;2007&lt;/Year&gt;&lt;Details&gt;&lt;_accessed&gt;59082702&lt;/_accessed&gt;&lt;_created&gt;59082702&lt;/_created&gt;&lt;_issue&gt;1&lt;/_issue&gt;&lt;_journal&gt;人口研究&lt;/_journal&gt;&lt;_language&gt;Chinese&lt;/_language&gt;&lt;_modified&gt;59082702&lt;/_modified&gt;&lt;_pages&gt;1-10&lt;/_pages&gt;&lt;_volume&gt;31&lt;/_volume&gt;&lt;/Details&gt;&lt;Extra&gt;&lt;DBUID&gt;{502CA3C0-22CA-4511-973C-E02D6A2BD88D}&lt;/DBUID&gt;&lt;/Extra&gt;&lt;/Item&gt;&lt;/References&gt;&lt;/Group&gt;&lt;/Citation&gt;_x000a_"/>
    <w:docVar w:name="NE.Ref{A0A1AA67-E680-482A-B01F-CCAE10FF5432}" w:val=" ADDIN NE.Ref.{A0A1AA67-E680-482A-B01F-CCAE10FF5432}&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9085814&lt;/_accessed&gt;&lt;_created&gt;58745431&lt;/_created&gt;&lt;_issue&gt;4&lt;/_issue&gt;&lt;_journal&gt;Review of Economics and Statistics&lt;/_journal&gt;&lt;_language&gt;English&lt;/_language&gt;&lt;_modified&gt;59085815&lt;/_modified&gt;&lt;_pages&gt;318-328&lt;/_pages&gt;&lt;_volume&gt;33&lt;/_volume&gt;&lt;/Details&gt;&lt;Extra&gt;&lt;DBUID&gt;{502CA3C0-22CA-4511-973C-E02D6A2BD88D}&lt;/DBUID&gt;&lt;/Extra&gt;&lt;/Item&gt;&lt;/References&gt;&lt;/Group&gt;&lt;/Citation&gt;_x000a_"/>
    <w:docVar w:name="NE.Ref{A0A272F4-F1A5-4376-B753-075F40932F57}" w:val=" ADDIN NE.Ref.{A0A272F4-F1A5-4376-B753-075F40932F57}&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A1D36D74-87AD-401D-8000-61EB6D491FB5}" w:val=" ADDIN NE.Ref.{A1D36D74-87AD-401D-8000-61EB6D491FB5}&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A2012077-A1AD-4A8B-A8B1-0D63E855CF04}" w:val=" ADDIN NE.Ref.{A2012077-A1AD-4A8B-A8B1-0D63E855CF04}&lt;Citation SecTmpl=&quot;1&quot;&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A4BB84C9-96B2-4FB7-9270-79E927DA5562}" w:val=" ADDIN NE.Ref.{A4BB84C9-96B2-4FB7-9270-79E927DA5562}&lt;Citation SecTmpl=&quot;1&quot;&gt;&lt;Group&gt;&lt;References&gt;&lt;Item&gt;&lt;ID&gt;1304&lt;/ID&gt;&lt;UID&gt;{A12B8BA4-3537-4867-BB1F-8DE80149BD88}&lt;/UID&gt;&lt;Title&gt;中国出口隐含碳增长的影响因素分析&lt;/Title&gt;&lt;Template&gt;Journal Article&lt;/Template&gt;&lt;Star&gt;0&lt;/Star&gt;&lt;Tag&gt;0&lt;/Tag&gt;&lt;Author&gt;闫云凤; 杨来科&lt;/Author&gt;&lt;Year&gt;2010&lt;/Year&gt;&lt;Details&gt;&lt;_accessed&gt;59334760&lt;/_accessed&gt;&lt;_author_adr&gt;华东师范大学商学院;华东师范大学金融与统计学院;华东师范大学国际金融与风险管理研究中心;&lt;/_author_adr&gt;&lt;_created&gt;59333222&lt;/_created&gt;&lt;_isbn&gt;1002-2104&lt;/_isbn&gt;&lt;_issue&gt;8&lt;/_issue&gt;&lt;_journal&gt;中国人口·资源与环境&lt;/_journal&gt;&lt;_keywords&gt;出口隐含碳; 结构分解分析; 投入产出法&lt;/_keywords&gt;&lt;_language&gt;Chinese&lt;/_language&gt;&lt;_modified&gt;59334760&lt;/_modified&gt;&lt;_pages&gt;48-52&lt;/_pages&gt;&lt;_volume&gt;20&lt;/_volume&gt;&lt;/Details&gt;&lt;Extra&gt;&lt;DBUID&gt;{502CA3C0-22CA-4511-973C-E02D6A2BD88D}&lt;/DBUID&gt;&lt;/Extra&gt;&lt;/Item&gt;&lt;/References&gt;&lt;/Group&gt;&lt;/Citation&gt;_x000a_"/>
    <w:docVar w:name="NE.Ref{A4D6EADE-82CF-47D0-B489-D25D1ADB9BD4}" w:val=" ADDIN NE.Ref.{A4D6EADE-82CF-47D0-B489-D25D1ADB9BD4}&lt;Citation&gt;&lt;Group&gt;&lt;References&gt;&lt;Item&gt;&lt;ID&gt;1209&lt;/ID&gt;&lt;UID&gt;{23E501AB-478F-42E3-8E21-33BDF2DE137D}&lt;/UID&gt;&lt;Title&gt;Input-output subsystems and pollution: an application to the service sector and CO2 emissions in Spain&lt;/Title&gt;&lt;Template&gt;Journal Article&lt;/Template&gt;&lt;Star&gt;0&lt;/Star&gt;&lt;Tag&gt;0&lt;/Tag&gt;&lt;Author&gt;Alcántara, V; Padilla, E&lt;/Author&gt;&lt;Year&gt;2009&lt;/Year&gt;&lt;Details&gt;&lt;_accessed&gt;58805911&lt;/_accessed&gt;&lt;_created&gt;58749700&lt;/_created&gt;&lt;_issue&gt;3&lt;/_issue&gt;&lt;_journal&gt;Ecological Economics&lt;/_journal&gt;&lt;_language&gt;English&lt;/_language&gt;&lt;_marked_fields&gt;title;SUB|83|1_x0009__x000d__x000a_&lt;/_marked_fields&gt;&lt;_modified&gt;58805911&lt;/_modified&gt;&lt;_pages&gt;905–914&lt;/_pages&gt;&lt;_volume&gt;63&lt;/_volume&gt;&lt;/Details&gt;&lt;Extra&gt;&lt;DBUID&gt;{502CA3C0-22CA-4511-973C-E02D6A2BD88D}&lt;/DBUID&gt;&lt;/Extra&gt;&lt;/Item&gt;&lt;/References&gt;&lt;/Group&gt;&lt;/Citation&gt;_x000a_"/>
    <w:docVar w:name="NE.Ref{A4F11C98-C2CB-43F4-A472-0C528CF19672}" w:val=" ADDIN NE.Ref.{A4F11C98-C2CB-43F4-A472-0C528CF19672}&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A53C7C82-B8C4-4797-B8AC-82D1E2190983}" w:val=" ADDIN NE.Ref.{A53C7C82-B8C4-4797-B8AC-82D1E2190983}&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A57F7F08-07A6-4943-9C70-E6A759DDF1B5}" w:val=" ADDIN NE.Ref.{A57F7F08-07A6-4943-9C70-E6A759DDF1B5} ADDIN NE.Ref.{A57F7F08-07A6-4943-9C70-E6A759DDF1B5}&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A5F2BA2D-1BDC-425F-9560-3C45D01740EE}" w:val=" ADDIN NE.Ref.{A5F2BA2D-1BDC-425F-9560-3C45D01740EE}&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A608C85D-7C6D-4A58-B2B3-852F35882C21}" w:val=" ADDIN NE.Ref.{A608C85D-7C6D-4A58-B2B3-852F35882C21}&lt;Citation SecTmpl=&quot;1&quot;&gt;&lt;Group&gt;&lt;References&gt;&lt;Item&gt;&lt;ID&gt;1149&lt;/ID&gt;&lt;UID&gt;{72413B06-1436-4125-B1FB-3BAAD824FD3E}&lt;/UID&gt;&lt;Title&gt;China&amp;apos;s foreign trade and climate change: A case study of CO&amp;lt;sub&amp;gt;2&amp;lt;/sub&amp;gt; emissions&lt;/Title&gt;&lt;Template&gt;Journal Article&lt;/Template&gt;&lt;Star&gt;0&lt;/Star&gt;&lt;Tag&gt;0&lt;/Tag&gt;&lt;Author&gt;Yan, Yunfeng; Yang, Laike&lt;/Author&gt;&lt;Year&gt;2010&lt;/Year&gt;&lt;Details&gt;&lt;_accessed&gt;59333317&lt;/_accessed&gt;&lt;_alternate_title&gt;Energy Policy&lt;/_alternate_title&gt;&lt;_created&gt;57992686&lt;/_created&gt;&lt;_date_display&gt;2010/1//&lt;/_date_display&gt;&lt;_isbn&gt;0301-4215&lt;/_isbn&gt;&lt;_issue&gt;1&lt;/_issue&gt;&lt;_journal&gt;Energy Policy&lt;/_journal&gt;&lt;_keywords&gt;Carbon dioxide (CO2) emission embodied in trade; The economic input-output-life cycle assessment (EIO-LCA); Structural decomposition analysis (SDA)&lt;/_keywords&gt;&lt;_label&gt;已打&lt;/_label&gt;&lt;_modified&gt;59332977&lt;/_modified&gt;&lt;_pages&gt;350-356&lt;/_pages&gt;&lt;_url&gt;http://www.sciencedirect.com/science/article/B6V2W-4XH56BX-2/2/acd2c8560b9254b3df5a3d39ed66aa9f&lt;/_url&gt;&lt;_volume&gt;38&lt;/_volume&gt;&lt;/Details&gt;&lt;Extra&gt;&lt;DBUID&gt;{502CA3C0-22CA-4511-973C-E02D6A2BD88D}&lt;/DBUID&gt;&lt;/Extra&gt;&lt;/Item&gt;&lt;/References&gt;&lt;/Group&gt;&lt;/Citation&gt;_x000a_"/>
    <w:docVar w:name="NE.Ref{A610C2DE-72A0-47A0-BBE5-AA6EC7182639}" w:val=" ADDIN NE.Ref.{A610C2DE-72A0-47A0-BBE5-AA6EC7182639}&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A7556DD1-FA0E-4DA4-B14E-92FC7C0B1B70}" w:val=" ADDIN NE.Ref.{A7556DD1-FA0E-4DA4-B14E-92FC7C0B1B70}&lt;Citation SecTmpl=&quot;1&quot;&gt;&lt;Group&gt;&lt;References&gt;&lt;Item&gt;&lt;ID&gt;1211&lt;/ID&gt;&lt;UID&gt;{45077D85-A911-421E-B13D-C3323CAF9889}&lt;/UID&gt;&lt;Title&gt;Carbon dioxide production by the UK economy: An input-output assessment&lt;/Title&gt;&lt;Template&gt;Journal Article&lt;/Template&gt;&lt;Star&gt;0&lt;/Star&gt;&lt;Tag&gt;0&lt;/Tag&gt;&lt;Author&gt;Gay, Philip W; Proops, John L R&lt;/Author&gt;&lt;Year&gt;1993&lt;/Year&gt;&lt;Details&gt;&lt;_accessed&gt;58749888&lt;/_accessed&gt;&lt;_created&gt;58749888&lt;/_created&gt;&lt;_issue&gt;2&lt;/_issue&gt;&lt;_journal&gt;Applied Energy&lt;/_journal&gt;&lt;_modified&gt;58749888&lt;/_modified&gt;&lt;_pages&gt;113-130&lt;/_pages&gt;&lt;_volume&gt;44&lt;/_volume&gt;&lt;/Details&gt;&lt;Extra&gt;&lt;DBUID&gt;{502CA3C0-22CA-4511-973C-E02D6A2BD88D}&lt;/DBUID&gt;&lt;/Extra&gt;&lt;/Item&gt;&lt;/References&gt;&lt;/Group&gt;&lt;/Citation&gt;_x000a_"/>
    <w:docVar w:name="NE.Ref{A81E21F2-CCED-41B5-AADD-1EC0E0311EDA}" w:val=" ADDIN NE.Ref.{A81E21F2-CCED-41B5-AADD-1EC0E0311EDA}&lt;Citation&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Citation&gt;_x000a_"/>
    <w:docVar w:name="NE.Ref{A90C4C21-A477-4CB4-B765-BDE19504A7C3}" w:val=" ADDIN NE.Ref.{A90C4C21-A477-4CB4-B765-BDE19504A7C3}&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A977D77E-1ECD-4B55-B570-9009091440AB}" w:val=" ADDIN NE.Ref.{A977D77E-1ECD-4B55-B570-9009091440AB}&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A9DCEB63-1E01-456C-81D8-D40A246933FC}" w:val=" ADDIN NE.Ref.{A9DCEB63-1E01-456C-81D8-D40A246933FC}&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8014601&lt;/_accessed&gt;&lt;_created&gt;58014601&lt;/_created&gt;&lt;_language&gt;English&lt;/_language&gt;&lt;_modified&gt;58014601&lt;/_modified&gt;&lt;_place_published&gt;Cambridge&lt;/_place_published&gt;&lt;_publisher&gt;Cambridge University Press&lt;/_publisher&gt;&lt;/Details&gt;&lt;Extra&gt;&lt;DBUID&gt;{502CA3C0-22CA-4511-973C-E02D6A2BD88D}&lt;/DBUID&gt;&lt;/Extra&gt;&lt;/Item&gt;&lt;/References&gt;&lt;/Group&gt;&lt;/Citation&gt;_x000a_"/>
    <w:docVar w:name="NE.Ref{AB04BD85-2597-4E94-AFEF-3B848C58CBBB}" w:val=" ADDIN NE.Ref.{AB04BD85-2597-4E94-AFEF-3B848C58CBBB}&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AB59469E-B790-42DB-A6E6-4FABCAE821EF}" w:val=" ADDIN NE.Ref.{AB59469E-B790-42DB-A6E6-4FABCAE821EF}&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publisher&gt;社会科学文献出版社&lt;/_publisher&gt;&lt;_place_published&gt;北京&lt;/_place_published&gt;&lt;_language&gt;Chinese&lt;/_language&gt;&lt;_modified&gt;59082739&lt;/_modified&gt;&lt;_created&gt;59082739&lt;/_created&gt;&lt;_accessed&gt;59082739&lt;/_accessed&gt;&lt;/Details&gt;&lt;Extra&gt;&lt;DBUID&gt;{502CA3C0-22CA-4511-973C-E02D6A2BD88D}&lt;/DBUID&gt;&lt;/Extra&gt;&lt;/Item&gt;&lt;/References&gt;&lt;/Group&gt;&lt;/Citation&gt;_x000a_"/>
    <w:docVar w:name="NE.Ref{AC08E144-2D0E-4891-82A1-D10C9CA13BDD}" w:val=" ADDIN NE.Ref.{AC08E144-2D0E-4891-82A1-D10C9CA13BDD}&lt;Citation&gt;&lt;Group&gt;&lt;References&gt;&lt;Item&gt;&lt;ID&gt;1260&lt;/ID&gt;&lt;UID&gt;{737A778B-D7B2-4AE2-AAF8-860A9BB54E79}&lt;/UID&gt;&lt;Title&gt;基于CGE的技术变化模拟及其在气候政策分析中的应用&lt;/Title&gt;&lt;Template&gt;Book&lt;/Template&gt;&lt;Star&gt;0&lt;/Star&gt;&lt;Tag&gt;0&lt;/Tag&gt;&lt;Author&gt;王克&lt;/Author&gt;&lt;Year&gt;2011&lt;/Year&gt;&lt;Details&gt;&lt;_accessed&gt;59082766&lt;/_accessed&gt;&lt;_created&gt;59082766&lt;/_created&gt;&lt;_language&gt;Chinese&lt;/_language&gt;&lt;_modified&gt;59082766&lt;/_modified&gt;&lt;_place_published&gt;北京&lt;/_place_published&gt;&lt;_publisher&gt;中国环境科学出版社&lt;/_publisher&gt;&lt;/Details&gt;&lt;Extra&gt;&lt;DBUID&gt;{502CA3C0-22CA-4511-973C-E02D6A2BD88D}&lt;/DBUID&gt;&lt;/Extra&gt;&lt;/Item&gt;&lt;/References&gt;&lt;/Group&gt;&lt;/Citation&gt;_x000a_"/>
    <w:docVar w:name="NE.Ref{AD033983-9E16-4EF9-AE67-F4AEBC9965BE}" w:val=" ADDIN NE.Ref.{AD033983-9E16-4EF9-AE67-F4AEBC9965B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AD410A01-751D-4764-84BD-C59CA98DDD24}" w:val=" ADDIN NE.Ref.{AD410A01-751D-4764-84BD-C59CA98DDD24}&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DA97648-FA12-465C-9404-F0C6E4F04A32}" w:val=" ADDIN NE.Ref.{ADA97648-FA12-465C-9404-F0C6E4F04A32} ADDIN NE.Ref.{ADA97648-FA12-465C-9404-F0C6E4F04A32}&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ADD73BE6-63B8-411B-B49A-B949E6A8082B}" w:val=" ADDIN NE.Ref.{ADD73BE6-63B8-411B-B49A-B949E6A8082B}&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ADEB6893-E705-4EA8-A092-54F5B4BAE633}" w:val=" ADDIN NE.Ref.{ADEB6893-E705-4EA8-A092-54F5B4BAE633}&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E0591FD-9921-4DEF-B5D2-D5F1109340D6}" w:val=" ADDIN NE.Ref.{AE0591FD-9921-4DEF-B5D2-D5F1109340D6}&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AE522E12-7EC0-4412-B588-4F8E40E69C5E}" w:val=" ADDIN NE.Ref.{AE522E12-7EC0-4412-B588-4F8E40E69C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Citation&gt;_x000a_"/>
    <w:docVar w:name="NE.Ref{AEA7A45A-D6E4-4072-9C3B-579007ED1768}" w:val=" ADDIN NE.Ref.{AEA7A45A-D6E4-4072-9C3B-579007ED1768}&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AEFAB14A-7237-4574-9A97-1720611997CD}" w:val=" ADDIN NE.Ref.{AEFAB14A-7237-4574-9A97-1720611997CD}&lt;Citation SecTmpl=&quot;1&quot;&gt;&lt;Group&gt;&lt;References&gt;&lt;Item&gt;&lt;ID&gt;1313&lt;/ID&gt;&lt;UID&gt;{3C334047-071C-49C4-BA8B-40A942250C9D}&lt;/UID&gt;&lt;Title&gt;中国碳排放驱动因素分解分析&lt;/Title&gt;&lt;Template&gt;Journal Article&lt;/Template&gt;&lt;Star&gt;0&lt;/Star&gt;&lt;Tag&gt;0&lt;/Tag&gt;&lt;Author&gt;赵志耘; 杨朝峰&lt;/Author&gt;&lt;Year&gt;2012&lt;/Year&gt;&lt;Details&gt;&lt;_accessed&gt;59337315&lt;/_accessed&gt;&lt;_created&gt;59337315&lt;/_created&gt;&lt;_issue&gt;6&lt;/_issue&gt;&lt;_journal&gt;中国软科学&lt;/_journal&gt;&lt;_language&gt;Chinese&lt;/_language&gt;&lt;_modified&gt;59337315&lt;/_modified&gt;&lt;_pages&gt;175-183&lt;/_pages&gt;&lt;/Details&gt;&lt;Extra&gt;&lt;DBUID&gt;{502CA3C0-22CA-4511-973C-E02D6A2BD88D}&lt;/DBUID&gt;&lt;/Extra&gt;&lt;/Item&gt;&lt;/References&gt;&lt;/Group&gt;&lt;/Citation&gt;_x000a_"/>
    <w:docVar w:name="NE.Ref{AFB2B22F-1C84-47B3-8344-FE25C845377A}" w:val=" ADDIN NE.Ref.{AFB2B22F-1C84-47B3-8344-FE25C845377A}&lt;Citation&gt;&lt;Group&gt;&lt;References&gt;&lt;Item&gt;&lt;ID&gt;996&lt;/ID&gt;&lt;UID&gt;{76F93329-798F-402D-B924-80039C2EDAD9}&lt;/UID&gt;&lt;Title&gt;Carbon Footprint of Nations: A Global, Trade-Linked Analysis&lt;/Title&gt;&lt;Template&gt;Journal Article&lt;/Template&gt;&lt;Star&gt;0&lt;/Star&gt;&lt;Tag&gt;0&lt;/Tag&gt;&lt;Author&gt;Hertwich, E G; Peters, G P&lt;/Author&gt;&lt;Year&gt;2009&lt;/Year&gt;&lt;Details&gt;&lt;_accessed&gt;58801898&lt;/_accessed&gt;&lt;_created&gt;57975140&lt;/_created&gt;&lt;_date_display&gt;2009_x000d__x000a_AUG 15&lt;/_date_display&gt;&lt;_isbn&gt;0013-936X&lt;/_isbn&gt;&lt;_issue&gt;16&lt;/_issue&gt;&lt;_journal&gt;Environmental Science &amp;amp; Technology&lt;/_journal&gt;&lt;_keywords&gt;INPUT-OUTPUT; ENVIRONMENTAL IMPACTS; LIFE-CYCLE; SUSTAINABLE CONSUMPTION; INTERNATIONAL-TRADE; CLIMATE-CHANGE; EMISSIONS; CO2; PRODUCTS; POLICY&lt;/_keywords&gt;&lt;_language&gt;English&lt;/_language&gt;&lt;_modified&gt;58801898&lt;/_modified&gt;&lt;_number&gt;ISI:000268907700050&lt;/_number&gt;&lt;_pages&gt;6414-6420&lt;/_pages&gt;&lt;_type_work&gt;Article&lt;/_type_work&gt;&lt;_volume&gt;43&lt;/_volume&gt;&lt;/Details&gt;&lt;Extra&gt;&lt;DBUID&gt;{502CA3C0-22CA-4511-973C-E02D6A2BD88D}&lt;/DBUID&gt;&lt;/Extra&gt;&lt;/Item&gt;&lt;/References&gt;&lt;/Group&gt;&lt;Group&gt;&lt;References&gt;&lt;Item&gt;&lt;ID&gt;412&lt;/ID&gt;&lt;UID&gt;{CAAB18F9-78BD-41C9-A8B2-0C05DA0E93B4}&lt;/UID&gt;&lt;Title&gt;Consumption-based accounting of CO2 emissions&lt;/Title&gt;&lt;Template&gt;Journal Article&lt;/Template&gt;&lt;Star&gt;0&lt;/Star&gt;&lt;Tag&gt;0&lt;/Tag&gt;&lt;Author&gt;Davis, Steven J; Caldeira, Ken&lt;/Author&gt;&lt;Year&gt;2010&lt;/Year&gt;&lt;Details&gt;&lt;_accessed&gt;58805925&lt;/_accessed&gt;&lt;_alternate_title&gt;Proceedings of the National Academy of Sciences&lt;/_alternate_title&gt;&lt;_created&gt;58097487&lt;/_created&gt;&lt;_date&gt;2010-03-23&lt;/_date&gt;&lt;_date_display&gt;2010/03/23&lt;/_date_display&gt;&lt;_issue&gt;12&lt;/_issue&gt;&lt;_journal&gt;Proceedings of the National Academy of Sciences&lt;/_journal&gt;&lt;_label&gt;已打&lt;/_label&gt;&lt;_marked_fields&gt;title;SUB|35|1_x0009__x000d__x000a_&lt;/_marked_fields&gt;&lt;_modified&gt;58805925&lt;/_modified&gt;&lt;_pages&gt;5687-5692&lt;/_pages&gt;&lt;_url&gt;http://www.pnas.org/content/107/12/5687.abstract&lt;/_url&gt;&lt;_volume&gt;107&lt;/_volume&gt;&lt;/Details&gt;&lt;Extra&gt;&lt;DBUID&gt;{502CA3C0-22CA-4511-973C-E02D6A2BD88D}&lt;/DBUID&gt;&lt;/Extra&gt;&lt;/Item&gt;&lt;/References&gt;&lt;/Group&gt;&lt;/Citation&gt;_x000a_"/>
    <w:docVar w:name="NE.Ref{B042B4F8-91B9-4E44-89AD-48C5ADBD2D36}" w:val=" ADDIN NE.Ref.{B042B4F8-91B9-4E44-89AD-48C5ADBD2D36}&lt;Citation SecTmpl=&quot;1&quot;&gt;&lt;Group&gt;&lt;References&gt;&lt;Item&gt;&lt;ID&gt;1251&lt;/ID&gt;&lt;UID&gt;{E008239D-A6CD-4D33-9DF4-152D66F72C5E}&lt;/UID&gt;&lt;Title&gt;联合国预测：中国快速走向老龄化&lt;/Title&gt;&lt;Template&gt;Journal Article&lt;/Template&gt;&lt;Star&gt;0&lt;/Star&gt;&lt;Tag&gt;0&lt;/Tag&gt;&lt;Author&gt;蔡泳&lt;/Author&gt;&lt;Year&gt;2012&lt;/Year&gt;&lt;Details&gt;&lt;_accessed&gt;59082730&lt;/_accessed&gt;&lt;_created&gt;59082730&lt;/_created&gt;&lt;_issue&gt;1&lt;/_issue&gt;&lt;_journal&gt;国际经济评论&lt;/_journal&gt;&lt;_language&gt;Chinese&lt;/_language&gt;&lt;_modified&gt;59082730&lt;/_modified&gt;&lt;_pages&gt;73-81&lt;/_pages&gt;&lt;/Details&gt;&lt;Extra&gt;&lt;DBUID&gt;{502CA3C0-22CA-4511-973C-E02D6A2BD88D}&lt;/DBUID&gt;&lt;/Extra&gt;&lt;/Item&gt;&lt;/References&gt;&lt;/Group&gt;&lt;/Citation&gt;_x000a_"/>
    <w:docVar w:name="NE.Ref{B08FD0C1-F760-4F64-ADA7-F075690C94A2}" w:val=" ADDIN NE.Ref.{B08FD0C1-F760-4F64-ADA7-F075690C94A2}&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14331EB-5AE8-4A55-9C6F-8D8EE433BD4C}" w:val=" ADDIN NE.Ref.{B14331EB-5AE8-4A55-9C6F-8D8EE433BD4C}&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9366970&lt;/_accessed&gt;&lt;_created&gt;57975140&lt;/_created&gt;&lt;_date_display&gt;2010_x000d__x000a_FEB 15&lt;/_date_display&gt;&lt;_isbn&gt;0013-936X&lt;/_isbn&gt;&lt;_issue&gt;4&lt;/_issue&gt;&lt;_journal&gt;Environmental Science &amp;amp;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9366970&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B2DCEB2F-C2EC-4253-BA3A-E47EC7D4C4E9}" w:val=" ADDIN NE.Ref.{B2DCEB2F-C2EC-4253-BA3A-E47EC7D4C4E9}&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B404D8B5-81A5-4C4E-8EF8-B29FDE778B92}" w:val=" ADDIN NE.Ref.{B404D8B5-81A5-4C4E-8EF8-B29FDE778B92}&lt;Citation SecTmpl=&quot;1&quot;&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Citation&gt;_x000a_"/>
    <w:docVar w:name="NE.Ref{B4F329FD-A995-4C9C-A752-46140BE5D883}" w:val=" ADDIN NE.Ref.{B4F329FD-A995-4C9C-A752-46140BE5D883}&lt;Citation SecTmpl=&quot;1&quot;&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54669BC-8108-49F6-8436-74501BF12E35}" w:val=" ADDIN NE.Ref.{B54669BC-8108-49F6-8436-74501BF12E35}&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B6358F5E-A6B7-4218-8886-E18DA7480D1C}" w:val=" ADDIN NE.Ref.{B6358F5E-A6B7-4218-8886-E18DA7480D1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85A6DB5-25B9-40D0-B38B-DA8B507EA51F}" w:val=" ADDIN NE.Ref.{B85A6DB5-25B9-40D0-B38B-DA8B507EA51F}&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B8F6BFE1-11A0-4919-A852-56F6C82DC7AE}" w:val=" ADDIN NE.Ref.{B8F6BFE1-11A0-4919-A852-56F6C82DC7AE}&lt;Citation&gt;&lt;Group&gt;&lt;References&gt;&lt;Item&gt;&lt;ID&gt;1138&lt;/ID&gt;&lt;UID&gt;{ACFB3B10-A393-43BE-A88F-DA729CC54663}&lt;/UID&gt;&lt;Title&gt;Using LMDI method to analyze the change of China&amp;apos;s industrial CO2 emissions from final fuel use: An empirical analysis&lt;/Title&gt;&lt;Template&gt;Journal Article&lt;/Template&gt;&lt;Star&gt;0&lt;/Star&gt;&lt;Tag&gt;0&lt;/Tag&gt;&lt;Author&gt;Liu, Lan-Cui; Fan, Ying; Wu, Gang; Wei, Yi-Ming&lt;/Author&gt;&lt;Year&gt;2007&lt;/Year&gt;&lt;Details&gt;&lt;_accessed&gt;58591293&lt;/_accessed&gt;&lt;_alternate_title&gt;Energy Policy&lt;/_alternate_title&gt;&lt;_created&gt;58212651&lt;/_created&gt;&lt;_date_display&gt;2007/11//&lt;/_date_display&gt;&lt;_isbn&gt;0301-4215&lt;/_isbn&gt;&lt;_issue&gt;11&lt;/_issue&gt;&lt;_journal&gt;Energy Policy&lt;/_journal&gt;&lt;_keywords&gt;Industrial CO2 emission; Energy intensity change; Industrial structural activity&lt;/_keywords&gt;&lt;_marked_fields&gt;title;SUB|65|1_x0009__x000d__x000a_&lt;/_marked_fields&gt;&lt;_modified&gt;58441623&lt;/_modified&gt;&lt;_pages&gt;5892-5900&lt;/_pages&gt;&lt;_url&gt;http://www.sciencedirect.com/science/article/B6V2W-4PHJH12-4/2/a2a91b170d2d0aa6f307b5a24a7efc12&lt;/_url&gt;&lt;_volume&gt;35&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424&lt;/ID&gt;&lt;UID&gt;{ACDAC29C-582B-4354-A15A-4CB350713506}&lt;/UID&gt;&lt;Title&gt;中国能源消费碳排放变化的因素分解及实证分析&lt;/Title&gt;&lt;Template&gt;Journal Article&lt;/Template&gt;&lt;Star&gt;0&lt;/Star&gt;&lt;Tag&gt;0&lt;/Tag&gt;&lt;Author&gt;朱勤; 彭希哲; 陆志明; 吴开亚&lt;/Author&gt;&lt;Year&gt;2009&lt;/Year&gt;&lt;Details&gt;&lt;_accessed&gt;58750483&lt;/_accessed&gt;&lt;_issue&gt;12&lt;/_issue&gt;&lt;_journal&gt;资源科学&lt;/_journal&gt;&lt;_modified&gt;58750484&lt;/_modified&gt;&lt;_pages&gt;2072-2079&lt;/_pages&gt;&lt;_volume&gt;31&lt;/_volume&gt;&lt;/Details&gt;&lt;Extra&gt;&lt;DBUID&gt;{502CA3C0-22CA-4511-973C-E02D6A2BD88D}&lt;/DBUID&gt;&lt;/Extra&gt;&lt;/Item&gt;&lt;/References&gt;&lt;/Group&gt;&lt;Group&gt;&lt;References&gt;&lt;Item&gt;&lt;ID&gt;1202&lt;/ID&gt;&lt;UID&gt;{A016BAA9-E81A-494D-B9BA-E92D9CB47E4C}&lt;/UID&gt;&lt;Title&gt;A decomposition analysis of CO2 emissions in the United States&lt;/Title&gt;&lt;Template&gt;Journal Article&lt;/Template&gt;&lt;Star&gt;0&lt;/Star&gt;&lt;Tag&gt;0&lt;/Tag&gt;&lt;Author&gt;Vinuya, Ferdinand; DiFurio, Ferdinand; Sandoval, Erica&lt;/Author&gt;&lt;Year&gt;2010&lt;/Year&gt;&lt;Details&gt;&lt;_accessed&gt;58801603&lt;/_accessed&gt;&lt;_created&gt;58745765&lt;/_created&gt;&lt;_issue&gt;10&lt;/_issue&gt;&lt;_journal&gt;Applied Economics Letters&lt;/_journal&gt;&lt;_language&gt;English&lt;/_language&gt;&lt;_marked_fields&gt;title;SUB|31|1_x0009__x000d__x000a_&lt;/_marked_fields&gt;&lt;_modified&gt;58801604&lt;/_modified&gt;&lt;_pages&gt; 925-931&lt;/_pages&gt;&lt;_volume&gt;17&lt;/_volume&gt;&lt;/Details&gt;&lt;Extra&gt;&lt;DBUID&gt;{502CA3C0-22CA-4511-973C-E02D6A2BD88D}&lt;/DBUID&gt;&lt;/Extra&gt;&lt;/Item&gt;&lt;/References&gt;&lt;/Group&gt;&lt;/Citation&gt;_x000a_"/>
    <w:docVar w:name="NE.Ref{B930164E-73A7-4EE7-99EB-184F84BCF522}" w:val=" ADDIN NE.Ref.{B930164E-73A7-4EE7-99EB-184F84BCF522}&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9F67617-1965-450F-AB80-9A1C5A07D3C0}" w:val=" ADDIN NE.Ref.{B9F67617-1965-450F-AB80-9A1C5A07D3C0}&lt;Citation SecTmpl=&quot;1&quot;&gt;&lt;Group&gt;&lt;References&gt;&lt;Item&gt;&lt;ID&gt;1298&lt;/ID&gt;&lt;UID&gt;{3EBF9D7F-2E83-4968-A64D-D07096B6FD2E}&lt;/UID&gt;&lt;Title&gt;CO2 emissions embodied in China–US trade: Input–output analysis based on the emergy/dollar ratio&lt;/Title&gt;&lt;Template&gt;Journal Article&lt;/Template&gt;&lt;Star&gt;0&lt;/Star&gt;&lt;Tag&gt;0&lt;/Tag&gt;&lt;Author&gt;Du, Huibin; Guo, Jianghong; Mao, Guozhu; Smith, Alexander M; Wang, Xuxu; Wang, Yuan&lt;/Author&gt;&lt;Year&gt;2011&lt;/Year&gt;&lt;Details&gt;&lt;_accessed&gt;59336119&lt;/_accessed&gt;&lt;_alternate_title&gt;Energy Policy_x000d__x000a_Sustainability of biofuels&lt;/_alternate_title&gt;&lt;_created&gt;59332972&lt;/_created&gt;&lt;_date_display&gt;2011/10//&lt;/_date_display&gt;&lt;_db_updated&gt;ScienceDirect&lt;/_db_updated&gt;&lt;_isbn&gt;0301-4215&lt;/_isbn&gt;&lt;_issue&gt;10&lt;/_issue&gt;&lt;_journal&gt;Energy Policy&lt;/_journal&gt;&lt;_keywords&gt;Input–output analysis; Emergy/dollar ratio; Structural decomposition analysis&lt;/_keywords&gt;&lt;_marked_fields&gt;title;SUB|3|1_x0009__x000d__x000a_&lt;/_marked_fields&gt;&lt;_modified&gt;59332975&lt;/_modified&gt;&lt;_pages&gt;5980-5987&lt;/_pages&gt;&lt;_url&gt;http://www.sciencedirect.com/science/article/pii/S0301421511005167&lt;/_url&gt;&lt;_volume&gt;39&lt;/_volume&gt;&lt;/Details&gt;&lt;Extra&gt;&lt;DBUID&gt;{502CA3C0-22CA-4511-973C-E02D6A2BD88D}&lt;/DBUID&gt;&lt;/Extra&gt;&lt;/Item&gt;&lt;/References&gt;&lt;/Group&gt;&lt;/Citation&gt;_x000a_"/>
    <w:docVar w:name="NE.Ref{B9FB6911-535D-4C4E-BE92-0C3A733202FD}" w:val=" ADDIN NE.Ref.{B9FB6911-535D-4C4E-BE92-0C3A733202FD}&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8535171&lt;/_accessed&gt;&lt;_created&gt;58031997&lt;/_created&gt;&lt;_date&gt;58082400&lt;/_date&gt;&lt;_date_display&gt;2010&lt;/_date_display&gt;&lt;_doi&gt;10.3334/CDIAC/00001&lt;/_doi&gt;&lt;_marked_fields&gt;title;SUB|46|1_x0009__x000d__x000a_&lt;/_marked_fields&gt;&lt;_modified&gt;58535173&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BC6FAE2E-6BBC-43F0-B8E1-87C8C8CD19B0}" w:val=" ADDIN NE.Ref.{BC6FAE2E-6BBC-43F0-B8E1-87C8C8CD19B0}&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BE94DE06-4BC1-403B-9DF6-D10B15EF54D0}" w:val=" ADDIN NE.Ref.{BE94DE06-4BC1-403B-9DF6-D10B15EF54D0}&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BEF14D0B-8F4F-4752-B1F9-E744BDD78CFB}" w:val=" ADDIN NE.Ref.{BEF14D0B-8F4F-4752-B1F9-E744BDD78CFB}&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BF214025-6583-4C86-923E-F686EFA09DED}" w:val=" ADDIN NE.Ref.{BF214025-6583-4C86-923E-F686EFA09DED}&lt;Citation SecTmpl=&quot;1&quot;&gt;&lt;Group&gt;&lt;References&gt;&lt;Item&gt;&lt;ID&gt;1249&lt;/ID&gt;&lt;UID&gt;{C5CA8642-E6A8-40E2-AE06-AC86290D890F}&lt;/UID&gt;&lt;Title&gt;中国未来人口发展趋势&lt;/Title&gt;&lt;Template&gt;Journal Article&lt;/Template&gt;&lt;Star&gt;0&lt;/Star&gt;&lt;Tag&gt;0&lt;/Tag&gt;&lt;Author&gt;陈卫&lt;/Author&gt;&lt;Year&gt;2006&lt;/Year&gt;&lt;Details&gt;&lt;_accessed&gt;59082703&lt;/_accessed&gt;&lt;_created&gt;59082703&lt;/_created&gt;&lt;_issue&gt;4&lt;/_issue&gt;&lt;_journal&gt;人口研究&lt;/_journal&gt;&lt;_language&gt;Chinese&lt;/_language&gt;&lt;_modified&gt;59082703&lt;/_modified&gt;&lt;_pages&gt;93-95&lt;/_pages&gt;&lt;_volume&gt;30&lt;/_volume&gt;&lt;/Details&gt;&lt;Extra&gt;&lt;DBUID&gt;{502CA3C0-22CA-4511-973C-E02D6A2BD88D}&lt;/DBUID&gt;&lt;/Extra&gt;&lt;/Item&gt;&lt;/References&gt;&lt;/Group&gt;&lt;/Citation&gt;_x000a_"/>
    <w:docVar w:name="NE.Ref{BF632757-6CCB-4FD7-809B-E476E7DD0D80}" w:val=" ADDIN NE.Ref.{BF632757-6CCB-4FD7-809B-E476E7DD0D8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F9AAA13-EA04-4136-AD91-4C23BB576DD8}" w:val=" ADDIN NE.Ref.{BF9AAA13-EA04-4136-AD91-4C23BB576DD8}&lt;Citation SecTmpl=&quot;1&quot;&gt;&lt;Group&gt;&lt;References&gt;&lt;Item&gt;&lt;ID&gt;1357&lt;/ID&gt;&lt;UID&gt;{C88DA64F-5751-46EC-86BF-4AE21BFC6E44}&lt;/UID&gt;&lt;Title&gt;The impact of structural change on physical flows in the economy: Forecasting and backcasting&lt;/Title&gt;&lt;Template&gt;Journal Article&lt;/Template&gt;&lt;Star&gt;0&lt;/Star&gt;&lt;Tag&gt;0&lt;/Tag&gt;&lt;Author&gt;Hoekstra, Rutger; van den Bergh, Jeroen&lt;/Author&gt;&lt;Year&gt;2006&lt;/Year&gt;&lt;Details&gt;&lt;_accessed&gt;59366979&lt;/_accessed&gt;&lt;_created&gt;59361721&lt;/_created&gt;&lt;_issue&gt;4&lt;/_issue&gt;&lt;_journal&gt;Land Economics&lt;/_journal&gt;&lt;_language&gt;English&lt;/_language&gt;&lt;_modified&gt;59366979&lt;/_modified&gt;&lt;_pages&gt;582-601&lt;/_pages&gt;&lt;_volume&gt;82&lt;/_volume&gt;&lt;/Details&gt;&lt;Extra&gt;&lt;DBUID&gt;{502CA3C0-22CA-4511-973C-E02D6A2BD88D}&lt;/DBUID&gt;&lt;/Extra&gt;&lt;/Item&gt;&lt;/References&gt;&lt;/Group&gt;&lt;/Citation&gt;_x000a_"/>
    <w:docVar w:name="NE.Ref{BFAA8D54-7A5A-4D8A-978D-DAA5F2795CF4}" w:val=" ADDIN NE.Ref.{BFAA8D54-7A5A-4D8A-978D-DAA5F2795CF4}&lt;Citation SecTmpl=&quot;1&quot;&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9085812&lt;/_accessed&gt;&lt;_created&gt;58750167&lt;/_created&gt;&lt;_issue&gt;3&lt;/_issue&gt;&lt;_journal&gt;Energy Economics&lt;/_journal&gt;&lt;_modified&gt;59085812&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9085823&lt;/_accessed&gt;&lt;_created&gt;58750165&lt;/_created&gt;&lt;_issue&gt;3&lt;/_issue&gt;&lt;_journal&gt;Energy Policy&lt;/_journal&gt;&lt;_modified&gt;59085823&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C0A2CFB0-371F-461B-8D6D-0755C837E782}" w:val=" ADDIN NE.Ref.{C0A2CFB0-371F-461B-8D6D-0755C837E782}&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C0C4B823-A82C-4D55-99DD-60984D442309}" w:val=" ADDIN NE.Ref.{C0C4B823-A82C-4D55-99DD-60984D442309}&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C0ECF247-4F4B-414C-B89F-010F036017EB}" w:val=" ADDIN NE.Ref.{C0ECF247-4F4B-414C-B89F-010F036017EB}&lt;Citation&gt;&lt;Group&gt;&lt;References&gt;&lt;Item&gt;&lt;ID&gt;1272&lt;/ID&gt;&lt;UID&gt;{C3FFD471-6A12-4BC1-9D50-55F569E743FC}&lt;/UID&gt;&lt;Title&gt;中国统计年鉴2011&lt;/Title&gt;&lt;Template&gt;Book&lt;/Template&gt;&lt;Star&gt;0&lt;/Star&gt;&lt;Tag&gt;0&lt;/Tag&gt;&lt;Author&gt;国家统计局&lt;/Author&gt;&lt;Year&gt;2011&lt;/Year&gt;&lt;Details&gt;&lt;_publisher&gt;中国统计出版社&lt;/_publisher&gt;&lt;_language&gt;Chinese&lt;/_language&gt;&lt;_modified&gt;59285382&lt;/_modified&gt;&lt;_created&gt;59285382&lt;/_created&gt;&lt;_accessed&gt;59285382&lt;/_accessed&gt;&lt;/Details&gt;&lt;Extra&gt;&lt;DBUID&gt;{502CA3C0-22CA-4511-973C-E02D6A2BD88D}&lt;/DBUID&gt;&lt;/Extra&gt;&lt;/Item&gt;&lt;/References&gt;&lt;/Group&gt;&lt;/Citation&gt;_x000a_"/>
    <w:docVar w:name="NE.Ref{C18911F8-0B37-4CB0-9850-B2F6690F61D1}" w:val=" ADDIN NE.Ref.{C18911F8-0B37-4CB0-9850-B2F6690F61D1}&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C2DC76C6-70D8-42ED-B870-F8694E4C4447}" w:val=" ADDIN NE.Ref.{C2DC76C6-70D8-42ED-B870-F8694E4C4447}&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C3FA4C28-A0DD-4357-A449-1A417EF05A4D}" w:val=" ADDIN NE.Ref.{C3FA4C28-A0DD-4357-A449-1A417EF05A4D} ADDIN NE.Ref.{C3FA4C28-A0DD-4357-A449-1A417EF05A4D}&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created&gt;58205376&lt;/_created&gt;&lt;_isbn&gt;0953-5314&lt;/_isbn&gt;&lt;_issue&gt;4&lt;/_issue&gt;&lt;_journal&gt;Economic Systems Research&lt;/_journal&gt;&lt;_modified&gt;58205376&lt;/_modified&gt;&lt;_pages&gt;307 - 324&lt;/_pages&gt;&lt;_url&gt;http://www.informaworld.com/10.1080/09535319800000023&lt;/_url&gt;&lt;_volume&gt;10&lt;/_volume&gt;&lt;/Details&gt;&lt;Extra&gt;&lt;DBUID&gt;{502CA3C0-22CA-4511-973C-E02D6A2BD88D}&lt;/DBUID&gt;&lt;/Extra&gt;&lt;/Item&gt;&lt;/References&gt;&lt;/Group&gt;&lt;/Citation&gt;_x000a_"/>
    <w:docVar w:name="NE.Ref{C420892A-74FB-4252-9567-F6C07D28EBC5}" w:val=" ADDIN NE.Ref.{C420892A-74FB-4252-9567-F6C07D28EBC5}&lt;Citation&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lternate_title&gt;Energy Policy_x000d__x000a_Energy Efficiency Policies and Strategies with regular papers.&lt;/_alternate_title&gt;&lt;_date_display&gt;2010/11//&lt;/_date_display&gt;&lt;_isbn&gt;0301-4215&lt;/_isbn&gt;&lt;_issue&gt;11&lt;/_issue&gt;&lt;_journal&gt;Energy Policy&lt;/_journal&gt;&lt;_keywords&gt;CO2 embodiment; Japan–China trade; Index decomposition analysis&lt;/_keywords&gt;&lt;_pages&gt;6784-6792&lt;/_pages&gt;&lt;_url&gt;http://www.sciencedirect.com/science/article/pii/S0301421510005148&lt;/_url&gt;&lt;_volume&gt;38&lt;/_volume&gt;&lt;_created&gt;59332921&lt;/_created&gt;&lt;_modified&gt;59332921&lt;/_modified&gt;&lt;_db_updated&gt;ScienceDirect&lt;/_db_updated&gt;&lt;/Details&gt;&lt;Extra&gt;&lt;DBUID&gt;{502CA3C0-22CA-4511-973C-E02D6A2BD88D}&lt;/DBUID&gt;&lt;/Extra&gt;&lt;/Item&gt;&lt;/References&gt;&lt;/Group&gt;&lt;/Citation&gt;_x000a_"/>
    <w:docVar w:name="NE.Ref{C46FE3DF-BF2C-4A57-853E-05D03C3F6712}" w:val=" ADDIN NE.Ref.{C46FE3DF-BF2C-4A57-853E-05D03C3F6712}&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C5B067FE-F3D3-4B9A-84D6-6F9D8230F291}" w:val=" ADDIN NE.Ref.{C5B067FE-F3D3-4B9A-84D6-6F9D8230F291}&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C64B881E-04DC-4110-B723-372D2A36D813}" w:val=" ADDIN NE.Ref.{C64B881E-04DC-4110-B723-372D2A36D813}&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C96F7612-5B12-4F5C-95DD-0DA7A61BA8BC}" w:val=" ADDIN NE.Ref.{C96F7612-5B12-4F5C-95DD-0DA7A61BA8BC}&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C9A17EB5-0BF0-435B-88BB-D85A7EF592E9}" w:val=" ADDIN NE.Ref.{C9A17EB5-0BF0-435B-88BB-D85A7EF592E9}&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CCA8CFD7-6DCF-4040-9C9F-0BC828CF95BF}" w:val=" ADDIN NE.Ref.{CCA8CFD7-6DCF-4040-9C9F-0BC828CF95BF}&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CCDA0A5E-E0E8-4F6B-955C-C889B6A90DAE}" w:val=" ADDIN NE.Ref.{CCDA0A5E-E0E8-4F6B-955C-C889B6A90DAE}&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CD30D342-D76F-4098-838F-53BD6EA8C29A}" w:val=" ADDIN NE.Ref.{CD30D342-D76F-4098-838F-53BD6EA8C29A}&lt;Citation&gt;&lt;Group&gt;&lt;References&gt;&lt;Item&gt;&lt;ID&gt;840&lt;/ID&gt;&lt;UID&gt;{A49DB667-5CCF-483E-87A2-49B458FF2B4F}&lt;/UID&gt;&lt;Title&gt;The Economics of Climate Change: The Stern Review&lt;/Title&gt;&lt;Template&gt;Book&lt;/Template&gt;&lt;Star&gt;0&lt;/Star&gt;&lt;Tag&gt;0&lt;/Tag&gt;&lt;Author&gt;Stern, Nicholas Herbert&lt;/Author&gt;&lt;Year&gt;2007&lt;/Year&gt;&lt;Details&gt;&lt;_accessed&gt;57719359&lt;/_accessed&gt;&lt;_created&gt;57719359&lt;/_created&gt;&lt;_language&gt;English&lt;/_language&gt;&lt;_modified&gt;57719359&lt;/_modified&gt;&lt;_place_published&gt;Cambridge, UK&lt;/_place_published&gt;&lt;_publisher&gt;Cambridge University Press&lt;/_publisher&gt;&lt;/Details&gt;&lt;Extra&gt;&lt;DBUID&gt;{502CA3C0-22CA-4511-973C-E02D6A2BD88D}&lt;/DBUID&gt;&lt;/Extra&gt;&lt;/Item&gt;&lt;/References&gt;&lt;/Group&gt;&lt;/Citation&gt;_x000a_"/>
    <w:docVar w:name="NE.Ref{CDCF96F5-BFEF-471E-B06A-11B6C7E0862E}" w:val=" ADDIN NE.Ref.{CDCF96F5-BFEF-471E-B06A-11B6C7E0862E}&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9085815&lt;/_accessed&gt;&lt;_created&gt;58745426&lt;/_created&gt;&lt;_issue&gt;5&lt;/_issue&gt;&lt;_journal&gt;American Economic Review&lt;/_journal&gt;&lt;_label&gt;MRIO&lt;/_label&gt;&lt;_language&gt;English&lt;/_language&gt;&lt;_modified&gt;59085815&lt;/_modified&gt;&lt;_pages&gt;803-826&lt;/_pages&gt;&lt;_volume&gt;45&lt;/_volume&gt;&lt;/Details&gt;&lt;Extra&gt;&lt;DBUID&gt;{502CA3C0-22CA-4511-973C-E02D6A2BD88D}&lt;/DBUID&gt;&lt;/Extra&gt;&lt;/Item&gt;&lt;/References&gt;&lt;/Group&gt;&lt;/Citation&gt;_x000a_"/>
    <w:docVar w:name="NE.Ref{CF0C0E0A-FD03-4934-89DA-F57D58F7936A}" w:val=" ADDIN NE.Ref.{CF0C0E0A-FD03-4934-89DA-F57D58F7936A}&lt;Citation&gt;&lt;Group&gt;&lt;References&gt;&lt;Item&gt;&lt;ID&gt;1268&lt;/ID&gt;&lt;UID&gt;{28A9A6D7-19CC-47C9-805F-CD973BB77907}&lt;/UID&gt;&lt;Title&gt;中国能源统计年鉴2005&lt;/Title&gt;&lt;Template&gt;Book&lt;/Template&gt;&lt;Star&gt;0&lt;/Star&gt;&lt;Tag&gt;0&lt;/Tag&gt;&lt;Author&gt;国家统计局工业交通统计司; 国家发展和改革委员会能源局&lt;/Author&gt;&lt;Year&gt;2006&lt;/Year&gt;&lt;Details&gt;&lt;_accessed&gt;59094155&lt;/_accessed&gt;&lt;_created&gt;59094155&lt;/_created&gt;&lt;_language&gt;Chinese&lt;/_language&gt;&lt;_modified&gt;59094155&lt;/_modified&gt;&lt;_place_published&gt;北京&lt;/_place_published&gt;&lt;_publisher&gt;中国统计出版社&lt;/_publisher&gt;&lt;/Details&gt;&lt;Extra&gt;&lt;DBUID&gt;{502CA3C0-22CA-4511-973C-E02D6A2BD88D}&lt;/DBUID&gt;&lt;/Extra&gt;&lt;/Item&gt;&lt;/References&gt;&lt;/Group&gt;&lt;/Citation&gt;_x000a_"/>
    <w:docVar w:name="NE.Ref{CF3FACC3-9CB9-4D36-B103-485F2B25C675}" w:val=" ADDIN NE.Ref.{CF3FACC3-9CB9-4D36-B103-485F2B25C675}&lt;Citation SecTmpl=&quot;1&quot;&gt;&lt;Group&gt;&lt;References&gt;&lt;Item&gt;&lt;ID&gt;1291&lt;/ID&gt;&lt;UID&gt;{EFEF10BE-BD8B-4058-A430-56916F64B53D}&lt;/UID&gt;&lt;Title&gt;Total embodied energy requirements and its decomposition in China&amp;apos;s agricultural sector&lt;/Title&gt;&lt;Template&gt;Journal Article&lt;/Template&gt;&lt;Star&gt;0&lt;/Star&gt;&lt;Tag&gt;0&lt;/Tag&gt;&lt;Author&gt;Cao, Shuyan; Xie, Gaodi; Zhen, Lin&lt;/Author&gt;&lt;Year&gt;2010&lt;/Year&gt;&lt;Details&gt;&lt;_alternate_title&gt;Ecological Economics_x000d__x000a_Special Section: Ecosystem Services Valuation in China&lt;/_alternate_title&gt;&lt;_created&gt;59332919&lt;/_created&gt;&lt;_date_display&gt;2010/5/15/&lt;/_date_display&gt;&lt;_db_updated&gt;ScienceDirect&lt;/_db_updated&gt;&lt;_isbn&gt;0921-8009&lt;/_isbn&gt;&lt;_issue&gt;7&lt;/_issue&gt;&lt;_journal&gt;Ecological Economics&lt;/_journal&gt;&lt;_keywords&gt;Energy use; Energy requirements; Input–output modeling; Decomposition analysis; Agricultural productivity; Energy efficiency&lt;/_keywords&gt;&lt;_modified&gt;59332919&lt;/_modified&gt;&lt;_pages&gt;1396-1404&lt;/_pages&gt;&lt;_url&gt;http://www.sciencedirect.com/science/article/pii/S092180090800284X&lt;/_url&gt;&lt;_volume&gt;69&lt;/_volume&gt;&lt;/Details&gt;&lt;Extra&gt;&lt;DBUID&gt;{502CA3C0-22CA-4511-973C-E02D6A2BD88D}&lt;/DBUID&gt;&lt;/Extra&gt;&lt;/Item&gt;&lt;/References&gt;&lt;/Group&gt;&lt;/Citation&gt;_x000a_"/>
    <w:docVar w:name="NE.Ref{D0132C18-4E61-416E-973B-F2029809FE46}" w:val=" ADDIN NE.Ref.{D0132C18-4E61-416E-973B-F2029809FE46}&lt;Citation SecTmpl=&quot;1&quot;&gt;&lt;Group&gt;&lt;References&gt;&lt;Item&gt;&lt;ID&gt;1307&lt;/ID&gt;&lt;UID&gt;{9CBE5229-D151-42D8-8013-E2FE73AA8E38}&lt;/UID&gt;&lt;Title&gt;关于结构分解技术中两种分解方法的比较研究&lt;/Title&gt;&lt;Template&gt;Journal Article&lt;/Template&gt;&lt;Star&gt;0&lt;/Star&gt;&lt;Tag&gt;0&lt;/Tag&gt;&lt;Author&gt;夏炎; 陈锡康; 杨翠红&lt;/Author&gt;&lt;Year&gt;2009&lt;/Year&gt;&lt;Details&gt;&lt;_accessed&gt;59335738&lt;/_accessed&gt;&lt;_created&gt;59333244&lt;/_created&gt;&lt;_issue&gt;5&lt;/_issue&gt;&lt;_journal&gt;运筹与管理&lt;/_journal&gt;&lt;_language&gt;Chinese&lt;/_language&gt;&lt;_modified&gt;59333244&lt;/_modified&gt;&lt;_pages&gt;27-33&lt;/_pages&gt;&lt;_volume&gt;19&lt;/_volume&gt;&lt;/Details&gt;&lt;Extra&gt;&lt;DBUID&gt;{502CA3C0-22CA-4511-973C-E02D6A2BD88D}&lt;/DBUID&gt;&lt;/Extra&gt;&lt;/Item&gt;&lt;/References&gt;&lt;/Group&gt;&lt;/Citation&gt;_x000a_"/>
    <w:docVar w:name="NE.Ref{D079A5E0-27BE-45CC-B924-C63203195636}" w:val=" ADDIN NE.Ref.{D079A5E0-27BE-45CC-B924-C63203195636}&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8801911&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082377&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D226C21F-B805-4418-A864-63B54BB725CA}" w:val=" ADDIN NE.Ref.{D226C21F-B805-4418-A864-63B54BB725CA}&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D248C457-99B6-4F47-963A-D2FC3B8EE921}" w:val=" ADDIN NE.Ref.{D248C457-99B6-4F47-963A-D2FC3B8EE921}&lt;Citation&gt;&lt;Group&gt;&lt;References&gt;&lt;Item&gt;&lt;ID&gt;162&lt;/ID&gt;&lt;UID&gt;{7E173A88-CFB3-4D8A-B422-A0C16C54AC28}&lt;/UID&gt;&lt;Title&gt;Energy efficiency improvement in China: a significant progress for the 11th Five Year Plan&lt;/Title&gt;&lt;Template&gt;Journal Article&lt;/Template&gt;&lt;Star&gt;0&lt;/Star&gt;&lt;Tag&gt;0&lt;/Tag&gt;&lt;Author&gt;Kejun, Jiang&lt;/Author&gt;&lt;Year&gt;2009&lt;/Year&gt;&lt;Details&gt;&lt;_accessed&gt;58538794&lt;/_accessed&gt;&lt;_created&gt;58538793&lt;/_created&gt;&lt;_date_display&gt;2009-11-01&lt;/_date_display&gt;&lt;_issue&gt;4&lt;/_issue&gt;&lt;_journal&gt;Energy Efficiency&lt;/_journal&gt;&lt;_modified&gt;58538794&lt;/_modified&gt;&lt;_pages&gt;401-409&lt;/_pages&gt;&lt;_url&gt;http://dx.doi.org/10.1007/s12053-009-9054-x&lt;/_url&gt;&lt;_volume&gt;2&lt;/_volume&gt;&lt;/Details&gt;&lt;Extra&gt;&lt;DBUID&gt;{502CA3C0-22CA-4511-973C-E02D6A2BD88D}&lt;/DBUID&gt;&lt;/Extra&gt;&lt;/Item&gt;&lt;/References&gt;&lt;/Group&gt;&lt;/Citation&gt;_x000a_"/>
    <w:docVar w:name="NE.Ref{D39CF418-8C4B-498C-84D0-A089107B2F1C}" w:val=" ADDIN NE.Ref.{D39CF418-8C4B-498C-84D0-A089107B2F1C}&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D3C7569D-D04C-4FEB-BEE5-B5C3E151401F}" w:val=" ADDIN NE.Ref.{D3C7569D-D04C-4FEB-BEE5-B5C3E151401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D3E3C80B-AE7E-4003-B0F9-570C8D125622}" w:val=" ADDIN NE.Ref.{D3E3C80B-AE7E-4003-B0F9-570C8D125622}&lt;Citation SecTmpl=&quot;1&quot;&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Citation&gt;_x000a_"/>
    <w:docVar w:name="NE.Ref{D3FA5CEE-6E0F-4D78-85B5-C31B7B59935E}" w:val=" ADDIN NE.Ref.{D3FA5CEE-6E0F-4D78-85B5-C31B7B5993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D525A486-AB24-4FDB-9453-016ABAD376E1}" w:val=" ADDIN NE.Ref.{D525A486-AB24-4FDB-9453-016ABAD376E1}&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D5F46E54-CDE9-4784-B3DB-995631D6D554}" w:val=" ADDIN NE.Ref.{D5F46E54-CDE9-4784-B3DB-995631D6D554}&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D6FEED91-EFFF-417A-A24D-F6BD20CE3732}" w:val=" ADDIN NE.Ref.{D6FEED91-EFFF-417A-A24D-F6BD20CE3732}&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D96A0F51-2286-4494-8346-44E9370CA940}" w:val=" ADDIN NE.Ref.{D96A0F51-2286-4494-8346-44E9370CA940}&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DAE9BDD0-5642-4867-813C-948FC82E366A}" w:val=" ADDIN NE.Ref.{DAE9BDD0-5642-4867-813C-948FC82E366A}&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DB63855B-71C5-4D18-B84B-C67273C5C2B3}" w:val=" ADDIN NE.Ref.{DB63855B-71C5-4D18-B84B-C67273C5C2B3}&lt;Citation&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DB7122FD-428C-4434-BE47-ECB29C245D38}" w:val=" ADDIN NE.Ref.{DB7122FD-428C-4434-BE47-ECB29C245D38} ADDIN NE.Ref.{DB7122FD-428C-4434-BE47-ECB29C245D38}&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DCE066C7-F8A7-4C77-92A6-878FF4B330DB}" w:val=" ADDIN NE.Ref.{DCE066C7-F8A7-4C77-92A6-878FF4B330DB}&lt;Citation SecTmpl=&quot;1&quot;&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DD49E53F-1E96-48C7-ACFA-2DD6C0EC690C}" w:val=" ADDIN NE.Ref.{DD49E53F-1E96-48C7-ACFA-2DD6C0EC690C}&lt;Citation SecTmpl=&quot;1&quot;&gt;&lt;Group&gt;&lt;References&gt;&lt;Item&gt;&lt;ID&gt;1170&lt;/ID&gt;&lt;UID&gt;{06F12BA5-106A-439C-B8DD-4E3AF250C9FF}&lt;/UID&gt;&lt;Title&gt;国际主要温室气体排放数据集比较分析研究&lt;/Title&gt;&lt;Template&gt;Journal Article&lt;/Template&gt;&lt;Star&gt;0&lt;/Star&gt;&lt;Tag&gt;0&lt;/Tag&gt;&lt;Author&gt;曲建升; 曾静静; 张志强&lt;/Author&gt;&lt;Year&gt;2008&lt;/Year&gt;&lt;Details&gt;&lt;_accessed&gt;59355942&lt;/_accessed&gt;&lt;_author_adr&gt;中国科学院国家科学图书馆兰州分馆,中国科学院国家科学图书馆兰州分馆,中国科学院国家科学图书馆兰州分馆 中国科学院资源环境科学信息中心,甘肃兰州730000,兰州大学教育部西部环境重点实验室,甘肃兰州730000,中国科学院资源环境科学信息中心,甘肃兰州730000,中国科学院资源环境科学信息中心,甘肃兰州730000&lt;/_author_adr&gt;&lt;_created&gt;58032711&lt;/_created&gt;&lt;_db_provider&gt;CNKI&lt;/_db_provider&gt;&lt;_isbn&gt;1001-8166&lt;/_isbn&gt;&lt;_issue&gt;1&lt;/_issue&gt;&lt;_journal&gt;地球科学进展&lt;/_journal&gt;&lt;_keywords&gt;全球变暖;;气候政策;;温室气体;;数据;;二氧化碳&lt;/_keywords&gt;&lt;_modified&gt;58032712&lt;/_modified&gt;&lt;_pages&gt;47-54&lt;/_pages&gt;&lt;_url&gt;http://epub.cnki.net/grid2008/brief/detailj.aspx?filename=DXJZ200801010&amp;amp;dbname=CJFQ2008&lt;/_url&gt;&lt;_volume&gt;23&lt;/_volume&gt;&lt;/Details&gt;&lt;Extra&gt;&lt;DBUID&gt;{502CA3C0-22CA-4511-973C-E02D6A2BD88D}&lt;/DBUID&gt;&lt;/Extra&gt;&lt;/Item&gt;&lt;/References&gt;&lt;/Group&gt;&lt;/Citation&gt;_x000a_"/>
    <w:docVar w:name="NE.Ref{DF6A4533-79AC-4F31-A20B-880BF4D58552}" w:val=" ADDIN NE.Ref.{DF6A4533-79AC-4F31-A20B-880BF4D58552}&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E03D1212-BF08-4CDF-99C5-9BC4BB1C62BE}" w:val=" ADDIN NE.Ref.{E03D1212-BF08-4CDF-99C5-9BC4BB1C62BE}&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E0509E7F-0AF0-4A29-889E-C4E67FE05ADB}" w:val=" ADDIN NE.Ref.{E0509E7F-0AF0-4A29-889E-C4E67FE05ADB}&lt;Citation SecTmpl=&quot;1&quot;&gt;&lt;Group&gt;&lt;References&gt;&lt;Item&gt;&lt;ID&gt;1274&lt;/ID&gt;&lt;UID&gt;{3C5AC7C6-5807-4BFC-8680-E55630E9BFD5}&lt;/UID&gt;&lt;Title&gt;Chapter 74 - The Place of Nature in Economic Development&lt;/Title&gt;&lt;Template&gt;Book Section&lt;/Template&gt;&lt;Star&gt;0&lt;/Star&gt;&lt;Tag&gt;0&lt;/Tag&gt;&lt;Author&gt;Dasgupta, Partha&lt;/Author&gt;&lt;Year&gt;2010&lt;/Year&gt;&lt;Details&gt;&lt;_url&gt;http://www.sciencedirect.com/science/article/pii/B9780444529442000124&lt;/_url&gt;&lt;_secondary_author&gt;Rodrik, Dani; Rosenzweig, Mark&lt;/_secondary_author&gt;&lt;_secondary_title&gt;Handbook of Development Economics, Volume 5&lt;/_secondary_title&gt;&lt;_pages&gt;4977-5046&lt;/_pages&gt;&lt;_volume&gt;5&lt;/_volume&gt;&lt;_publisher&gt;North-Holland&lt;/_publisher&gt;&lt;_place_published&gt;Amsterdam, the Netherlands&lt;/_place_published&gt;&lt;_modified&gt;59317111&lt;/_modified&gt;&lt;_created&gt;59317111&lt;/_created&gt;&lt;_accessed&gt;59317111&lt;/_accessed&gt;&lt;/Details&gt;&lt;Extra&gt;&lt;DBUID&gt;{502CA3C0-22CA-4511-973C-E02D6A2BD88D}&lt;/DBUID&gt;&lt;/Extra&gt;&lt;/Item&gt;&lt;/References&gt;&lt;/Group&gt;&lt;/Citation&gt;_x000a_"/>
    <w:docVar w:name="NE.Ref{E0B57A03-D78B-478D-A26C-35FA29D629E0}" w:val=" ADDIN NE.Ref.{E0B57A03-D78B-478D-A26C-35FA29D629E0}&lt;Citation&gt;&lt;Group&gt;&lt;References&gt;&lt;Item&gt;&lt;ID&gt;1247&lt;/ID&gt;&lt;UID&gt;{A4091267-5AFB-4CDA-8EC7-54527F7C08E8}&lt;/UID&gt;&lt;Title&gt;World Population Prospects: The 2008 Revision&lt;/Title&gt;&lt;Template&gt;Report&lt;/Template&gt;&lt;Star&gt;0&lt;/Star&gt;&lt;Tag&gt;0&lt;/Tag&gt;&lt;Author&gt;&amp;quot;UN Population Division&amp;quot;&lt;/Author&gt;&lt;Year&gt;2009&lt;/Year&gt;&lt;Details&gt;&lt;_accessed&gt;59082699&lt;/_accessed&gt;&lt;_created&gt;59082699&lt;/_created&gt;&lt;_language&gt;English&lt;/_language&gt;&lt;_modified&gt;59082699&lt;/_modified&gt;&lt;_place_published&gt;New York&lt;/_place_published&gt;&lt;_publisher&gt;Population Division, Department of Economic and Social Affairs, United Nations&lt;/_publisher&gt;&lt;/Details&gt;&lt;Extra&gt;&lt;DBUID&gt;{502CA3C0-22CA-4511-973C-E02D6A2BD88D}&lt;/DBUID&gt;&lt;/Extra&gt;&lt;/Item&gt;&lt;/References&gt;&lt;/Group&gt;&lt;/Citation&gt;_x000a_"/>
    <w:docVar w:name="NE.Ref{E142A466-DB7D-43BC-8CE7-D98F48682CD1}" w:val=" ADDIN NE.Ref.{E142A466-DB7D-43BC-8CE7-D98F48682CD1}&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9085822&lt;/_accessed&gt;&lt;_created&gt;58750559&lt;/_created&gt;&lt;_modified&gt;59085823&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E2104BB3-164C-4D39-940F-8C332D387552}" w:val=" ADDIN NE.Ref.{E2104BB3-164C-4D39-940F-8C332D387552}&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31E57A8-3727-465E-9A35-8DA8057DFE15}" w:val=" ADDIN NE.Ref.{E31E57A8-3727-465E-9A35-8DA8057DFE1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3C8C3B0-F46C-4A18-BCDA-E6E693BE500A}" w:val=" ADDIN NE.Ref.{E3C8C3B0-F46C-4A18-BCDA-E6E693BE500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690F773-61DC-4D76-90C2-6C21956CCE53}" w:val=" ADDIN NE.Ref.{E690F773-61DC-4D76-90C2-6C21956CCE53}&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E6E98978-6AF7-4B93-9197-B63436C7AEE8}" w:val=" ADDIN NE.Ref.{E6E98978-6AF7-4B93-9197-B63436C7AEE8}&lt;Citation SecTmpl=&quot;1&quot;&gt;&lt;Group&gt;&lt;References&gt;&lt;Item&gt;&lt;ID&gt;1308&lt;/ID&gt;&lt;UID&gt;{CA8AC64A-1CCA-4DCE-8D62-D44B11C2C5F3}&lt;/UID&gt;&lt;Title&gt;Labor productivity in Western Europe 1975-1985: An intercountry, interindustry analysis&lt;/Title&gt;&lt;Template&gt;Journal Article&lt;/Template&gt;&lt;Star&gt;0&lt;/Star&gt;&lt;Tag&gt;0&lt;/Tag&gt;&lt;Author&gt;Dietzenbacher, Erik; Hoen, Alex R; Los, Bart&lt;/Author&gt;&lt;Year&gt;2000&lt;/Year&gt;&lt;Details&gt;&lt;_accessed&gt;59366975&lt;/_accessed&gt;&lt;_created&gt;59333255&lt;/_created&gt;&lt;_issue&gt;3&lt;/_issue&gt;&lt;_journal&gt;Journal of Regional Science&lt;/_journal&gt;&lt;_language&gt;English&lt;/_language&gt;&lt;_modified&gt;59366976&lt;/_modified&gt;&lt;_pages&gt;425-452&lt;/_pages&gt;&lt;_volume&gt;40&lt;/_volume&gt;&lt;/Details&gt;&lt;Extra&gt;&lt;DBUID&gt;{502CA3C0-22CA-4511-973C-E02D6A2BD88D}&lt;/DBUID&gt;&lt;/Extra&gt;&lt;/Item&gt;&lt;/References&gt;&lt;/Group&gt;&lt;/Citation&gt;_x000a_"/>
    <w:docVar w:name="NE.Ref{E7913C35-100A-4CE1-BA69-1875665B8C29}" w:val=" ADDIN NE.Ref.{E7913C35-100A-4CE1-BA69-1875665B8C29}&lt;Citation&gt;&lt;Group&gt;&lt;References&gt;&lt;Item&gt;&lt;ID&gt;1119&lt;/ID&gt;&lt;UID&gt;{05FA38D8-F7E4-4740-ADAF-7F76867682DD}&lt;/UID&gt;&lt;Title&gt;Climate Analysis Indicators Tool (CAIT) Version 8.0&lt;/Title&gt;&lt;Template&gt;Electronic Source&lt;/Template&gt;&lt;Star&gt;0&lt;/Star&gt;&lt;Tag&gt;0&lt;/Tag&gt;&lt;Author&gt;WRI&lt;/Author&gt;&lt;Year&gt;2011&lt;/Year&gt;&lt;Details&gt;&lt;_accessed&gt;59082413&lt;/_accessed&gt;&lt;_created&gt;58020423&lt;/_created&gt;&lt;_date&gt;58335840&lt;/_date&gt;&lt;_date_display&gt;2010-4-25&lt;/_date_display&gt;&lt;_issue&gt;4-25&lt;/_issue&gt;&lt;_modified&gt;58442269&lt;/_modified&gt;&lt;_number&gt;2011-2-12&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81E8666-F14D-4CC3-9280-1A8940EF14AC}" w:val=" ADDIN NE.Ref.{E81E8666-F14D-4CC3-9280-1A8940EF14AC}&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E99DEB2F-A20F-4AA4-B714-4570A05CFAE8}" w:val=" ADDIN NE.Ref.{E99DEB2F-A20F-4AA4-B714-4570A05CFAE8}&lt;Citation SecTmpl=&quot;1&quot;&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Group&gt;&lt;References&gt;&lt;Item&gt;&lt;ID&gt;471&lt;/ID&gt;&lt;UID&gt;{3FE434D1-B2DF-4A01-9771-E7F8643C4A2D}&lt;/UID&gt;&lt;Title&gt;基于投入产出分析的中国国际贸易碳排放研究&lt;/Title&gt;&lt;Template&gt;Journal Article&lt;/Template&gt;&lt;Star&gt;0&lt;/Star&gt;&lt;Tag&gt;0&lt;/Tag&gt;&lt;Author&gt;魏本勇; 方修琦; 王媛; 杨会民; 张迪&lt;/Author&gt;&lt;Year&gt;2009&lt;/Year&gt;&lt;Details&gt;&lt;_accessed&gt;58750172&lt;/_accessed&gt;&lt;_author_adr&gt;北京师范大学地理学与遥感科学学院;天津大学环境科学与工程学院;&lt;/_author_adr&gt;&lt;_created&gt;57702108&lt;/_created&gt;&lt;_isbn&gt;0476-0301&lt;/_isbn&gt;&lt;_issue&gt;4&lt;/_issue&gt;&lt;_journal&gt;北京师范大学学报(自然科学版)&lt;/_journal&gt;&lt;_keywords&gt;国际贸易; 碳排放; 碳污染; 投入产出分析; 中国&lt;/_keywords&gt;&lt;_modified&gt;58750173&lt;/_modified&gt;&lt;_pages&gt;413-419&lt;/_pages&gt;&lt;_volume&gt;45&lt;/_volume&gt;&lt;/Details&gt;&lt;Extra&gt;&lt;DBUID&gt;{502CA3C0-22CA-4511-973C-E02D6A2BD88D}&lt;/DBUID&gt;&lt;/Extra&gt;&lt;/Item&gt;&lt;/References&gt;&lt;/Group&gt;&lt;Group&gt;&lt;References&gt;&lt;Item&gt;&lt;ID&gt;498&lt;/ID&gt;&lt;UID&gt;{7A6B80AB-A1D8-4430-B6A3-D96767A5F906}&lt;/UID&gt;&lt;Title&gt;中国对外贸易产生的CO2排放区位转移分析&lt;/Title&gt;&lt;Template&gt;Journal Article&lt;/Template&gt;&lt;Star&gt;0&lt;/Star&gt;&lt;Tag&gt;0&lt;/Tag&gt;&lt;Author&gt;张晓平&lt;/Author&gt;&lt;Year&gt;2009&lt;/Year&gt;&lt;Details&gt;&lt;_accessed&gt;58750187&lt;/_accessed&gt;&lt;_author_adr&gt;中国科学院研究生院资源与环境学院;&lt;/_author_adr&gt;&lt;_created&gt;57702162&lt;/_created&gt;&lt;_isbn&gt;0375-5444&lt;/_isbn&gt;&lt;_issue&gt;2&lt;/_issue&gt;&lt;_journal&gt;地理学报&lt;/_journal&gt;&lt;_keywords&gt;对外贸易; CO2排放; 内涵能源; 投入产出分析; 中国&lt;/_keywords&gt;&lt;_marked_fields&gt;title;SUB|12|1_x0009__x000d__x000a_&lt;/_marked_fields&gt;&lt;_modified&gt;58750187&lt;/_modified&gt;&lt;_pages&gt;234-242&lt;/_pages&gt;&lt;_volume&gt;64&lt;/_volume&gt;&lt;/Details&gt;&lt;Extra&gt;&lt;DBUID&gt;{502CA3C0-22CA-4511-973C-E02D6A2BD88D}&lt;/DBUID&gt;&lt;/Extra&gt;&lt;/Item&gt;&lt;/References&gt;&lt;/Group&gt;&lt;Group&gt;&lt;References&gt;&lt;Item&gt;&lt;ID&gt;1218&lt;/ID&gt;&lt;UID&gt;{9064E983-C813-4370-8239-BDC2A6D3DB2E}&lt;/UID&gt;&lt;Title&gt;进出口贸易对中国隐含碳排放量的影响:2000-2009年——基于国内消费视角的单区域投入产出模型分析&lt;/Title&gt;&lt;Template&gt;Journal Article&lt;/Template&gt;&lt;Star&gt;0&lt;/Star&gt;&lt;Tag&gt;0&lt;/Tag&gt;&lt;Author&gt;马述忠; 陈颖&lt;/Author&gt;&lt;Year&gt;2010&lt;/Year&gt;&lt;Details&gt;&lt;_accessed&gt;58750189&lt;/_accessed&gt;&lt;_created&gt;58750189&lt;/_created&gt;&lt;_issue&gt;12&lt;/_issue&gt;&lt;_journal&gt;财贸经济&lt;/_journal&gt;&lt;_modified&gt;58750190&lt;/_modified&gt;&lt;_pages&gt;82-89, 145&lt;/_pages&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Citation&gt;_x000a_"/>
    <w:docVar w:name="NE.Ref{EA08C983-C9BE-4B27-B5C4-0B2C0BB522C9}" w:val=" ADDIN NE.Ref.{EA08C983-C9BE-4B27-B5C4-0B2C0BB522C9}&lt;Citation SecTmpl=&quot;1&quot;&gt;&lt;Group&gt;&lt;References&gt;&lt;Item&gt;&lt;ID&gt;1250&lt;/ID&gt;&lt;UID&gt;{12C20B80-0367-47B3-BFA4-322592B4617A}&lt;/UID&gt;&lt;Title&gt;2010年第六次全国人口普查主要数据公报（第1号）&lt;/Title&gt;&lt;Template&gt;Report&lt;/Template&gt;&lt;Star&gt;0&lt;/Star&gt;&lt;Tag&gt;0&lt;/Tag&gt;&lt;Author&gt;国家统计局&lt;/Author&gt;&lt;Year&gt;2011&lt;/Year&gt;&lt;Details&gt;&lt;_accessed&gt;59082706&lt;/_accessed&gt;&lt;_created&gt;59082706&lt;/_created&gt;&lt;_language&gt;Chinese&lt;/_language&gt;&lt;_modified&gt;59082706&lt;/_modified&gt;&lt;_place_published&gt;北京&lt;/_place_published&gt;&lt;_publisher&gt;国家统计局&lt;/_publisher&gt;&lt;_url&gt;http://www.stats.gov.cn/tjfx/jdfx/t20110428_402722253.htm&lt;/_url&gt;&lt;/Details&gt;&lt;Extra&gt;&lt;DBUID&gt;{502CA3C0-22CA-4511-973C-E02D6A2BD88D}&lt;/DBUID&gt;&lt;/Extra&gt;&lt;/Item&gt;&lt;/References&gt;&lt;/Group&gt;&lt;/Citation&gt;_x000a_"/>
    <w:docVar w:name="NE.Ref{EBD6E4FB-DB91-431F-94DB-9EC09261DEED}" w:val=" ADDIN NE.Ref.{EBD6E4FB-DB91-431F-94DB-9EC09261DEED}&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ED1403B3-AAF4-453E-A96E-FC2C189820F5}" w:val=" ADDIN NE.Ref.{ED1403B3-AAF4-453E-A96E-FC2C189820F5}&lt;Citation&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D3FE36E-1DE6-4D56-B418-56417CFE169F}" w:val=" ADDIN NE.Ref.{ED3FE36E-1DE6-4D56-B418-56417CFE169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DF90C52-D617-4984-9DC3-46F8151FD1A7}" w:val=" ADDIN NE.Ref.{EDF90C52-D617-4984-9DC3-46F8151FD1A7}&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EF3B5B72-9C9C-47DD-BCD7-A40558C938B6}" w:val=" ADDIN NE.Ref.{EF3B5B72-9C9C-47DD-BCD7-A40558C938B6}&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EF4A0B5D-AD98-4538-B2C0-220E147CCA04}" w:val=" ADDIN NE.Ref.{EF4A0B5D-AD98-4538-B2C0-220E147CCA04}&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EFAEA7CB-4BEE-4BE9-BB20-08D3922DD812}" w:val=" ADDIN NE.Ref.{EFAEA7CB-4BEE-4BE9-BB20-08D3922DD812}&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F311F113-C60B-41AE-9C26-325C8F78BFB9}" w:val=" ADDIN NE.Ref.{F311F113-C60B-41AE-9C26-325C8F78BFB9}&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F4FE2589-BC4F-437C-83B0-B3E7D41C27AE}" w:val=" ADDIN NE.Ref.{F4FE2589-BC4F-437C-83B0-B3E7D41C27AE}&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F5325E9F-92C8-44D8-A67C-17D2249A0E64}" w:val=" ADDIN NE.Ref.{F5325E9F-92C8-44D8-A67C-17D2249A0E64}&lt;Citation&gt;&lt;Group&gt;&lt;References&gt;&lt;Item&gt;&lt;ID&gt;856&lt;/ID&gt;&lt;UID&gt;{5AA138EA-8028-4461-8CD0-E9B26825FE83}&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502CA3C0-22CA-4511-973C-E02D6A2BD88D}&lt;/DBUID&gt;&lt;/Extra&gt;&lt;/Item&gt;&lt;/References&gt;&lt;/Group&gt;&lt;/Citation&gt;_x000a_"/>
    <w:docVar w:name="NE.Ref{F65E5BF4-814C-46DD-85F8-FA418C275263}" w:val=" ADDIN NE.Ref.{F65E5BF4-814C-46DD-85F8-FA418C275263}&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F6CF70D0-E7B5-4DA3-AB18-23F7D0D8EE99}" w:val=" ADDIN NE.Ref.{F6CF70D0-E7B5-4DA3-AB18-23F7D0D8EE99}&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34412&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FA696DCF-0CC9-4479-A482-A47CCB236148}" w:val=" ADDIN NE.Ref.{FA696DCF-0CC9-4479-A482-A47CCB236148}&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FA8252B3-CC1E-444E-A318-D21699271BD8}" w:val=" ADDIN NE.Ref.{FA8252B3-CC1E-444E-A318-D21699271BD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FC65BDC1-0A35-4E76-85C3-BCBE63A4A6AA}" w:val=" ADDIN NE.Ref.{FC65BDC1-0A35-4E76-85C3-BCBE63A4A6AA}&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FEB4044E-2B48-4CC1-831F-937DEDE3ED35}" w:val=" ADDIN NE.Ref.{FEB4044E-2B48-4CC1-831F-937DEDE3ED35}&lt;Citation&gt;&lt;Group&gt;&lt;References&gt;&lt;Item&gt;&lt;ID&gt;1253&lt;/ID&gt;&lt;UID&gt;{D514D74C-133F-4312-84CD-5ACF1453621F}&lt;/UID&gt;&lt;Title&gt;Principles of Economics, 6th Edition&lt;/Title&gt;&lt;Template&gt;Book&lt;/Template&gt;&lt;Star&gt;0&lt;/Star&gt;&lt;Tag&gt;0&lt;/Tag&gt;&lt;Author&gt;Mankiw, N Gregory&lt;/Author&gt;&lt;Year&gt;2011&lt;/Year&gt;&lt;Details&gt;&lt;_accessed&gt;59082735&lt;/_accessed&gt;&lt;_created&gt;59082735&lt;/_created&gt;&lt;_language&gt;English&lt;/_language&gt;&lt;_modified&gt;59082735&lt;/_modified&gt;&lt;_place_published&gt;Mason, OH&lt;/_place_published&gt;&lt;_publisher&gt;South-Western Cengage Learning&lt;/_publisher&gt;&lt;/Details&gt;&lt;Extra&gt;&lt;DBUID&gt;{502CA3C0-22CA-4511-973C-E02D6A2BD88D}&lt;/DBUID&gt;&lt;/Extra&gt;&lt;/Item&gt;&lt;/References&gt;&lt;/Group&gt;&lt;/Citation&gt;_x000a_"/>
    <w:docVar w:name="ne_docsoft" w:val="MSWord"/>
    <w:docVar w:name="ne_docversion" w:val="NoteExpress 2.0"/>
    <w:docVar w:name="ne_stylename" w:val="中国国家标准GBT_7714-2005_作者_年份 New"/>
  </w:docVars>
  <w:rsids>
    <w:rsidRoot w:val="00CC6142"/>
    <w:rsid w:val="000000D3"/>
    <w:rsid w:val="00000460"/>
    <w:rsid w:val="00000F08"/>
    <w:rsid w:val="0000105B"/>
    <w:rsid w:val="00001F98"/>
    <w:rsid w:val="00002006"/>
    <w:rsid w:val="00002479"/>
    <w:rsid w:val="000025B3"/>
    <w:rsid w:val="0000291B"/>
    <w:rsid w:val="00002D89"/>
    <w:rsid w:val="00004A80"/>
    <w:rsid w:val="00005020"/>
    <w:rsid w:val="000062E6"/>
    <w:rsid w:val="00006411"/>
    <w:rsid w:val="00006B9E"/>
    <w:rsid w:val="00007329"/>
    <w:rsid w:val="00010405"/>
    <w:rsid w:val="00010D4D"/>
    <w:rsid w:val="00012460"/>
    <w:rsid w:val="000124D4"/>
    <w:rsid w:val="0001293D"/>
    <w:rsid w:val="00012FEF"/>
    <w:rsid w:val="000140CD"/>
    <w:rsid w:val="000144AA"/>
    <w:rsid w:val="0001494A"/>
    <w:rsid w:val="00014A48"/>
    <w:rsid w:val="00014B84"/>
    <w:rsid w:val="00014BD6"/>
    <w:rsid w:val="00014FD5"/>
    <w:rsid w:val="000158EB"/>
    <w:rsid w:val="000159B7"/>
    <w:rsid w:val="00015BE1"/>
    <w:rsid w:val="000165A9"/>
    <w:rsid w:val="00016B2E"/>
    <w:rsid w:val="00016B62"/>
    <w:rsid w:val="00017D8E"/>
    <w:rsid w:val="000211F9"/>
    <w:rsid w:val="00022642"/>
    <w:rsid w:val="000231B1"/>
    <w:rsid w:val="0002409D"/>
    <w:rsid w:val="000244A5"/>
    <w:rsid w:val="00024745"/>
    <w:rsid w:val="00024BD6"/>
    <w:rsid w:val="000250D3"/>
    <w:rsid w:val="0002573D"/>
    <w:rsid w:val="000259C0"/>
    <w:rsid w:val="00027790"/>
    <w:rsid w:val="00030477"/>
    <w:rsid w:val="00030C9A"/>
    <w:rsid w:val="00030D63"/>
    <w:rsid w:val="00030E84"/>
    <w:rsid w:val="000323B1"/>
    <w:rsid w:val="000323E7"/>
    <w:rsid w:val="00034224"/>
    <w:rsid w:val="00034230"/>
    <w:rsid w:val="000342A8"/>
    <w:rsid w:val="00034518"/>
    <w:rsid w:val="00034DB3"/>
    <w:rsid w:val="0003512B"/>
    <w:rsid w:val="00035465"/>
    <w:rsid w:val="000355F4"/>
    <w:rsid w:val="00035B68"/>
    <w:rsid w:val="00035EBA"/>
    <w:rsid w:val="000360B0"/>
    <w:rsid w:val="000366FD"/>
    <w:rsid w:val="00036C05"/>
    <w:rsid w:val="00036CFB"/>
    <w:rsid w:val="000379A9"/>
    <w:rsid w:val="00040053"/>
    <w:rsid w:val="00040441"/>
    <w:rsid w:val="00040CAC"/>
    <w:rsid w:val="0004190A"/>
    <w:rsid w:val="00041F49"/>
    <w:rsid w:val="0004251F"/>
    <w:rsid w:val="00042A26"/>
    <w:rsid w:val="00042E8E"/>
    <w:rsid w:val="00043114"/>
    <w:rsid w:val="00043668"/>
    <w:rsid w:val="00044C00"/>
    <w:rsid w:val="00045033"/>
    <w:rsid w:val="00045161"/>
    <w:rsid w:val="000458ED"/>
    <w:rsid w:val="0004596A"/>
    <w:rsid w:val="00045AD7"/>
    <w:rsid w:val="00045B8C"/>
    <w:rsid w:val="00045D38"/>
    <w:rsid w:val="00045D78"/>
    <w:rsid w:val="00045F71"/>
    <w:rsid w:val="0004602A"/>
    <w:rsid w:val="00046541"/>
    <w:rsid w:val="00046821"/>
    <w:rsid w:val="000468BA"/>
    <w:rsid w:val="00047142"/>
    <w:rsid w:val="0004774E"/>
    <w:rsid w:val="0004783F"/>
    <w:rsid w:val="00047D28"/>
    <w:rsid w:val="0005002F"/>
    <w:rsid w:val="00050A14"/>
    <w:rsid w:val="00050E58"/>
    <w:rsid w:val="0005163F"/>
    <w:rsid w:val="00051A34"/>
    <w:rsid w:val="000529E3"/>
    <w:rsid w:val="00052E39"/>
    <w:rsid w:val="00053272"/>
    <w:rsid w:val="00053BD4"/>
    <w:rsid w:val="00053ED4"/>
    <w:rsid w:val="0005585C"/>
    <w:rsid w:val="00056082"/>
    <w:rsid w:val="00056926"/>
    <w:rsid w:val="00057471"/>
    <w:rsid w:val="00057693"/>
    <w:rsid w:val="000577AE"/>
    <w:rsid w:val="00057824"/>
    <w:rsid w:val="00057850"/>
    <w:rsid w:val="00057BA1"/>
    <w:rsid w:val="00057C38"/>
    <w:rsid w:val="00057CB5"/>
    <w:rsid w:val="0006025B"/>
    <w:rsid w:val="00060615"/>
    <w:rsid w:val="0006188F"/>
    <w:rsid w:val="00061B76"/>
    <w:rsid w:val="00062656"/>
    <w:rsid w:val="000626A1"/>
    <w:rsid w:val="000641CD"/>
    <w:rsid w:val="0006477D"/>
    <w:rsid w:val="00064805"/>
    <w:rsid w:val="000648E0"/>
    <w:rsid w:val="000653BF"/>
    <w:rsid w:val="00065518"/>
    <w:rsid w:val="000656FE"/>
    <w:rsid w:val="00065C3E"/>
    <w:rsid w:val="00065EA3"/>
    <w:rsid w:val="00066EC9"/>
    <w:rsid w:val="00066FB9"/>
    <w:rsid w:val="0006768E"/>
    <w:rsid w:val="00070152"/>
    <w:rsid w:val="00070320"/>
    <w:rsid w:val="0007184A"/>
    <w:rsid w:val="00071865"/>
    <w:rsid w:val="00071F3A"/>
    <w:rsid w:val="00072716"/>
    <w:rsid w:val="00073417"/>
    <w:rsid w:val="0007386C"/>
    <w:rsid w:val="000744AE"/>
    <w:rsid w:val="00074F55"/>
    <w:rsid w:val="00075167"/>
    <w:rsid w:val="00075DED"/>
    <w:rsid w:val="00076286"/>
    <w:rsid w:val="00076705"/>
    <w:rsid w:val="00076762"/>
    <w:rsid w:val="000771B1"/>
    <w:rsid w:val="0008140B"/>
    <w:rsid w:val="00081B17"/>
    <w:rsid w:val="00081B9B"/>
    <w:rsid w:val="00082507"/>
    <w:rsid w:val="00082AF4"/>
    <w:rsid w:val="00082F4E"/>
    <w:rsid w:val="000835A4"/>
    <w:rsid w:val="000837D3"/>
    <w:rsid w:val="00084E5C"/>
    <w:rsid w:val="00085102"/>
    <w:rsid w:val="00086216"/>
    <w:rsid w:val="00086CF1"/>
    <w:rsid w:val="000873FC"/>
    <w:rsid w:val="000878AA"/>
    <w:rsid w:val="00087AAD"/>
    <w:rsid w:val="00090119"/>
    <w:rsid w:val="00090650"/>
    <w:rsid w:val="00090C2B"/>
    <w:rsid w:val="000913F6"/>
    <w:rsid w:val="0009151F"/>
    <w:rsid w:val="000919BE"/>
    <w:rsid w:val="00091F6E"/>
    <w:rsid w:val="00092AA4"/>
    <w:rsid w:val="000938A4"/>
    <w:rsid w:val="00093C54"/>
    <w:rsid w:val="000946C1"/>
    <w:rsid w:val="00094903"/>
    <w:rsid w:val="000951F4"/>
    <w:rsid w:val="0009533E"/>
    <w:rsid w:val="000957B4"/>
    <w:rsid w:val="00095E4B"/>
    <w:rsid w:val="00095F79"/>
    <w:rsid w:val="00096B56"/>
    <w:rsid w:val="00097254"/>
    <w:rsid w:val="00097909"/>
    <w:rsid w:val="0009796B"/>
    <w:rsid w:val="00097B62"/>
    <w:rsid w:val="00097E26"/>
    <w:rsid w:val="000A0398"/>
    <w:rsid w:val="000A0DE5"/>
    <w:rsid w:val="000A1F76"/>
    <w:rsid w:val="000A254E"/>
    <w:rsid w:val="000A2941"/>
    <w:rsid w:val="000A2C7E"/>
    <w:rsid w:val="000A341B"/>
    <w:rsid w:val="000A3B83"/>
    <w:rsid w:val="000A3D60"/>
    <w:rsid w:val="000A4539"/>
    <w:rsid w:val="000A4B14"/>
    <w:rsid w:val="000A5735"/>
    <w:rsid w:val="000A5F79"/>
    <w:rsid w:val="000A627A"/>
    <w:rsid w:val="000A6743"/>
    <w:rsid w:val="000A6A6E"/>
    <w:rsid w:val="000A6D89"/>
    <w:rsid w:val="000A711E"/>
    <w:rsid w:val="000A71D0"/>
    <w:rsid w:val="000A734B"/>
    <w:rsid w:val="000A75C8"/>
    <w:rsid w:val="000A7BD1"/>
    <w:rsid w:val="000A7F1C"/>
    <w:rsid w:val="000A7F4C"/>
    <w:rsid w:val="000B02BA"/>
    <w:rsid w:val="000B0A74"/>
    <w:rsid w:val="000B0C94"/>
    <w:rsid w:val="000B16DD"/>
    <w:rsid w:val="000B1EE2"/>
    <w:rsid w:val="000B257B"/>
    <w:rsid w:val="000B2A3D"/>
    <w:rsid w:val="000B47BB"/>
    <w:rsid w:val="000B492E"/>
    <w:rsid w:val="000B4D55"/>
    <w:rsid w:val="000B61EE"/>
    <w:rsid w:val="000B6C2D"/>
    <w:rsid w:val="000B7AA5"/>
    <w:rsid w:val="000C123C"/>
    <w:rsid w:val="000C262D"/>
    <w:rsid w:val="000C28DA"/>
    <w:rsid w:val="000C2D22"/>
    <w:rsid w:val="000C438F"/>
    <w:rsid w:val="000C4511"/>
    <w:rsid w:val="000C488C"/>
    <w:rsid w:val="000C5507"/>
    <w:rsid w:val="000C609C"/>
    <w:rsid w:val="000C666B"/>
    <w:rsid w:val="000D02E0"/>
    <w:rsid w:val="000D0A12"/>
    <w:rsid w:val="000D0A23"/>
    <w:rsid w:val="000D0B2E"/>
    <w:rsid w:val="000D1318"/>
    <w:rsid w:val="000D1A22"/>
    <w:rsid w:val="000D1BD2"/>
    <w:rsid w:val="000D2FE7"/>
    <w:rsid w:val="000D33B6"/>
    <w:rsid w:val="000D3847"/>
    <w:rsid w:val="000D3B29"/>
    <w:rsid w:val="000D3BB7"/>
    <w:rsid w:val="000D3CA8"/>
    <w:rsid w:val="000D482D"/>
    <w:rsid w:val="000D596C"/>
    <w:rsid w:val="000D5F7C"/>
    <w:rsid w:val="000D5FB3"/>
    <w:rsid w:val="000D6332"/>
    <w:rsid w:val="000D640D"/>
    <w:rsid w:val="000D72B3"/>
    <w:rsid w:val="000D7C62"/>
    <w:rsid w:val="000D7F73"/>
    <w:rsid w:val="000E03A7"/>
    <w:rsid w:val="000E11CA"/>
    <w:rsid w:val="000E23E6"/>
    <w:rsid w:val="000E3408"/>
    <w:rsid w:val="000E34CD"/>
    <w:rsid w:val="000E3751"/>
    <w:rsid w:val="000E4A09"/>
    <w:rsid w:val="000E543F"/>
    <w:rsid w:val="000E560F"/>
    <w:rsid w:val="000E56CA"/>
    <w:rsid w:val="000E60FB"/>
    <w:rsid w:val="000E63B1"/>
    <w:rsid w:val="000E6584"/>
    <w:rsid w:val="000E6DAA"/>
    <w:rsid w:val="000E6E45"/>
    <w:rsid w:val="000E6ED5"/>
    <w:rsid w:val="000E71C2"/>
    <w:rsid w:val="000E7430"/>
    <w:rsid w:val="000E7864"/>
    <w:rsid w:val="000E7A01"/>
    <w:rsid w:val="000F0E25"/>
    <w:rsid w:val="000F0F16"/>
    <w:rsid w:val="000F1460"/>
    <w:rsid w:val="000F2105"/>
    <w:rsid w:val="000F2304"/>
    <w:rsid w:val="000F2D8C"/>
    <w:rsid w:val="000F3F87"/>
    <w:rsid w:val="000F41CD"/>
    <w:rsid w:val="000F4CAD"/>
    <w:rsid w:val="000F5E77"/>
    <w:rsid w:val="000F5F86"/>
    <w:rsid w:val="000F6189"/>
    <w:rsid w:val="000F77CB"/>
    <w:rsid w:val="000F7837"/>
    <w:rsid w:val="00100B1B"/>
    <w:rsid w:val="001026B9"/>
    <w:rsid w:val="00103D4D"/>
    <w:rsid w:val="00103F6E"/>
    <w:rsid w:val="00104258"/>
    <w:rsid w:val="00104C77"/>
    <w:rsid w:val="00104FCD"/>
    <w:rsid w:val="00105046"/>
    <w:rsid w:val="00105B86"/>
    <w:rsid w:val="00106348"/>
    <w:rsid w:val="0010682A"/>
    <w:rsid w:val="00106F6E"/>
    <w:rsid w:val="001073CC"/>
    <w:rsid w:val="00107AB1"/>
    <w:rsid w:val="00107AF9"/>
    <w:rsid w:val="00107DA7"/>
    <w:rsid w:val="001100B6"/>
    <w:rsid w:val="00110133"/>
    <w:rsid w:val="001109A9"/>
    <w:rsid w:val="00110DDB"/>
    <w:rsid w:val="00112AC1"/>
    <w:rsid w:val="00112F9D"/>
    <w:rsid w:val="00113961"/>
    <w:rsid w:val="00113A4B"/>
    <w:rsid w:val="00113F47"/>
    <w:rsid w:val="00113F57"/>
    <w:rsid w:val="001147B3"/>
    <w:rsid w:val="001147EF"/>
    <w:rsid w:val="00114F56"/>
    <w:rsid w:val="0011598A"/>
    <w:rsid w:val="001161FB"/>
    <w:rsid w:val="0011746E"/>
    <w:rsid w:val="00117DDE"/>
    <w:rsid w:val="0012063C"/>
    <w:rsid w:val="0012154B"/>
    <w:rsid w:val="00122214"/>
    <w:rsid w:val="001225A4"/>
    <w:rsid w:val="0012319C"/>
    <w:rsid w:val="001232F4"/>
    <w:rsid w:val="0012379F"/>
    <w:rsid w:val="00123AF1"/>
    <w:rsid w:val="00124A86"/>
    <w:rsid w:val="0012553F"/>
    <w:rsid w:val="0012594A"/>
    <w:rsid w:val="00125E5F"/>
    <w:rsid w:val="00125FEF"/>
    <w:rsid w:val="001262F1"/>
    <w:rsid w:val="0012702A"/>
    <w:rsid w:val="0012731D"/>
    <w:rsid w:val="001276AA"/>
    <w:rsid w:val="00130004"/>
    <w:rsid w:val="001311D8"/>
    <w:rsid w:val="0013156B"/>
    <w:rsid w:val="001318CD"/>
    <w:rsid w:val="00131C59"/>
    <w:rsid w:val="00131EA3"/>
    <w:rsid w:val="0013234E"/>
    <w:rsid w:val="0013270C"/>
    <w:rsid w:val="00132BBE"/>
    <w:rsid w:val="00133611"/>
    <w:rsid w:val="0013461F"/>
    <w:rsid w:val="00134C19"/>
    <w:rsid w:val="00134D9C"/>
    <w:rsid w:val="001355A5"/>
    <w:rsid w:val="001360A3"/>
    <w:rsid w:val="00136E3B"/>
    <w:rsid w:val="001370C7"/>
    <w:rsid w:val="00137595"/>
    <w:rsid w:val="0013764B"/>
    <w:rsid w:val="00137E13"/>
    <w:rsid w:val="00137F7A"/>
    <w:rsid w:val="0014004C"/>
    <w:rsid w:val="00140403"/>
    <w:rsid w:val="001406D9"/>
    <w:rsid w:val="00140903"/>
    <w:rsid w:val="0014142B"/>
    <w:rsid w:val="00141FFD"/>
    <w:rsid w:val="00142736"/>
    <w:rsid w:val="0014288D"/>
    <w:rsid w:val="00142DB1"/>
    <w:rsid w:val="0014304B"/>
    <w:rsid w:val="00143075"/>
    <w:rsid w:val="00143167"/>
    <w:rsid w:val="001435D4"/>
    <w:rsid w:val="00143CAA"/>
    <w:rsid w:val="00143DC4"/>
    <w:rsid w:val="00144449"/>
    <w:rsid w:val="00144566"/>
    <w:rsid w:val="00144C90"/>
    <w:rsid w:val="00145446"/>
    <w:rsid w:val="001455A0"/>
    <w:rsid w:val="00145732"/>
    <w:rsid w:val="00146A8D"/>
    <w:rsid w:val="00146BB7"/>
    <w:rsid w:val="00146BD2"/>
    <w:rsid w:val="00146F7B"/>
    <w:rsid w:val="0014718A"/>
    <w:rsid w:val="00147FF1"/>
    <w:rsid w:val="001507DE"/>
    <w:rsid w:val="00151A7D"/>
    <w:rsid w:val="001521C0"/>
    <w:rsid w:val="0015290B"/>
    <w:rsid w:val="00153536"/>
    <w:rsid w:val="00153C02"/>
    <w:rsid w:val="00154B59"/>
    <w:rsid w:val="001550E7"/>
    <w:rsid w:val="00155EDF"/>
    <w:rsid w:val="001570C3"/>
    <w:rsid w:val="00157BE3"/>
    <w:rsid w:val="00157D70"/>
    <w:rsid w:val="00160014"/>
    <w:rsid w:val="0016173F"/>
    <w:rsid w:val="00161882"/>
    <w:rsid w:val="00162B6E"/>
    <w:rsid w:val="001630E6"/>
    <w:rsid w:val="00163ACE"/>
    <w:rsid w:val="00163B6E"/>
    <w:rsid w:val="001644AE"/>
    <w:rsid w:val="00164ACE"/>
    <w:rsid w:val="0016548B"/>
    <w:rsid w:val="00165562"/>
    <w:rsid w:val="00166434"/>
    <w:rsid w:val="00166545"/>
    <w:rsid w:val="001665F0"/>
    <w:rsid w:val="001666F6"/>
    <w:rsid w:val="00167003"/>
    <w:rsid w:val="00167A5D"/>
    <w:rsid w:val="001717C1"/>
    <w:rsid w:val="00171B18"/>
    <w:rsid w:val="00171F2A"/>
    <w:rsid w:val="001725F6"/>
    <w:rsid w:val="00172C1C"/>
    <w:rsid w:val="001731C3"/>
    <w:rsid w:val="00174051"/>
    <w:rsid w:val="001741EC"/>
    <w:rsid w:val="00174D7D"/>
    <w:rsid w:val="0017559B"/>
    <w:rsid w:val="00175A8C"/>
    <w:rsid w:val="00176610"/>
    <w:rsid w:val="00176DD2"/>
    <w:rsid w:val="00176E34"/>
    <w:rsid w:val="00176FE6"/>
    <w:rsid w:val="00177976"/>
    <w:rsid w:val="00180034"/>
    <w:rsid w:val="00180EA3"/>
    <w:rsid w:val="00180FFB"/>
    <w:rsid w:val="0018146E"/>
    <w:rsid w:val="00181487"/>
    <w:rsid w:val="00181B92"/>
    <w:rsid w:val="001823AA"/>
    <w:rsid w:val="00182C8E"/>
    <w:rsid w:val="00182F6F"/>
    <w:rsid w:val="001830EE"/>
    <w:rsid w:val="001832D6"/>
    <w:rsid w:val="00184404"/>
    <w:rsid w:val="0018509D"/>
    <w:rsid w:val="00185623"/>
    <w:rsid w:val="00185728"/>
    <w:rsid w:val="00185E9E"/>
    <w:rsid w:val="001862CF"/>
    <w:rsid w:val="00186FBC"/>
    <w:rsid w:val="001871B1"/>
    <w:rsid w:val="00187421"/>
    <w:rsid w:val="00187B58"/>
    <w:rsid w:val="00187CB2"/>
    <w:rsid w:val="00187CC8"/>
    <w:rsid w:val="00187FAD"/>
    <w:rsid w:val="0019097C"/>
    <w:rsid w:val="00191925"/>
    <w:rsid w:val="00192367"/>
    <w:rsid w:val="00192630"/>
    <w:rsid w:val="00193040"/>
    <w:rsid w:val="00193C1D"/>
    <w:rsid w:val="00193EEF"/>
    <w:rsid w:val="001945EF"/>
    <w:rsid w:val="001954AC"/>
    <w:rsid w:val="001955B5"/>
    <w:rsid w:val="00195766"/>
    <w:rsid w:val="00195C2E"/>
    <w:rsid w:val="00196095"/>
    <w:rsid w:val="00196A01"/>
    <w:rsid w:val="00197030"/>
    <w:rsid w:val="001973F8"/>
    <w:rsid w:val="00197A86"/>
    <w:rsid w:val="00197BC1"/>
    <w:rsid w:val="00197D0F"/>
    <w:rsid w:val="00197DA8"/>
    <w:rsid w:val="001A003D"/>
    <w:rsid w:val="001A0479"/>
    <w:rsid w:val="001A0669"/>
    <w:rsid w:val="001A07C1"/>
    <w:rsid w:val="001A08BC"/>
    <w:rsid w:val="001A0C6F"/>
    <w:rsid w:val="001A10D1"/>
    <w:rsid w:val="001A22F5"/>
    <w:rsid w:val="001A2399"/>
    <w:rsid w:val="001A2E50"/>
    <w:rsid w:val="001A30F0"/>
    <w:rsid w:val="001A3FEF"/>
    <w:rsid w:val="001A5677"/>
    <w:rsid w:val="001A5856"/>
    <w:rsid w:val="001A5AE0"/>
    <w:rsid w:val="001A5CE8"/>
    <w:rsid w:val="001A5FFF"/>
    <w:rsid w:val="001A66AD"/>
    <w:rsid w:val="001A6D19"/>
    <w:rsid w:val="001A6ED8"/>
    <w:rsid w:val="001A77FC"/>
    <w:rsid w:val="001A79E1"/>
    <w:rsid w:val="001A7C2D"/>
    <w:rsid w:val="001A7DA8"/>
    <w:rsid w:val="001B0221"/>
    <w:rsid w:val="001B141A"/>
    <w:rsid w:val="001B1D61"/>
    <w:rsid w:val="001B215C"/>
    <w:rsid w:val="001B2839"/>
    <w:rsid w:val="001B2D14"/>
    <w:rsid w:val="001B3E77"/>
    <w:rsid w:val="001B3E99"/>
    <w:rsid w:val="001B42D0"/>
    <w:rsid w:val="001B5A3B"/>
    <w:rsid w:val="001B63C1"/>
    <w:rsid w:val="001B64A0"/>
    <w:rsid w:val="001B64B6"/>
    <w:rsid w:val="001B68DB"/>
    <w:rsid w:val="001B6920"/>
    <w:rsid w:val="001B7B23"/>
    <w:rsid w:val="001B7CAF"/>
    <w:rsid w:val="001C034C"/>
    <w:rsid w:val="001C1A98"/>
    <w:rsid w:val="001C1AA1"/>
    <w:rsid w:val="001C2024"/>
    <w:rsid w:val="001C2E48"/>
    <w:rsid w:val="001C44D5"/>
    <w:rsid w:val="001C51CC"/>
    <w:rsid w:val="001C554B"/>
    <w:rsid w:val="001C579F"/>
    <w:rsid w:val="001C5CE6"/>
    <w:rsid w:val="001C6447"/>
    <w:rsid w:val="001C70CF"/>
    <w:rsid w:val="001D0D85"/>
    <w:rsid w:val="001D0DEE"/>
    <w:rsid w:val="001D20B1"/>
    <w:rsid w:val="001D2AE6"/>
    <w:rsid w:val="001D2BF4"/>
    <w:rsid w:val="001D320E"/>
    <w:rsid w:val="001D4F24"/>
    <w:rsid w:val="001D5749"/>
    <w:rsid w:val="001D58D3"/>
    <w:rsid w:val="001D5E61"/>
    <w:rsid w:val="001D60C4"/>
    <w:rsid w:val="001D677C"/>
    <w:rsid w:val="001D76EC"/>
    <w:rsid w:val="001D7BBA"/>
    <w:rsid w:val="001D7C48"/>
    <w:rsid w:val="001D7FDD"/>
    <w:rsid w:val="001E024F"/>
    <w:rsid w:val="001E0403"/>
    <w:rsid w:val="001E0FF7"/>
    <w:rsid w:val="001E14CC"/>
    <w:rsid w:val="001E33A4"/>
    <w:rsid w:val="001E3ED6"/>
    <w:rsid w:val="001E4AF4"/>
    <w:rsid w:val="001E4F77"/>
    <w:rsid w:val="001E52A5"/>
    <w:rsid w:val="001E6588"/>
    <w:rsid w:val="001E67FC"/>
    <w:rsid w:val="001E6C5F"/>
    <w:rsid w:val="001E74EB"/>
    <w:rsid w:val="001E7A91"/>
    <w:rsid w:val="001F0773"/>
    <w:rsid w:val="001F0E37"/>
    <w:rsid w:val="001F1098"/>
    <w:rsid w:val="001F1365"/>
    <w:rsid w:val="001F1A27"/>
    <w:rsid w:val="001F1CA1"/>
    <w:rsid w:val="001F2CB7"/>
    <w:rsid w:val="001F2FCE"/>
    <w:rsid w:val="001F38F5"/>
    <w:rsid w:val="001F4C66"/>
    <w:rsid w:val="001F4FC3"/>
    <w:rsid w:val="001F5076"/>
    <w:rsid w:val="001F5C85"/>
    <w:rsid w:val="001F60C7"/>
    <w:rsid w:val="002001EB"/>
    <w:rsid w:val="002005E4"/>
    <w:rsid w:val="002018F5"/>
    <w:rsid w:val="00201D29"/>
    <w:rsid w:val="00201D47"/>
    <w:rsid w:val="00202994"/>
    <w:rsid w:val="00203188"/>
    <w:rsid w:val="00203CEB"/>
    <w:rsid w:val="00205239"/>
    <w:rsid w:val="00205C0A"/>
    <w:rsid w:val="00205F47"/>
    <w:rsid w:val="002066AC"/>
    <w:rsid w:val="00206ED6"/>
    <w:rsid w:val="002101C0"/>
    <w:rsid w:val="00210E56"/>
    <w:rsid w:val="00211C21"/>
    <w:rsid w:val="00211E9B"/>
    <w:rsid w:val="00211EFC"/>
    <w:rsid w:val="00212567"/>
    <w:rsid w:val="002134B5"/>
    <w:rsid w:val="00213806"/>
    <w:rsid w:val="002141C6"/>
    <w:rsid w:val="0021470D"/>
    <w:rsid w:val="00214C77"/>
    <w:rsid w:val="00214E21"/>
    <w:rsid w:val="002152C2"/>
    <w:rsid w:val="0021534D"/>
    <w:rsid w:val="00216577"/>
    <w:rsid w:val="00216B9C"/>
    <w:rsid w:val="00216F12"/>
    <w:rsid w:val="00221816"/>
    <w:rsid w:val="00221C6C"/>
    <w:rsid w:val="00222CD6"/>
    <w:rsid w:val="00223F41"/>
    <w:rsid w:val="002251E5"/>
    <w:rsid w:val="002258F4"/>
    <w:rsid w:val="00226E65"/>
    <w:rsid w:val="00227069"/>
    <w:rsid w:val="00227195"/>
    <w:rsid w:val="00227470"/>
    <w:rsid w:val="00227520"/>
    <w:rsid w:val="0022755E"/>
    <w:rsid w:val="002278AB"/>
    <w:rsid w:val="00227E5A"/>
    <w:rsid w:val="00227F06"/>
    <w:rsid w:val="00227FAF"/>
    <w:rsid w:val="00230563"/>
    <w:rsid w:val="00230692"/>
    <w:rsid w:val="002306B0"/>
    <w:rsid w:val="002309F4"/>
    <w:rsid w:val="00230A40"/>
    <w:rsid w:val="00231112"/>
    <w:rsid w:val="00231EDE"/>
    <w:rsid w:val="002324C9"/>
    <w:rsid w:val="00233934"/>
    <w:rsid w:val="00233C36"/>
    <w:rsid w:val="0023465A"/>
    <w:rsid w:val="00234BF4"/>
    <w:rsid w:val="002356E9"/>
    <w:rsid w:val="00235F97"/>
    <w:rsid w:val="0023641C"/>
    <w:rsid w:val="002367F9"/>
    <w:rsid w:val="00236A04"/>
    <w:rsid w:val="00236B50"/>
    <w:rsid w:val="00236FF2"/>
    <w:rsid w:val="002371FE"/>
    <w:rsid w:val="0023766E"/>
    <w:rsid w:val="00237794"/>
    <w:rsid w:val="002377C7"/>
    <w:rsid w:val="002414CB"/>
    <w:rsid w:val="0024242E"/>
    <w:rsid w:val="00243478"/>
    <w:rsid w:val="00244ADE"/>
    <w:rsid w:val="00245268"/>
    <w:rsid w:val="00245447"/>
    <w:rsid w:val="00245768"/>
    <w:rsid w:val="002458D2"/>
    <w:rsid w:val="00245CD5"/>
    <w:rsid w:val="00246CE5"/>
    <w:rsid w:val="0024789D"/>
    <w:rsid w:val="00250149"/>
    <w:rsid w:val="00250541"/>
    <w:rsid w:val="00250604"/>
    <w:rsid w:val="002506CD"/>
    <w:rsid w:val="00251004"/>
    <w:rsid w:val="00251B84"/>
    <w:rsid w:val="0025282B"/>
    <w:rsid w:val="00252964"/>
    <w:rsid w:val="00253605"/>
    <w:rsid w:val="00254E3F"/>
    <w:rsid w:val="00254F8B"/>
    <w:rsid w:val="0025517D"/>
    <w:rsid w:val="00255410"/>
    <w:rsid w:val="00255A5F"/>
    <w:rsid w:val="00255B19"/>
    <w:rsid w:val="00256014"/>
    <w:rsid w:val="0025607C"/>
    <w:rsid w:val="00256145"/>
    <w:rsid w:val="002561ED"/>
    <w:rsid w:val="002579C0"/>
    <w:rsid w:val="0026006E"/>
    <w:rsid w:val="002607D7"/>
    <w:rsid w:val="002610B2"/>
    <w:rsid w:val="0026157D"/>
    <w:rsid w:val="0026163F"/>
    <w:rsid w:val="0026200D"/>
    <w:rsid w:val="002626D6"/>
    <w:rsid w:val="00262708"/>
    <w:rsid w:val="00262CAE"/>
    <w:rsid w:val="00263024"/>
    <w:rsid w:val="0026331C"/>
    <w:rsid w:val="002634E2"/>
    <w:rsid w:val="00263766"/>
    <w:rsid w:val="00263AA5"/>
    <w:rsid w:val="00263B9E"/>
    <w:rsid w:val="00263CAD"/>
    <w:rsid w:val="0026500F"/>
    <w:rsid w:val="0026575F"/>
    <w:rsid w:val="00265B14"/>
    <w:rsid w:val="0026605C"/>
    <w:rsid w:val="00266148"/>
    <w:rsid w:val="00266C05"/>
    <w:rsid w:val="002672E0"/>
    <w:rsid w:val="00267580"/>
    <w:rsid w:val="00267BE5"/>
    <w:rsid w:val="00270154"/>
    <w:rsid w:val="002702D2"/>
    <w:rsid w:val="002706BF"/>
    <w:rsid w:val="00270AF7"/>
    <w:rsid w:val="002719FC"/>
    <w:rsid w:val="00272067"/>
    <w:rsid w:val="0027288E"/>
    <w:rsid w:val="00272949"/>
    <w:rsid w:val="00273F63"/>
    <w:rsid w:val="002741B1"/>
    <w:rsid w:val="00275610"/>
    <w:rsid w:val="002761D8"/>
    <w:rsid w:val="00276932"/>
    <w:rsid w:val="002769D3"/>
    <w:rsid w:val="00277292"/>
    <w:rsid w:val="00277A44"/>
    <w:rsid w:val="00280072"/>
    <w:rsid w:val="002802F0"/>
    <w:rsid w:val="002810E6"/>
    <w:rsid w:val="002811AB"/>
    <w:rsid w:val="00281A37"/>
    <w:rsid w:val="00282508"/>
    <w:rsid w:val="00282EB5"/>
    <w:rsid w:val="00283310"/>
    <w:rsid w:val="002834A5"/>
    <w:rsid w:val="00283B07"/>
    <w:rsid w:val="00283D16"/>
    <w:rsid w:val="00283F6C"/>
    <w:rsid w:val="002844DF"/>
    <w:rsid w:val="00284683"/>
    <w:rsid w:val="00284C4F"/>
    <w:rsid w:val="00284E40"/>
    <w:rsid w:val="00284E7D"/>
    <w:rsid w:val="00285EFB"/>
    <w:rsid w:val="002861CB"/>
    <w:rsid w:val="002863A6"/>
    <w:rsid w:val="00286402"/>
    <w:rsid w:val="002865B8"/>
    <w:rsid w:val="002868F3"/>
    <w:rsid w:val="00286A72"/>
    <w:rsid w:val="00286B9B"/>
    <w:rsid w:val="00286CB1"/>
    <w:rsid w:val="00286DBE"/>
    <w:rsid w:val="00286F1B"/>
    <w:rsid w:val="00287021"/>
    <w:rsid w:val="002878DE"/>
    <w:rsid w:val="00287914"/>
    <w:rsid w:val="0029064E"/>
    <w:rsid w:val="002922CF"/>
    <w:rsid w:val="00292BD3"/>
    <w:rsid w:val="002930ED"/>
    <w:rsid w:val="002933C0"/>
    <w:rsid w:val="00293515"/>
    <w:rsid w:val="00295177"/>
    <w:rsid w:val="002961D9"/>
    <w:rsid w:val="00296EA5"/>
    <w:rsid w:val="0029733B"/>
    <w:rsid w:val="00297788"/>
    <w:rsid w:val="00297934"/>
    <w:rsid w:val="002A02B8"/>
    <w:rsid w:val="002A1BE6"/>
    <w:rsid w:val="002A3558"/>
    <w:rsid w:val="002A392C"/>
    <w:rsid w:val="002A433B"/>
    <w:rsid w:val="002A4377"/>
    <w:rsid w:val="002A457D"/>
    <w:rsid w:val="002A47B3"/>
    <w:rsid w:val="002A50BC"/>
    <w:rsid w:val="002A556F"/>
    <w:rsid w:val="002A5DF7"/>
    <w:rsid w:val="002A6B86"/>
    <w:rsid w:val="002A6E35"/>
    <w:rsid w:val="002A77D6"/>
    <w:rsid w:val="002A7F2E"/>
    <w:rsid w:val="002B09C4"/>
    <w:rsid w:val="002B0A12"/>
    <w:rsid w:val="002B0CC2"/>
    <w:rsid w:val="002B0FA8"/>
    <w:rsid w:val="002B162C"/>
    <w:rsid w:val="002B1ED8"/>
    <w:rsid w:val="002B2295"/>
    <w:rsid w:val="002B23AB"/>
    <w:rsid w:val="002B2431"/>
    <w:rsid w:val="002B2436"/>
    <w:rsid w:val="002B2500"/>
    <w:rsid w:val="002B2CE4"/>
    <w:rsid w:val="002B2D66"/>
    <w:rsid w:val="002B3FC3"/>
    <w:rsid w:val="002B4C51"/>
    <w:rsid w:val="002B6940"/>
    <w:rsid w:val="002B70D1"/>
    <w:rsid w:val="002C024E"/>
    <w:rsid w:val="002C053B"/>
    <w:rsid w:val="002C10D9"/>
    <w:rsid w:val="002C12AF"/>
    <w:rsid w:val="002C15B4"/>
    <w:rsid w:val="002C15DF"/>
    <w:rsid w:val="002C1616"/>
    <w:rsid w:val="002C1EE4"/>
    <w:rsid w:val="002C1EFA"/>
    <w:rsid w:val="002C21BE"/>
    <w:rsid w:val="002C27FF"/>
    <w:rsid w:val="002C3906"/>
    <w:rsid w:val="002C3BFB"/>
    <w:rsid w:val="002C3DA2"/>
    <w:rsid w:val="002C534A"/>
    <w:rsid w:val="002C55C0"/>
    <w:rsid w:val="002C57A1"/>
    <w:rsid w:val="002C6268"/>
    <w:rsid w:val="002C6436"/>
    <w:rsid w:val="002C76C6"/>
    <w:rsid w:val="002C7830"/>
    <w:rsid w:val="002D0467"/>
    <w:rsid w:val="002D1910"/>
    <w:rsid w:val="002D1966"/>
    <w:rsid w:val="002D2200"/>
    <w:rsid w:val="002D2526"/>
    <w:rsid w:val="002D2AAB"/>
    <w:rsid w:val="002D324D"/>
    <w:rsid w:val="002D372E"/>
    <w:rsid w:val="002D614E"/>
    <w:rsid w:val="002D61B2"/>
    <w:rsid w:val="002D72A7"/>
    <w:rsid w:val="002E0015"/>
    <w:rsid w:val="002E01C5"/>
    <w:rsid w:val="002E0363"/>
    <w:rsid w:val="002E1B8F"/>
    <w:rsid w:val="002E2327"/>
    <w:rsid w:val="002E2503"/>
    <w:rsid w:val="002E25D3"/>
    <w:rsid w:val="002E29CC"/>
    <w:rsid w:val="002E36DF"/>
    <w:rsid w:val="002E3A2C"/>
    <w:rsid w:val="002E3CA9"/>
    <w:rsid w:val="002E45C4"/>
    <w:rsid w:val="002E49B7"/>
    <w:rsid w:val="002E5250"/>
    <w:rsid w:val="002E5A84"/>
    <w:rsid w:val="002E5C4F"/>
    <w:rsid w:val="002E5ECE"/>
    <w:rsid w:val="002E66CE"/>
    <w:rsid w:val="002E6DD0"/>
    <w:rsid w:val="002E7E11"/>
    <w:rsid w:val="002E7EAC"/>
    <w:rsid w:val="002E7F74"/>
    <w:rsid w:val="002F0280"/>
    <w:rsid w:val="002F102D"/>
    <w:rsid w:val="002F1808"/>
    <w:rsid w:val="002F3CF7"/>
    <w:rsid w:val="002F4211"/>
    <w:rsid w:val="002F4470"/>
    <w:rsid w:val="002F49AE"/>
    <w:rsid w:val="002F5E1B"/>
    <w:rsid w:val="002F6BB9"/>
    <w:rsid w:val="002F7707"/>
    <w:rsid w:val="002F795F"/>
    <w:rsid w:val="003008B1"/>
    <w:rsid w:val="00300DAA"/>
    <w:rsid w:val="0030206B"/>
    <w:rsid w:val="00302DB2"/>
    <w:rsid w:val="00303A95"/>
    <w:rsid w:val="00303ACC"/>
    <w:rsid w:val="00303C5B"/>
    <w:rsid w:val="00304074"/>
    <w:rsid w:val="00304147"/>
    <w:rsid w:val="00304482"/>
    <w:rsid w:val="003046C5"/>
    <w:rsid w:val="00305382"/>
    <w:rsid w:val="00305DFB"/>
    <w:rsid w:val="00306127"/>
    <w:rsid w:val="00306244"/>
    <w:rsid w:val="00306ECF"/>
    <w:rsid w:val="00307D7D"/>
    <w:rsid w:val="00307FEB"/>
    <w:rsid w:val="003105E3"/>
    <w:rsid w:val="00310B68"/>
    <w:rsid w:val="003116FA"/>
    <w:rsid w:val="003117BB"/>
    <w:rsid w:val="00311888"/>
    <w:rsid w:val="00311896"/>
    <w:rsid w:val="00312632"/>
    <w:rsid w:val="00313789"/>
    <w:rsid w:val="003140B1"/>
    <w:rsid w:val="003142E1"/>
    <w:rsid w:val="003149C8"/>
    <w:rsid w:val="00315892"/>
    <w:rsid w:val="0031635C"/>
    <w:rsid w:val="00316537"/>
    <w:rsid w:val="00316C48"/>
    <w:rsid w:val="00316E33"/>
    <w:rsid w:val="003174E3"/>
    <w:rsid w:val="00320305"/>
    <w:rsid w:val="00320730"/>
    <w:rsid w:val="00320793"/>
    <w:rsid w:val="00320CF6"/>
    <w:rsid w:val="00320DB9"/>
    <w:rsid w:val="00320E0E"/>
    <w:rsid w:val="003212D2"/>
    <w:rsid w:val="00321E7A"/>
    <w:rsid w:val="00322517"/>
    <w:rsid w:val="003229C7"/>
    <w:rsid w:val="00322B9E"/>
    <w:rsid w:val="00323115"/>
    <w:rsid w:val="003233B2"/>
    <w:rsid w:val="0032416C"/>
    <w:rsid w:val="00325735"/>
    <w:rsid w:val="00325E6C"/>
    <w:rsid w:val="00326057"/>
    <w:rsid w:val="003263FF"/>
    <w:rsid w:val="00326564"/>
    <w:rsid w:val="00326BB5"/>
    <w:rsid w:val="00327402"/>
    <w:rsid w:val="0032756E"/>
    <w:rsid w:val="00327FD0"/>
    <w:rsid w:val="00330C21"/>
    <w:rsid w:val="00330C79"/>
    <w:rsid w:val="00330EFE"/>
    <w:rsid w:val="00330FBE"/>
    <w:rsid w:val="00331835"/>
    <w:rsid w:val="00331DF1"/>
    <w:rsid w:val="00331F0B"/>
    <w:rsid w:val="00332826"/>
    <w:rsid w:val="00332D0D"/>
    <w:rsid w:val="00332F2F"/>
    <w:rsid w:val="00332FC4"/>
    <w:rsid w:val="00334719"/>
    <w:rsid w:val="00334E91"/>
    <w:rsid w:val="00335944"/>
    <w:rsid w:val="00335A5C"/>
    <w:rsid w:val="00335C0F"/>
    <w:rsid w:val="00335FAC"/>
    <w:rsid w:val="00336D90"/>
    <w:rsid w:val="00336ED9"/>
    <w:rsid w:val="003371C3"/>
    <w:rsid w:val="00337236"/>
    <w:rsid w:val="003378B9"/>
    <w:rsid w:val="003401B9"/>
    <w:rsid w:val="003403BC"/>
    <w:rsid w:val="00340663"/>
    <w:rsid w:val="00340827"/>
    <w:rsid w:val="00340A2C"/>
    <w:rsid w:val="00340B07"/>
    <w:rsid w:val="00340C4F"/>
    <w:rsid w:val="0034137A"/>
    <w:rsid w:val="00341E2A"/>
    <w:rsid w:val="00342559"/>
    <w:rsid w:val="00342A43"/>
    <w:rsid w:val="00343AA1"/>
    <w:rsid w:val="00343E1E"/>
    <w:rsid w:val="003440F6"/>
    <w:rsid w:val="0034466B"/>
    <w:rsid w:val="0034500C"/>
    <w:rsid w:val="00345639"/>
    <w:rsid w:val="00346390"/>
    <w:rsid w:val="00350AE1"/>
    <w:rsid w:val="00350F2B"/>
    <w:rsid w:val="003512F4"/>
    <w:rsid w:val="00351421"/>
    <w:rsid w:val="00351837"/>
    <w:rsid w:val="003525A1"/>
    <w:rsid w:val="0035295B"/>
    <w:rsid w:val="00352C77"/>
    <w:rsid w:val="003534FF"/>
    <w:rsid w:val="00353803"/>
    <w:rsid w:val="00353E96"/>
    <w:rsid w:val="003543E5"/>
    <w:rsid w:val="00354765"/>
    <w:rsid w:val="003549B0"/>
    <w:rsid w:val="00354B05"/>
    <w:rsid w:val="0035517A"/>
    <w:rsid w:val="00356DD3"/>
    <w:rsid w:val="00356FA9"/>
    <w:rsid w:val="00357061"/>
    <w:rsid w:val="0036045A"/>
    <w:rsid w:val="00360FE0"/>
    <w:rsid w:val="003617A0"/>
    <w:rsid w:val="0036260F"/>
    <w:rsid w:val="00362A8D"/>
    <w:rsid w:val="0036345B"/>
    <w:rsid w:val="003638A0"/>
    <w:rsid w:val="00363AFF"/>
    <w:rsid w:val="00363B84"/>
    <w:rsid w:val="00363DB2"/>
    <w:rsid w:val="00363F96"/>
    <w:rsid w:val="00364076"/>
    <w:rsid w:val="00364CF1"/>
    <w:rsid w:val="0036564D"/>
    <w:rsid w:val="003669E8"/>
    <w:rsid w:val="00367397"/>
    <w:rsid w:val="00367A9F"/>
    <w:rsid w:val="00367ADE"/>
    <w:rsid w:val="00367C06"/>
    <w:rsid w:val="00370E64"/>
    <w:rsid w:val="003713B7"/>
    <w:rsid w:val="003714CB"/>
    <w:rsid w:val="00371531"/>
    <w:rsid w:val="003719BA"/>
    <w:rsid w:val="00374043"/>
    <w:rsid w:val="003749C1"/>
    <w:rsid w:val="00374DA4"/>
    <w:rsid w:val="00374F5F"/>
    <w:rsid w:val="00375813"/>
    <w:rsid w:val="0037583A"/>
    <w:rsid w:val="00375913"/>
    <w:rsid w:val="00375C93"/>
    <w:rsid w:val="00375CD8"/>
    <w:rsid w:val="00375D68"/>
    <w:rsid w:val="0037697D"/>
    <w:rsid w:val="003769A1"/>
    <w:rsid w:val="00376E21"/>
    <w:rsid w:val="00376F05"/>
    <w:rsid w:val="00377490"/>
    <w:rsid w:val="00377A5C"/>
    <w:rsid w:val="00380519"/>
    <w:rsid w:val="003809FB"/>
    <w:rsid w:val="00381416"/>
    <w:rsid w:val="0038177F"/>
    <w:rsid w:val="00381F7B"/>
    <w:rsid w:val="0038296B"/>
    <w:rsid w:val="00382E98"/>
    <w:rsid w:val="00383781"/>
    <w:rsid w:val="0038404B"/>
    <w:rsid w:val="003843E6"/>
    <w:rsid w:val="00384491"/>
    <w:rsid w:val="003849B1"/>
    <w:rsid w:val="00385E26"/>
    <w:rsid w:val="00385E58"/>
    <w:rsid w:val="003862D0"/>
    <w:rsid w:val="00386436"/>
    <w:rsid w:val="0038689B"/>
    <w:rsid w:val="00387FED"/>
    <w:rsid w:val="003903E9"/>
    <w:rsid w:val="00390434"/>
    <w:rsid w:val="003904E8"/>
    <w:rsid w:val="00390ADE"/>
    <w:rsid w:val="00390D49"/>
    <w:rsid w:val="00391267"/>
    <w:rsid w:val="003932DA"/>
    <w:rsid w:val="0039346F"/>
    <w:rsid w:val="00393A34"/>
    <w:rsid w:val="00394D73"/>
    <w:rsid w:val="00394E99"/>
    <w:rsid w:val="00395840"/>
    <w:rsid w:val="00395D86"/>
    <w:rsid w:val="00396195"/>
    <w:rsid w:val="003966F8"/>
    <w:rsid w:val="00396ABE"/>
    <w:rsid w:val="00397D36"/>
    <w:rsid w:val="003A0253"/>
    <w:rsid w:val="003A03F7"/>
    <w:rsid w:val="003A06A6"/>
    <w:rsid w:val="003A0985"/>
    <w:rsid w:val="003A12F4"/>
    <w:rsid w:val="003A13B9"/>
    <w:rsid w:val="003A1665"/>
    <w:rsid w:val="003A2686"/>
    <w:rsid w:val="003A2EE9"/>
    <w:rsid w:val="003A3756"/>
    <w:rsid w:val="003A455C"/>
    <w:rsid w:val="003A48CD"/>
    <w:rsid w:val="003A620E"/>
    <w:rsid w:val="003A7CA8"/>
    <w:rsid w:val="003B08FE"/>
    <w:rsid w:val="003B0D24"/>
    <w:rsid w:val="003B2C4D"/>
    <w:rsid w:val="003B316B"/>
    <w:rsid w:val="003B3403"/>
    <w:rsid w:val="003B365F"/>
    <w:rsid w:val="003B3A04"/>
    <w:rsid w:val="003B3BDB"/>
    <w:rsid w:val="003B428A"/>
    <w:rsid w:val="003B53C0"/>
    <w:rsid w:val="003B5C96"/>
    <w:rsid w:val="003B5CBF"/>
    <w:rsid w:val="003B6712"/>
    <w:rsid w:val="003B7A7D"/>
    <w:rsid w:val="003C0833"/>
    <w:rsid w:val="003C0E15"/>
    <w:rsid w:val="003C150B"/>
    <w:rsid w:val="003C1B1D"/>
    <w:rsid w:val="003C1B6A"/>
    <w:rsid w:val="003C2904"/>
    <w:rsid w:val="003C3380"/>
    <w:rsid w:val="003C3E23"/>
    <w:rsid w:val="003C4B6E"/>
    <w:rsid w:val="003C52D2"/>
    <w:rsid w:val="003C5ADA"/>
    <w:rsid w:val="003C5E46"/>
    <w:rsid w:val="003C5F8F"/>
    <w:rsid w:val="003C6119"/>
    <w:rsid w:val="003C6851"/>
    <w:rsid w:val="003C69D7"/>
    <w:rsid w:val="003C7202"/>
    <w:rsid w:val="003D003D"/>
    <w:rsid w:val="003D0C2E"/>
    <w:rsid w:val="003D0D1F"/>
    <w:rsid w:val="003D1675"/>
    <w:rsid w:val="003D16C2"/>
    <w:rsid w:val="003D212C"/>
    <w:rsid w:val="003D22DE"/>
    <w:rsid w:val="003D2935"/>
    <w:rsid w:val="003D30F2"/>
    <w:rsid w:val="003D35BF"/>
    <w:rsid w:val="003D3B9A"/>
    <w:rsid w:val="003D5308"/>
    <w:rsid w:val="003D5B88"/>
    <w:rsid w:val="003D6BBC"/>
    <w:rsid w:val="003D6ECD"/>
    <w:rsid w:val="003D7E0C"/>
    <w:rsid w:val="003E01AE"/>
    <w:rsid w:val="003E0451"/>
    <w:rsid w:val="003E07A9"/>
    <w:rsid w:val="003E0BFA"/>
    <w:rsid w:val="003E0CE0"/>
    <w:rsid w:val="003E0EF9"/>
    <w:rsid w:val="003E18E6"/>
    <w:rsid w:val="003E197F"/>
    <w:rsid w:val="003E1AFA"/>
    <w:rsid w:val="003E2189"/>
    <w:rsid w:val="003E3189"/>
    <w:rsid w:val="003E3C96"/>
    <w:rsid w:val="003E497E"/>
    <w:rsid w:val="003E4B98"/>
    <w:rsid w:val="003E4D92"/>
    <w:rsid w:val="003E5090"/>
    <w:rsid w:val="003E521A"/>
    <w:rsid w:val="003E53F3"/>
    <w:rsid w:val="003E5860"/>
    <w:rsid w:val="003E6784"/>
    <w:rsid w:val="003E6832"/>
    <w:rsid w:val="003E7399"/>
    <w:rsid w:val="003E7AFE"/>
    <w:rsid w:val="003E7BE3"/>
    <w:rsid w:val="003F0008"/>
    <w:rsid w:val="003F0206"/>
    <w:rsid w:val="003F05CD"/>
    <w:rsid w:val="003F06F2"/>
    <w:rsid w:val="003F0C8F"/>
    <w:rsid w:val="003F0F47"/>
    <w:rsid w:val="003F121C"/>
    <w:rsid w:val="003F2019"/>
    <w:rsid w:val="003F2565"/>
    <w:rsid w:val="003F2660"/>
    <w:rsid w:val="003F2C68"/>
    <w:rsid w:val="003F2C71"/>
    <w:rsid w:val="003F2DB7"/>
    <w:rsid w:val="003F3F54"/>
    <w:rsid w:val="003F461F"/>
    <w:rsid w:val="003F4ECD"/>
    <w:rsid w:val="003F4ED6"/>
    <w:rsid w:val="003F50BF"/>
    <w:rsid w:val="003F541F"/>
    <w:rsid w:val="003F5BA4"/>
    <w:rsid w:val="003F60F1"/>
    <w:rsid w:val="003F6F33"/>
    <w:rsid w:val="003F6FC5"/>
    <w:rsid w:val="003F7121"/>
    <w:rsid w:val="003F77E0"/>
    <w:rsid w:val="003F7A95"/>
    <w:rsid w:val="003F7DEB"/>
    <w:rsid w:val="0040027B"/>
    <w:rsid w:val="00400A33"/>
    <w:rsid w:val="004010D4"/>
    <w:rsid w:val="00401E65"/>
    <w:rsid w:val="00402EA7"/>
    <w:rsid w:val="00403A17"/>
    <w:rsid w:val="00404363"/>
    <w:rsid w:val="00404367"/>
    <w:rsid w:val="00404882"/>
    <w:rsid w:val="004051BB"/>
    <w:rsid w:val="00405610"/>
    <w:rsid w:val="0040590A"/>
    <w:rsid w:val="00405E03"/>
    <w:rsid w:val="0040639E"/>
    <w:rsid w:val="00406513"/>
    <w:rsid w:val="004079E5"/>
    <w:rsid w:val="00410591"/>
    <w:rsid w:val="004105A1"/>
    <w:rsid w:val="00410E46"/>
    <w:rsid w:val="004117A5"/>
    <w:rsid w:val="004120AE"/>
    <w:rsid w:val="004126B5"/>
    <w:rsid w:val="004127F3"/>
    <w:rsid w:val="00413C96"/>
    <w:rsid w:val="00414261"/>
    <w:rsid w:val="00415299"/>
    <w:rsid w:val="00415694"/>
    <w:rsid w:val="0041582B"/>
    <w:rsid w:val="00417639"/>
    <w:rsid w:val="00417B3C"/>
    <w:rsid w:val="00417C70"/>
    <w:rsid w:val="00417CBD"/>
    <w:rsid w:val="00420BD2"/>
    <w:rsid w:val="00420F11"/>
    <w:rsid w:val="004217D9"/>
    <w:rsid w:val="00421C66"/>
    <w:rsid w:val="00421E70"/>
    <w:rsid w:val="00421EA4"/>
    <w:rsid w:val="00422189"/>
    <w:rsid w:val="0042236E"/>
    <w:rsid w:val="00422AD1"/>
    <w:rsid w:val="004234C9"/>
    <w:rsid w:val="00423BF6"/>
    <w:rsid w:val="00423E72"/>
    <w:rsid w:val="0042486E"/>
    <w:rsid w:val="004250E7"/>
    <w:rsid w:val="0042554B"/>
    <w:rsid w:val="004256E0"/>
    <w:rsid w:val="00425991"/>
    <w:rsid w:val="00425C55"/>
    <w:rsid w:val="0042667B"/>
    <w:rsid w:val="004266D1"/>
    <w:rsid w:val="00426A59"/>
    <w:rsid w:val="00426B19"/>
    <w:rsid w:val="00426CDE"/>
    <w:rsid w:val="004278F0"/>
    <w:rsid w:val="00427C49"/>
    <w:rsid w:val="00427C4A"/>
    <w:rsid w:val="004303A1"/>
    <w:rsid w:val="0043064C"/>
    <w:rsid w:val="004308AC"/>
    <w:rsid w:val="00431C13"/>
    <w:rsid w:val="00431C78"/>
    <w:rsid w:val="00431CC7"/>
    <w:rsid w:val="004328DC"/>
    <w:rsid w:val="004329FC"/>
    <w:rsid w:val="00432CF9"/>
    <w:rsid w:val="00433008"/>
    <w:rsid w:val="00433AE1"/>
    <w:rsid w:val="004345BC"/>
    <w:rsid w:val="00434859"/>
    <w:rsid w:val="0043506A"/>
    <w:rsid w:val="00435583"/>
    <w:rsid w:val="00436205"/>
    <w:rsid w:val="00436356"/>
    <w:rsid w:val="0043656B"/>
    <w:rsid w:val="004365C4"/>
    <w:rsid w:val="00436F93"/>
    <w:rsid w:val="0043705B"/>
    <w:rsid w:val="004372F0"/>
    <w:rsid w:val="00437504"/>
    <w:rsid w:val="00437A0E"/>
    <w:rsid w:val="00437B7D"/>
    <w:rsid w:val="00437DE7"/>
    <w:rsid w:val="00440952"/>
    <w:rsid w:val="00441267"/>
    <w:rsid w:val="00442831"/>
    <w:rsid w:val="00442960"/>
    <w:rsid w:val="00442DE5"/>
    <w:rsid w:val="00443077"/>
    <w:rsid w:val="00443527"/>
    <w:rsid w:val="00443793"/>
    <w:rsid w:val="004437D2"/>
    <w:rsid w:val="004439F7"/>
    <w:rsid w:val="00444093"/>
    <w:rsid w:val="00444355"/>
    <w:rsid w:val="00445423"/>
    <w:rsid w:val="00445F08"/>
    <w:rsid w:val="00446B00"/>
    <w:rsid w:val="00446C5D"/>
    <w:rsid w:val="004509ED"/>
    <w:rsid w:val="00450BBC"/>
    <w:rsid w:val="00451873"/>
    <w:rsid w:val="004520F8"/>
    <w:rsid w:val="00452F41"/>
    <w:rsid w:val="004535EC"/>
    <w:rsid w:val="00453B6D"/>
    <w:rsid w:val="0045428C"/>
    <w:rsid w:val="00456371"/>
    <w:rsid w:val="00456BD7"/>
    <w:rsid w:val="00456E1E"/>
    <w:rsid w:val="00457493"/>
    <w:rsid w:val="004575A7"/>
    <w:rsid w:val="004576BF"/>
    <w:rsid w:val="00460731"/>
    <w:rsid w:val="00460E3F"/>
    <w:rsid w:val="00461C08"/>
    <w:rsid w:val="004620F8"/>
    <w:rsid w:val="004623ED"/>
    <w:rsid w:val="004624C0"/>
    <w:rsid w:val="00462770"/>
    <w:rsid w:val="00462E86"/>
    <w:rsid w:val="00462EF0"/>
    <w:rsid w:val="004631CB"/>
    <w:rsid w:val="00463429"/>
    <w:rsid w:val="00463D40"/>
    <w:rsid w:val="0046419E"/>
    <w:rsid w:val="004645E7"/>
    <w:rsid w:val="00464A53"/>
    <w:rsid w:val="00464B44"/>
    <w:rsid w:val="00465976"/>
    <w:rsid w:val="00465DEE"/>
    <w:rsid w:val="00466170"/>
    <w:rsid w:val="00467ECC"/>
    <w:rsid w:val="00470B7A"/>
    <w:rsid w:val="00470C15"/>
    <w:rsid w:val="00470F93"/>
    <w:rsid w:val="00471ABC"/>
    <w:rsid w:val="00471D98"/>
    <w:rsid w:val="004724ED"/>
    <w:rsid w:val="00472E32"/>
    <w:rsid w:val="00473564"/>
    <w:rsid w:val="004735BD"/>
    <w:rsid w:val="004736A5"/>
    <w:rsid w:val="00474114"/>
    <w:rsid w:val="004745BE"/>
    <w:rsid w:val="00474826"/>
    <w:rsid w:val="00474E47"/>
    <w:rsid w:val="004751DE"/>
    <w:rsid w:val="0047600F"/>
    <w:rsid w:val="00476C22"/>
    <w:rsid w:val="00477C3C"/>
    <w:rsid w:val="00480926"/>
    <w:rsid w:val="00480ED4"/>
    <w:rsid w:val="0048175F"/>
    <w:rsid w:val="00481793"/>
    <w:rsid w:val="004822B3"/>
    <w:rsid w:val="0048292F"/>
    <w:rsid w:val="00482E21"/>
    <w:rsid w:val="004830CD"/>
    <w:rsid w:val="00483D31"/>
    <w:rsid w:val="00483F9B"/>
    <w:rsid w:val="0048446B"/>
    <w:rsid w:val="00484692"/>
    <w:rsid w:val="004851FF"/>
    <w:rsid w:val="00486047"/>
    <w:rsid w:val="00486A1D"/>
    <w:rsid w:val="004911BD"/>
    <w:rsid w:val="004911E8"/>
    <w:rsid w:val="00491435"/>
    <w:rsid w:val="004915F6"/>
    <w:rsid w:val="00491A6E"/>
    <w:rsid w:val="00491B5F"/>
    <w:rsid w:val="004932D0"/>
    <w:rsid w:val="00493346"/>
    <w:rsid w:val="004933EB"/>
    <w:rsid w:val="004938D1"/>
    <w:rsid w:val="004939E6"/>
    <w:rsid w:val="00493A65"/>
    <w:rsid w:val="00493D1D"/>
    <w:rsid w:val="00493F83"/>
    <w:rsid w:val="00494012"/>
    <w:rsid w:val="004954ED"/>
    <w:rsid w:val="00495D06"/>
    <w:rsid w:val="00495DDC"/>
    <w:rsid w:val="004968B3"/>
    <w:rsid w:val="00496DEB"/>
    <w:rsid w:val="004978F1"/>
    <w:rsid w:val="004A028C"/>
    <w:rsid w:val="004A06E7"/>
    <w:rsid w:val="004A0E49"/>
    <w:rsid w:val="004A1146"/>
    <w:rsid w:val="004A206B"/>
    <w:rsid w:val="004A26F0"/>
    <w:rsid w:val="004A2FBC"/>
    <w:rsid w:val="004A3279"/>
    <w:rsid w:val="004A3398"/>
    <w:rsid w:val="004A354D"/>
    <w:rsid w:val="004A45E6"/>
    <w:rsid w:val="004A4B2B"/>
    <w:rsid w:val="004A4E50"/>
    <w:rsid w:val="004A5579"/>
    <w:rsid w:val="004A6260"/>
    <w:rsid w:val="004A6A20"/>
    <w:rsid w:val="004A7A6D"/>
    <w:rsid w:val="004B00CA"/>
    <w:rsid w:val="004B180B"/>
    <w:rsid w:val="004B19C4"/>
    <w:rsid w:val="004B1F5F"/>
    <w:rsid w:val="004B20DF"/>
    <w:rsid w:val="004B24E0"/>
    <w:rsid w:val="004B3EF1"/>
    <w:rsid w:val="004B4144"/>
    <w:rsid w:val="004B4914"/>
    <w:rsid w:val="004B4E40"/>
    <w:rsid w:val="004B52E9"/>
    <w:rsid w:val="004B5889"/>
    <w:rsid w:val="004B5B98"/>
    <w:rsid w:val="004B6057"/>
    <w:rsid w:val="004B6A28"/>
    <w:rsid w:val="004C04F0"/>
    <w:rsid w:val="004C11D7"/>
    <w:rsid w:val="004C2847"/>
    <w:rsid w:val="004C2C98"/>
    <w:rsid w:val="004C39F7"/>
    <w:rsid w:val="004C4699"/>
    <w:rsid w:val="004C4837"/>
    <w:rsid w:val="004C484F"/>
    <w:rsid w:val="004C4AA2"/>
    <w:rsid w:val="004C51EB"/>
    <w:rsid w:val="004C5216"/>
    <w:rsid w:val="004C5BC5"/>
    <w:rsid w:val="004C5D0E"/>
    <w:rsid w:val="004C5D56"/>
    <w:rsid w:val="004C5FAA"/>
    <w:rsid w:val="004C6534"/>
    <w:rsid w:val="004C69D2"/>
    <w:rsid w:val="004C6B46"/>
    <w:rsid w:val="004C7465"/>
    <w:rsid w:val="004D0B38"/>
    <w:rsid w:val="004D12CF"/>
    <w:rsid w:val="004D1773"/>
    <w:rsid w:val="004D1E85"/>
    <w:rsid w:val="004D26C9"/>
    <w:rsid w:val="004D3E16"/>
    <w:rsid w:val="004D4134"/>
    <w:rsid w:val="004D4836"/>
    <w:rsid w:val="004D4B08"/>
    <w:rsid w:val="004D4D07"/>
    <w:rsid w:val="004D4D65"/>
    <w:rsid w:val="004D51B0"/>
    <w:rsid w:val="004D6168"/>
    <w:rsid w:val="004D69DD"/>
    <w:rsid w:val="004D6AEA"/>
    <w:rsid w:val="004D700B"/>
    <w:rsid w:val="004D7A52"/>
    <w:rsid w:val="004E0652"/>
    <w:rsid w:val="004E0983"/>
    <w:rsid w:val="004E0A04"/>
    <w:rsid w:val="004E0CA7"/>
    <w:rsid w:val="004E10BE"/>
    <w:rsid w:val="004E1B00"/>
    <w:rsid w:val="004E250A"/>
    <w:rsid w:val="004E2AEF"/>
    <w:rsid w:val="004E2CD3"/>
    <w:rsid w:val="004E2D46"/>
    <w:rsid w:val="004E3C1F"/>
    <w:rsid w:val="004E4BBB"/>
    <w:rsid w:val="004E543A"/>
    <w:rsid w:val="004E73F9"/>
    <w:rsid w:val="004E7F5A"/>
    <w:rsid w:val="004F0474"/>
    <w:rsid w:val="004F0B65"/>
    <w:rsid w:val="004F1BF9"/>
    <w:rsid w:val="004F2199"/>
    <w:rsid w:val="004F25EE"/>
    <w:rsid w:val="004F2CD6"/>
    <w:rsid w:val="004F2F9B"/>
    <w:rsid w:val="004F3247"/>
    <w:rsid w:val="004F35BF"/>
    <w:rsid w:val="004F3E4F"/>
    <w:rsid w:val="004F43A4"/>
    <w:rsid w:val="004F56FB"/>
    <w:rsid w:val="004F7284"/>
    <w:rsid w:val="005000D3"/>
    <w:rsid w:val="005003D3"/>
    <w:rsid w:val="0050120D"/>
    <w:rsid w:val="0050276A"/>
    <w:rsid w:val="005027E9"/>
    <w:rsid w:val="00504ED3"/>
    <w:rsid w:val="005051FE"/>
    <w:rsid w:val="005053CF"/>
    <w:rsid w:val="0050593E"/>
    <w:rsid w:val="00506271"/>
    <w:rsid w:val="00506A4B"/>
    <w:rsid w:val="00506B6D"/>
    <w:rsid w:val="00506F35"/>
    <w:rsid w:val="0051020B"/>
    <w:rsid w:val="00510941"/>
    <w:rsid w:val="00510C22"/>
    <w:rsid w:val="00510CD1"/>
    <w:rsid w:val="00510F8F"/>
    <w:rsid w:val="005112A8"/>
    <w:rsid w:val="00511446"/>
    <w:rsid w:val="005114B5"/>
    <w:rsid w:val="00511988"/>
    <w:rsid w:val="00511BA2"/>
    <w:rsid w:val="00511BAE"/>
    <w:rsid w:val="00512887"/>
    <w:rsid w:val="00512957"/>
    <w:rsid w:val="00512D71"/>
    <w:rsid w:val="00512D83"/>
    <w:rsid w:val="005145E0"/>
    <w:rsid w:val="00514608"/>
    <w:rsid w:val="0051478A"/>
    <w:rsid w:val="0051532C"/>
    <w:rsid w:val="0051532E"/>
    <w:rsid w:val="005155EB"/>
    <w:rsid w:val="00516A6C"/>
    <w:rsid w:val="00517442"/>
    <w:rsid w:val="00520668"/>
    <w:rsid w:val="005206CC"/>
    <w:rsid w:val="0052080D"/>
    <w:rsid w:val="005208A0"/>
    <w:rsid w:val="00520D3C"/>
    <w:rsid w:val="00521293"/>
    <w:rsid w:val="005216ED"/>
    <w:rsid w:val="00521F30"/>
    <w:rsid w:val="0052304C"/>
    <w:rsid w:val="005244C1"/>
    <w:rsid w:val="005259EF"/>
    <w:rsid w:val="00525FCC"/>
    <w:rsid w:val="00525FFE"/>
    <w:rsid w:val="005266A5"/>
    <w:rsid w:val="0052695E"/>
    <w:rsid w:val="0052750C"/>
    <w:rsid w:val="005302D3"/>
    <w:rsid w:val="00531194"/>
    <w:rsid w:val="00531372"/>
    <w:rsid w:val="00531BB5"/>
    <w:rsid w:val="00532B26"/>
    <w:rsid w:val="00532E46"/>
    <w:rsid w:val="005333E8"/>
    <w:rsid w:val="00533467"/>
    <w:rsid w:val="00533E6A"/>
    <w:rsid w:val="00534F7E"/>
    <w:rsid w:val="00535889"/>
    <w:rsid w:val="00535FFE"/>
    <w:rsid w:val="00536098"/>
    <w:rsid w:val="00536D11"/>
    <w:rsid w:val="00537BA1"/>
    <w:rsid w:val="0054081E"/>
    <w:rsid w:val="005409E1"/>
    <w:rsid w:val="00540E7A"/>
    <w:rsid w:val="0054124D"/>
    <w:rsid w:val="005416A7"/>
    <w:rsid w:val="0054243C"/>
    <w:rsid w:val="005424B5"/>
    <w:rsid w:val="00542634"/>
    <w:rsid w:val="00542800"/>
    <w:rsid w:val="00542A2E"/>
    <w:rsid w:val="00542DB3"/>
    <w:rsid w:val="00543F07"/>
    <w:rsid w:val="00546324"/>
    <w:rsid w:val="0054665D"/>
    <w:rsid w:val="00546B2F"/>
    <w:rsid w:val="00546D17"/>
    <w:rsid w:val="00547CC1"/>
    <w:rsid w:val="0055034D"/>
    <w:rsid w:val="00551575"/>
    <w:rsid w:val="00552E42"/>
    <w:rsid w:val="00553453"/>
    <w:rsid w:val="0055377C"/>
    <w:rsid w:val="005539DE"/>
    <w:rsid w:val="00555020"/>
    <w:rsid w:val="0055575D"/>
    <w:rsid w:val="00555A1A"/>
    <w:rsid w:val="00555E23"/>
    <w:rsid w:val="00557631"/>
    <w:rsid w:val="005604A1"/>
    <w:rsid w:val="00560714"/>
    <w:rsid w:val="005608F8"/>
    <w:rsid w:val="00560D85"/>
    <w:rsid w:val="00561518"/>
    <w:rsid w:val="005618A8"/>
    <w:rsid w:val="00561A69"/>
    <w:rsid w:val="00562427"/>
    <w:rsid w:val="00562656"/>
    <w:rsid w:val="00562731"/>
    <w:rsid w:val="0056283C"/>
    <w:rsid w:val="00562C55"/>
    <w:rsid w:val="00562CA5"/>
    <w:rsid w:val="00562F85"/>
    <w:rsid w:val="00563E41"/>
    <w:rsid w:val="005643D9"/>
    <w:rsid w:val="005649B5"/>
    <w:rsid w:val="00564B1A"/>
    <w:rsid w:val="00565CE5"/>
    <w:rsid w:val="00566077"/>
    <w:rsid w:val="00566198"/>
    <w:rsid w:val="00566358"/>
    <w:rsid w:val="00567E5B"/>
    <w:rsid w:val="00570B2D"/>
    <w:rsid w:val="00571084"/>
    <w:rsid w:val="00572188"/>
    <w:rsid w:val="00572603"/>
    <w:rsid w:val="00572763"/>
    <w:rsid w:val="00572D2C"/>
    <w:rsid w:val="0057334F"/>
    <w:rsid w:val="0057387C"/>
    <w:rsid w:val="00575027"/>
    <w:rsid w:val="0057537C"/>
    <w:rsid w:val="00575828"/>
    <w:rsid w:val="00576036"/>
    <w:rsid w:val="00576158"/>
    <w:rsid w:val="00576271"/>
    <w:rsid w:val="005774EC"/>
    <w:rsid w:val="00577C1C"/>
    <w:rsid w:val="00580576"/>
    <w:rsid w:val="00581007"/>
    <w:rsid w:val="005812FE"/>
    <w:rsid w:val="00581374"/>
    <w:rsid w:val="0058167A"/>
    <w:rsid w:val="00582296"/>
    <w:rsid w:val="005822AC"/>
    <w:rsid w:val="00582853"/>
    <w:rsid w:val="00582DC6"/>
    <w:rsid w:val="00583356"/>
    <w:rsid w:val="00583579"/>
    <w:rsid w:val="0058417C"/>
    <w:rsid w:val="005842C5"/>
    <w:rsid w:val="005843B0"/>
    <w:rsid w:val="005849B1"/>
    <w:rsid w:val="0058574B"/>
    <w:rsid w:val="00586044"/>
    <w:rsid w:val="005863E6"/>
    <w:rsid w:val="005869D8"/>
    <w:rsid w:val="00586CA6"/>
    <w:rsid w:val="00586D41"/>
    <w:rsid w:val="0058784D"/>
    <w:rsid w:val="005903C4"/>
    <w:rsid w:val="00590C4B"/>
    <w:rsid w:val="00590FAC"/>
    <w:rsid w:val="00591A22"/>
    <w:rsid w:val="00592244"/>
    <w:rsid w:val="00592353"/>
    <w:rsid w:val="0059260F"/>
    <w:rsid w:val="00593209"/>
    <w:rsid w:val="00593222"/>
    <w:rsid w:val="00594787"/>
    <w:rsid w:val="00595FB5"/>
    <w:rsid w:val="00596401"/>
    <w:rsid w:val="00596749"/>
    <w:rsid w:val="00596A50"/>
    <w:rsid w:val="005970E1"/>
    <w:rsid w:val="00597536"/>
    <w:rsid w:val="00597DEC"/>
    <w:rsid w:val="00597EE0"/>
    <w:rsid w:val="005A022B"/>
    <w:rsid w:val="005A02D6"/>
    <w:rsid w:val="005A03EC"/>
    <w:rsid w:val="005A04F8"/>
    <w:rsid w:val="005A0B2B"/>
    <w:rsid w:val="005A12E0"/>
    <w:rsid w:val="005A1D70"/>
    <w:rsid w:val="005A2AE4"/>
    <w:rsid w:val="005A2B5B"/>
    <w:rsid w:val="005A2C60"/>
    <w:rsid w:val="005A2F9D"/>
    <w:rsid w:val="005A3ABC"/>
    <w:rsid w:val="005A3B21"/>
    <w:rsid w:val="005A427E"/>
    <w:rsid w:val="005A4AE4"/>
    <w:rsid w:val="005A4BB0"/>
    <w:rsid w:val="005A4DF1"/>
    <w:rsid w:val="005A660B"/>
    <w:rsid w:val="005A6AEC"/>
    <w:rsid w:val="005A6F32"/>
    <w:rsid w:val="005A7240"/>
    <w:rsid w:val="005A78FB"/>
    <w:rsid w:val="005B01F6"/>
    <w:rsid w:val="005B0FE0"/>
    <w:rsid w:val="005B19A2"/>
    <w:rsid w:val="005B1B35"/>
    <w:rsid w:val="005B2233"/>
    <w:rsid w:val="005B2C06"/>
    <w:rsid w:val="005B367D"/>
    <w:rsid w:val="005B3E4B"/>
    <w:rsid w:val="005B41B5"/>
    <w:rsid w:val="005B4BD7"/>
    <w:rsid w:val="005B6D6F"/>
    <w:rsid w:val="005B71B6"/>
    <w:rsid w:val="005B77CE"/>
    <w:rsid w:val="005C16B3"/>
    <w:rsid w:val="005C1F64"/>
    <w:rsid w:val="005C2423"/>
    <w:rsid w:val="005C257B"/>
    <w:rsid w:val="005C2B4D"/>
    <w:rsid w:val="005C2E24"/>
    <w:rsid w:val="005C3EB8"/>
    <w:rsid w:val="005C40A3"/>
    <w:rsid w:val="005C4183"/>
    <w:rsid w:val="005C4640"/>
    <w:rsid w:val="005C46F4"/>
    <w:rsid w:val="005C47D4"/>
    <w:rsid w:val="005C4F36"/>
    <w:rsid w:val="005C51EA"/>
    <w:rsid w:val="005C545C"/>
    <w:rsid w:val="005C64A6"/>
    <w:rsid w:val="005C7204"/>
    <w:rsid w:val="005C75FC"/>
    <w:rsid w:val="005D03CC"/>
    <w:rsid w:val="005D08EE"/>
    <w:rsid w:val="005D0B75"/>
    <w:rsid w:val="005D0E34"/>
    <w:rsid w:val="005D10C8"/>
    <w:rsid w:val="005D11B4"/>
    <w:rsid w:val="005D2899"/>
    <w:rsid w:val="005D3152"/>
    <w:rsid w:val="005D3BEF"/>
    <w:rsid w:val="005D3CB2"/>
    <w:rsid w:val="005D3E38"/>
    <w:rsid w:val="005D470A"/>
    <w:rsid w:val="005D4970"/>
    <w:rsid w:val="005D4EFA"/>
    <w:rsid w:val="005D51B1"/>
    <w:rsid w:val="005D55EF"/>
    <w:rsid w:val="005D5F71"/>
    <w:rsid w:val="005D6284"/>
    <w:rsid w:val="005D6B58"/>
    <w:rsid w:val="005D6F96"/>
    <w:rsid w:val="005E0295"/>
    <w:rsid w:val="005E086F"/>
    <w:rsid w:val="005E10B8"/>
    <w:rsid w:val="005E1124"/>
    <w:rsid w:val="005E159D"/>
    <w:rsid w:val="005E1B10"/>
    <w:rsid w:val="005E2A39"/>
    <w:rsid w:val="005E3599"/>
    <w:rsid w:val="005E35AB"/>
    <w:rsid w:val="005E3659"/>
    <w:rsid w:val="005E3B16"/>
    <w:rsid w:val="005E4151"/>
    <w:rsid w:val="005E4415"/>
    <w:rsid w:val="005E49B5"/>
    <w:rsid w:val="005E4CEB"/>
    <w:rsid w:val="005E4F58"/>
    <w:rsid w:val="005E61F6"/>
    <w:rsid w:val="005E6315"/>
    <w:rsid w:val="005E638C"/>
    <w:rsid w:val="005E686E"/>
    <w:rsid w:val="005E6CCB"/>
    <w:rsid w:val="005E7274"/>
    <w:rsid w:val="005E75ED"/>
    <w:rsid w:val="005E76DC"/>
    <w:rsid w:val="005F0206"/>
    <w:rsid w:val="005F0695"/>
    <w:rsid w:val="005F072E"/>
    <w:rsid w:val="005F078E"/>
    <w:rsid w:val="005F13A5"/>
    <w:rsid w:val="005F14B4"/>
    <w:rsid w:val="005F1B94"/>
    <w:rsid w:val="005F1BC4"/>
    <w:rsid w:val="005F1D11"/>
    <w:rsid w:val="005F1E99"/>
    <w:rsid w:val="005F22DD"/>
    <w:rsid w:val="005F274A"/>
    <w:rsid w:val="005F2AB5"/>
    <w:rsid w:val="005F2B6A"/>
    <w:rsid w:val="005F3708"/>
    <w:rsid w:val="005F3E45"/>
    <w:rsid w:val="005F4D20"/>
    <w:rsid w:val="005F5DB4"/>
    <w:rsid w:val="005F62EB"/>
    <w:rsid w:val="005F6CE0"/>
    <w:rsid w:val="005F6D6A"/>
    <w:rsid w:val="005F6F9D"/>
    <w:rsid w:val="005F70AE"/>
    <w:rsid w:val="005F72B2"/>
    <w:rsid w:val="005F731C"/>
    <w:rsid w:val="005F73BE"/>
    <w:rsid w:val="005F764B"/>
    <w:rsid w:val="005F7742"/>
    <w:rsid w:val="00601788"/>
    <w:rsid w:val="00602311"/>
    <w:rsid w:val="0060249D"/>
    <w:rsid w:val="00602787"/>
    <w:rsid w:val="00602D66"/>
    <w:rsid w:val="00602FE5"/>
    <w:rsid w:val="006034DE"/>
    <w:rsid w:val="00604BFE"/>
    <w:rsid w:val="00604E03"/>
    <w:rsid w:val="0060526F"/>
    <w:rsid w:val="006056BC"/>
    <w:rsid w:val="006057CF"/>
    <w:rsid w:val="00605AA1"/>
    <w:rsid w:val="00606E4E"/>
    <w:rsid w:val="00610A75"/>
    <w:rsid w:val="0061109E"/>
    <w:rsid w:val="006114C3"/>
    <w:rsid w:val="00612715"/>
    <w:rsid w:val="00613369"/>
    <w:rsid w:val="00614C8A"/>
    <w:rsid w:val="00615AE2"/>
    <w:rsid w:val="00615C21"/>
    <w:rsid w:val="006161B8"/>
    <w:rsid w:val="00616A36"/>
    <w:rsid w:val="006201B3"/>
    <w:rsid w:val="00620D17"/>
    <w:rsid w:val="006215E2"/>
    <w:rsid w:val="00621DA4"/>
    <w:rsid w:val="00622004"/>
    <w:rsid w:val="00622D5A"/>
    <w:rsid w:val="00623400"/>
    <w:rsid w:val="006239C8"/>
    <w:rsid w:val="00623ACA"/>
    <w:rsid w:val="00624B19"/>
    <w:rsid w:val="0062538B"/>
    <w:rsid w:val="006259BF"/>
    <w:rsid w:val="00625FEB"/>
    <w:rsid w:val="00626668"/>
    <w:rsid w:val="00626A0F"/>
    <w:rsid w:val="00627326"/>
    <w:rsid w:val="00627F61"/>
    <w:rsid w:val="00630697"/>
    <w:rsid w:val="00632C1A"/>
    <w:rsid w:val="0063490A"/>
    <w:rsid w:val="00636581"/>
    <w:rsid w:val="00637597"/>
    <w:rsid w:val="00637619"/>
    <w:rsid w:val="00637A43"/>
    <w:rsid w:val="00640931"/>
    <w:rsid w:val="00640FCB"/>
    <w:rsid w:val="006422AF"/>
    <w:rsid w:val="0064399B"/>
    <w:rsid w:val="00643B8C"/>
    <w:rsid w:val="00643D90"/>
    <w:rsid w:val="00643E90"/>
    <w:rsid w:val="00644399"/>
    <w:rsid w:val="0064474B"/>
    <w:rsid w:val="006448B3"/>
    <w:rsid w:val="006448E9"/>
    <w:rsid w:val="00644C15"/>
    <w:rsid w:val="00644F4A"/>
    <w:rsid w:val="006451F6"/>
    <w:rsid w:val="006472A8"/>
    <w:rsid w:val="0064746E"/>
    <w:rsid w:val="006475E9"/>
    <w:rsid w:val="00647756"/>
    <w:rsid w:val="00647CE3"/>
    <w:rsid w:val="00647D8C"/>
    <w:rsid w:val="0065110F"/>
    <w:rsid w:val="0065135F"/>
    <w:rsid w:val="00651668"/>
    <w:rsid w:val="0065284F"/>
    <w:rsid w:val="0065356C"/>
    <w:rsid w:val="00653DBD"/>
    <w:rsid w:val="00654A57"/>
    <w:rsid w:val="0065551C"/>
    <w:rsid w:val="006556BA"/>
    <w:rsid w:val="00655896"/>
    <w:rsid w:val="006577F7"/>
    <w:rsid w:val="00660D55"/>
    <w:rsid w:val="00661B99"/>
    <w:rsid w:val="00662825"/>
    <w:rsid w:val="00662929"/>
    <w:rsid w:val="00662B8C"/>
    <w:rsid w:val="00662C81"/>
    <w:rsid w:val="00662CB5"/>
    <w:rsid w:val="00663019"/>
    <w:rsid w:val="00663B50"/>
    <w:rsid w:val="00664A33"/>
    <w:rsid w:val="00665222"/>
    <w:rsid w:val="00666470"/>
    <w:rsid w:val="006666FE"/>
    <w:rsid w:val="00666C31"/>
    <w:rsid w:val="0066774F"/>
    <w:rsid w:val="00670430"/>
    <w:rsid w:val="00670633"/>
    <w:rsid w:val="00670A2A"/>
    <w:rsid w:val="00670CC8"/>
    <w:rsid w:val="00671D6D"/>
    <w:rsid w:val="0067274A"/>
    <w:rsid w:val="00672BBD"/>
    <w:rsid w:val="00673007"/>
    <w:rsid w:val="0067374D"/>
    <w:rsid w:val="00673838"/>
    <w:rsid w:val="0067386C"/>
    <w:rsid w:val="00674661"/>
    <w:rsid w:val="00674B68"/>
    <w:rsid w:val="00674BF7"/>
    <w:rsid w:val="00674F05"/>
    <w:rsid w:val="0067515A"/>
    <w:rsid w:val="006757F6"/>
    <w:rsid w:val="00675E12"/>
    <w:rsid w:val="00675E5F"/>
    <w:rsid w:val="00675E86"/>
    <w:rsid w:val="00676324"/>
    <w:rsid w:val="0067646D"/>
    <w:rsid w:val="0067652F"/>
    <w:rsid w:val="00677524"/>
    <w:rsid w:val="006776DF"/>
    <w:rsid w:val="00677FA3"/>
    <w:rsid w:val="006804DB"/>
    <w:rsid w:val="00680B56"/>
    <w:rsid w:val="00681364"/>
    <w:rsid w:val="00681446"/>
    <w:rsid w:val="00681DA5"/>
    <w:rsid w:val="00682D03"/>
    <w:rsid w:val="00682DD2"/>
    <w:rsid w:val="0068435C"/>
    <w:rsid w:val="0068537D"/>
    <w:rsid w:val="006857B9"/>
    <w:rsid w:val="006859F2"/>
    <w:rsid w:val="00685E91"/>
    <w:rsid w:val="006863E9"/>
    <w:rsid w:val="00686501"/>
    <w:rsid w:val="0068671F"/>
    <w:rsid w:val="006867E9"/>
    <w:rsid w:val="00686C15"/>
    <w:rsid w:val="00686EAB"/>
    <w:rsid w:val="00687A33"/>
    <w:rsid w:val="00687E1E"/>
    <w:rsid w:val="00690035"/>
    <w:rsid w:val="00691269"/>
    <w:rsid w:val="00691D80"/>
    <w:rsid w:val="00691FF4"/>
    <w:rsid w:val="0069244D"/>
    <w:rsid w:val="0069261C"/>
    <w:rsid w:val="00692B32"/>
    <w:rsid w:val="006949AA"/>
    <w:rsid w:val="00695AD0"/>
    <w:rsid w:val="00695B21"/>
    <w:rsid w:val="00695EFD"/>
    <w:rsid w:val="00696109"/>
    <w:rsid w:val="00696609"/>
    <w:rsid w:val="00697489"/>
    <w:rsid w:val="0069751E"/>
    <w:rsid w:val="006975BA"/>
    <w:rsid w:val="006975D4"/>
    <w:rsid w:val="00697A29"/>
    <w:rsid w:val="006A0664"/>
    <w:rsid w:val="006A193E"/>
    <w:rsid w:val="006A1B71"/>
    <w:rsid w:val="006A25BA"/>
    <w:rsid w:val="006A28B3"/>
    <w:rsid w:val="006A2EFD"/>
    <w:rsid w:val="006A303E"/>
    <w:rsid w:val="006A3185"/>
    <w:rsid w:val="006A31D7"/>
    <w:rsid w:val="006A388D"/>
    <w:rsid w:val="006A38A0"/>
    <w:rsid w:val="006A3E55"/>
    <w:rsid w:val="006A4DFE"/>
    <w:rsid w:val="006A4F27"/>
    <w:rsid w:val="006A557B"/>
    <w:rsid w:val="006A58B5"/>
    <w:rsid w:val="006A5A09"/>
    <w:rsid w:val="006A63F1"/>
    <w:rsid w:val="006A672B"/>
    <w:rsid w:val="006A6A42"/>
    <w:rsid w:val="006A6C4F"/>
    <w:rsid w:val="006A77EC"/>
    <w:rsid w:val="006B001F"/>
    <w:rsid w:val="006B01DC"/>
    <w:rsid w:val="006B0982"/>
    <w:rsid w:val="006B1A1C"/>
    <w:rsid w:val="006B2544"/>
    <w:rsid w:val="006B25F8"/>
    <w:rsid w:val="006B2B2D"/>
    <w:rsid w:val="006B2B3A"/>
    <w:rsid w:val="006B2CC5"/>
    <w:rsid w:val="006B340B"/>
    <w:rsid w:val="006B3BA0"/>
    <w:rsid w:val="006B3F04"/>
    <w:rsid w:val="006B4E58"/>
    <w:rsid w:val="006B5098"/>
    <w:rsid w:val="006B5472"/>
    <w:rsid w:val="006B66BE"/>
    <w:rsid w:val="006B6AC7"/>
    <w:rsid w:val="006B6B7C"/>
    <w:rsid w:val="006B7516"/>
    <w:rsid w:val="006B7C34"/>
    <w:rsid w:val="006C0346"/>
    <w:rsid w:val="006C04E2"/>
    <w:rsid w:val="006C121B"/>
    <w:rsid w:val="006C1E74"/>
    <w:rsid w:val="006C1EEA"/>
    <w:rsid w:val="006C293A"/>
    <w:rsid w:val="006C2970"/>
    <w:rsid w:val="006C2D6F"/>
    <w:rsid w:val="006C300E"/>
    <w:rsid w:val="006C3C47"/>
    <w:rsid w:val="006C4B35"/>
    <w:rsid w:val="006C5464"/>
    <w:rsid w:val="006C62D3"/>
    <w:rsid w:val="006C7412"/>
    <w:rsid w:val="006C7683"/>
    <w:rsid w:val="006C7CC9"/>
    <w:rsid w:val="006D01E7"/>
    <w:rsid w:val="006D0DEB"/>
    <w:rsid w:val="006D1B41"/>
    <w:rsid w:val="006D2014"/>
    <w:rsid w:val="006D232C"/>
    <w:rsid w:val="006D2587"/>
    <w:rsid w:val="006D26CA"/>
    <w:rsid w:val="006D272A"/>
    <w:rsid w:val="006D276D"/>
    <w:rsid w:val="006D3117"/>
    <w:rsid w:val="006D3DCD"/>
    <w:rsid w:val="006D484B"/>
    <w:rsid w:val="006D4A66"/>
    <w:rsid w:val="006D4ADD"/>
    <w:rsid w:val="006D5219"/>
    <w:rsid w:val="006D583F"/>
    <w:rsid w:val="006D5A4C"/>
    <w:rsid w:val="006D5E73"/>
    <w:rsid w:val="006D61C1"/>
    <w:rsid w:val="006D6EB3"/>
    <w:rsid w:val="006D7796"/>
    <w:rsid w:val="006E02BF"/>
    <w:rsid w:val="006E10C2"/>
    <w:rsid w:val="006E1446"/>
    <w:rsid w:val="006E148D"/>
    <w:rsid w:val="006E155B"/>
    <w:rsid w:val="006E1FD6"/>
    <w:rsid w:val="006E2820"/>
    <w:rsid w:val="006E290D"/>
    <w:rsid w:val="006E2B95"/>
    <w:rsid w:val="006E333B"/>
    <w:rsid w:val="006E3598"/>
    <w:rsid w:val="006E3763"/>
    <w:rsid w:val="006E37A8"/>
    <w:rsid w:val="006E4330"/>
    <w:rsid w:val="006E4372"/>
    <w:rsid w:val="006E4E06"/>
    <w:rsid w:val="006E67FC"/>
    <w:rsid w:val="006E7B80"/>
    <w:rsid w:val="006E7DD0"/>
    <w:rsid w:val="006F02DD"/>
    <w:rsid w:val="006F06FA"/>
    <w:rsid w:val="006F08A1"/>
    <w:rsid w:val="006F108C"/>
    <w:rsid w:val="006F12D8"/>
    <w:rsid w:val="006F168A"/>
    <w:rsid w:val="006F2AE8"/>
    <w:rsid w:val="006F3304"/>
    <w:rsid w:val="006F3B6F"/>
    <w:rsid w:val="006F3D01"/>
    <w:rsid w:val="006F4795"/>
    <w:rsid w:val="006F48B8"/>
    <w:rsid w:val="006F4D01"/>
    <w:rsid w:val="006F4DF2"/>
    <w:rsid w:val="006F512A"/>
    <w:rsid w:val="006F667C"/>
    <w:rsid w:val="006F672C"/>
    <w:rsid w:val="006F6B19"/>
    <w:rsid w:val="006F7B54"/>
    <w:rsid w:val="006F7DBA"/>
    <w:rsid w:val="006F7EED"/>
    <w:rsid w:val="00700119"/>
    <w:rsid w:val="00700A1B"/>
    <w:rsid w:val="0070263E"/>
    <w:rsid w:val="00702AFF"/>
    <w:rsid w:val="00702D60"/>
    <w:rsid w:val="00703451"/>
    <w:rsid w:val="007035A1"/>
    <w:rsid w:val="0070374F"/>
    <w:rsid w:val="00703BC9"/>
    <w:rsid w:val="00703CC5"/>
    <w:rsid w:val="00703D59"/>
    <w:rsid w:val="00703E23"/>
    <w:rsid w:val="00704C8F"/>
    <w:rsid w:val="00704D7F"/>
    <w:rsid w:val="00705160"/>
    <w:rsid w:val="007051FB"/>
    <w:rsid w:val="00706C5A"/>
    <w:rsid w:val="007077B4"/>
    <w:rsid w:val="007077E0"/>
    <w:rsid w:val="0070782E"/>
    <w:rsid w:val="00707864"/>
    <w:rsid w:val="0071009F"/>
    <w:rsid w:val="0071036C"/>
    <w:rsid w:val="007112A6"/>
    <w:rsid w:val="00712F9A"/>
    <w:rsid w:val="00714651"/>
    <w:rsid w:val="00714B3E"/>
    <w:rsid w:val="00714F09"/>
    <w:rsid w:val="007151B1"/>
    <w:rsid w:val="00715B3D"/>
    <w:rsid w:val="00715CDB"/>
    <w:rsid w:val="007166A1"/>
    <w:rsid w:val="0071670B"/>
    <w:rsid w:val="00716DD1"/>
    <w:rsid w:val="007170C0"/>
    <w:rsid w:val="00717395"/>
    <w:rsid w:val="0071750E"/>
    <w:rsid w:val="00717B33"/>
    <w:rsid w:val="00717F43"/>
    <w:rsid w:val="0072028B"/>
    <w:rsid w:val="007204EA"/>
    <w:rsid w:val="00721464"/>
    <w:rsid w:val="00722089"/>
    <w:rsid w:val="007225AF"/>
    <w:rsid w:val="00722990"/>
    <w:rsid w:val="00722BC7"/>
    <w:rsid w:val="00723E4C"/>
    <w:rsid w:val="00724597"/>
    <w:rsid w:val="00724ABD"/>
    <w:rsid w:val="00725101"/>
    <w:rsid w:val="007252D7"/>
    <w:rsid w:val="00725611"/>
    <w:rsid w:val="00725F13"/>
    <w:rsid w:val="0072627C"/>
    <w:rsid w:val="00726629"/>
    <w:rsid w:val="00726E4E"/>
    <w:rsid w:val="0072711C"/>
    <w:rsid w:val="007277BF"/>
    <w:rsid w:val="00732586"/>
    <w:rsid w:val="0073355C"/>
    <w:rsid w:val="00733F49"/>
    <w:rsid w:val="00735AB7"/>
    <w:rsid w:val="0073640E"/>
    <w:rsid w:val="00736694"/>
    <w:rsid w:val="007368B3"/>
    <w:rsid w:val="007369A3"/>
    <w:rsid w:val="00736EA5"/>
    <w:rsid w:val="00737402"/>
    <w:rsid w:val="00737641"/>
    <w:rsid w:val="00737C24"/>
    <w:rsid w:val="007405BA"/>
    <w:rsid w:val="00741473"/>
    <w:rsid w:val="00741968"/>
    <w:rsid w:val="00741E59"/>
    <w:rsid w:val="00742AB9"/>
    <w:rsid w:val="00742C7F"/>
    <w:rsid w:val="00742E2A"/>
    <w:rsid w:val="007433F9"/>
    <w:rsid w:val="0074367D"/>
    <w:rsid w:val="00743F90"/>
    <w:rsid w:val="00744B2B"/>
    <w:rsid w:val="00744B4C"/>
    <w:rsid w:val="00745087"/>
    <w:rsid w:val="007460C0"/>
    <w:rsid w:val="0074629A"/>
    <w:rsid w:val="00747610"/>
    <w:rsid w:val="00747715"/>
    <w:rsid w:val="00747A37"/>
    <w:rsid w:val="00750140"/>
    <w:rsid w:val="00750453"/>
    <w:rsid w:val="00750694"/>
    <w:rsid w:val="007518D1"/>
    <w:rsid w:val="00751E85"/>
    <w:rsid w:val="007526E0"/>
    <w:rsid w:val="007538F6"/>
    <w:rsid w:val="00753982"/>
    <w:rsid w:val="00754191"/>
    <w:rsid w:val="007553D8"/>
    <w:rsid w:val="00755C03"/>
    <w:rsid w:val="00755C23"/>
    <w:rsid w:val="00755C3C"/>
    <w:rsid w:val="00755CE5"/>
    <w:rsid w:val="0075686E"/>
    <w:rsid w:val="007577A8"/>
    <w:rsid w:val="007578C2"/>
    <w:rsid w:val="007605CC"/>
    <w:rsid w:val="007607FD"/>
    <w:rsid w:val="00760E67"/>
    <w:rsid w:val="007611E3"/>
    <w:rsid w:val="00761225"/>
    <w:rsid w:val="00761B45"/>
    <w:rsid w:val="0076212D"/>
    <w:rsid w:val="00762A85"/>
    <w:rsid w:val="00762CA4"/>
    <w:rsid w:val="00763BBD"/>
    <w:rsid w:val="0076408F"/>
    <w:rsid w:val="0076467F"/>
    <w:rsid w:val="00764A03"/>
    <w:rsid w:val="00764E16"/>
    <w:rsid w:val="00765685"/>
    <w:rsid w:val="007657EE"/>
    <w:rsid w:val="00765C50"/>
    <w:rsid w:val="00766559"/>
    <w:rsid w:val="007666F3"/>
    <w:rsid w:val="0076695F"/>
    <w:rsid w:val="00766F9C"/>
    <w:rsid w:val="00767CF9"/>
    <w:rsid w:val="0077035B"/>
    <w:rsid w:val="00770B0D"/>
    <w:rsid w:val="00770CDB"/>
    <w:rsid w:val="00770F59"/>
    <w:rsid w:val="00771698"/>
    <w:rsid w:val="007725E5"/>
    <w:rsid w:val="00772649"/>
    <w:rsid w:val="0077265D"/>
    <w:rsid w:val="00772762"/>
    <w:rsid w:val="0077299D"/>
    <w:rsid w:val="00773958"/>
    <w:rsid w:val="00773C68"/>
    <w:rsid w:val="0077438C"/>
    <w:rsid w:val="00774997"/>
    <w:rsid w:val="00774B05"/>
    <w:rsid w:val="00775753"/>
    <w:rsid w:val="007758D6"/>
    <w:rsid w:val="00775FA4"/>
    <w:rsid w:val="00776646"/>
    <w:rsid w:val="00776923"/>
    <w:rsid w:val="00776D72"/>
    <w:rsid w:val="0077702B"/>
    <w:rsid w:val="00777BC6"/>
    <w:rsid w:val="00777C30"/>
    <w:rsid w:val="00777E69"/>
    <w:rsid w:val="007804AF"/>
    <w:rsid w:val="007807E4"/>
    <w:rsid w:val="00780936"/>
    <w:rsid w:val="00781AA4"/>
    <w:rsid w:val="00781CD5"/>
    <w:rsid w:val="00782849"/>
    <w:rsid w:val="00782C98"/>
    <w:rsid w:val="00782E5B"/>
    <w:rsid w:val="00784075"/>
    <w:rsid w:val="00784500"/>
    <w:rsid w:val="00784504"/>
    <w:rsid w:val="00784B94"/>
    <w:rsid w:val="00784FA6"/>
    <w:rsid w:val="0078543E"/>
    <w:rsid w:val="0078670E"/>
    <w:rsid w:val="00787768"/>
    <w:rsid w:val="00791BD9"/>
    <w:rsid w:val="00793447"/>
    <w:rsid w:val="0079454D"/>
    <w:rsid w:val="00794C76"/>
    <w:rsid w:val="007952CB"/>
    <w:rsid w:val="007958E5"/>
    <w:rsid w:val="0079599B"/>
    <w:rsid w:val="007966E9"/>
    <w:rsid w:val="00796A0C"/>
    <w:rsid w:val="00796CED"/>
    <w:rsid w:val="0079708B"/>
    <w:rsid w:val="007974B0"/>
    <w:rsid w:val="00797762"/>
    <w:rsid w:val="007977E1"/>
    <w:rsid w:val="00797DF3"/>
    <w:rsid w:val="007A02FB"/>
    <w:rsid w:val="007A05B7"/>
    <w:rsid w:val="007A0625"/>
    <w:rsid w:val="007A1875"/>
    <w:rsid w:val="007A309E"/>
    <w:rsid w:val="007A3607"/>
    <w:rsid w:val="007A371A"/>
    <w:rsid w:val="007A3EAD"/>
    <w:rsid w:val="007A40CC"/>
    <w:rsid w:val="007A5242"/>
    <w:rsid w:val="007A6406"/>
    <w:rsid w:val="007A688F"/>
    <w:rsid w:val="007A6A98"/>
    <w:rsid w:val="007A6C98"/>
    <w:rsid w:val="007A79DA"/>
    <w:rsid w:val="007A7BA3"/>
    <w:rsid w:val="007B0017"/>
    <w:rsid w:val="007B0197"/>
    <w:rsid w:val="007B1CB3"/>
    <w:rsid w:val="007B1FFC"/>
    <w:rsid w:val="007B36B1"/>
    <w:rsid w:val="007B3C12"/>
    <w:rsid w:val="007B3E52"/>
    <w:rsid w:val="007B45BF"/>
    <w:rsid w:val="007B4BB5"/>
    <w:rsid w:val="007B4C28"/>
    <w:rsid w:val="007B5D63"/>
    <w:rsid w:val="007B637B"/>
    <w:rsid w:val="007B640B"/>
    <w:rsid w:val="007B66D1"/>
    <w:rsid w:val="007B686A"/>
    <w:rsid w:val="007B6C96"/>
    <w:rsid w:val="007B707D"/>
    <w:rsid w:val="007B7249"/>
    <w:rsid w:val="007B7808"/>
    <w:rsid w:val="007C022B"/>
    <w:rsid w:val="007C04FF"/>
    <w:rsid w:val="007C05D7"/>
    <w:rsid w:val="007C0719"/>
    <w:rsid w:val="007C0CD1"/>
    <w:rsid w:val="007C1138"/>
    <w:rsid w:val="007C124E"/>
    <w:rsid w:val="007C1303"/>
    <w:rsid w:val="007C15D1"/>
    <w:rsid w:val="007C1818"/>
    <w:rsid w:val="007C1CC8"/>
    <w:rsid w:val="007C2335"/>
    <w:rsid w:val="007C262B"/>
    <w:rsid w:val="007C28EA"/>
    <w:rsid w:val="007C2C52"/>
    <w:rsid w:val="007C38DB"/>
    <w:rsid w:val="007C45F6"/>
    <w:rsid w:val="007C46F5"/>
    <w:rsid w:val="007C4E6C"/>
    <w:rsid w:val="007C4F03"/>
    <w:rsid w:val="007C516B"/>
    <w:rsid w:val="007C5308"/>
    <w:rsid w:val="007C5A71"/>
    <w:rsid w:val="007C6AA8"/>
    <w:rsid w:val="007C7057"/>
    <w:rsid w:val="007C7207"/>
    <w:rsid w:val="007C7713"/>
    <w:rsid w:val="007D0667"/>
    <w:rsid w:val="007D0AC2"/>
    <w:rsid w:val="007D0B2D"/>
    <w:rsid w:val="007D0DB4"/>
    <w:rsid w:val="007D1001"/>
    <w:rsid w:val="007D1291"/>
    <w:rsid w:val="007D13F7"/>
    <w:rsid w:val="007D15FB"/>
    <w:rsid w:val="007D19F4"/>
    <w:rsid w:val="007D3256"/>
    <w:rsid w:val="007D4146"/>
    <w:rsid w:val="007D51D7"/>
    <w:rsid w:val="007D528D"/>
    <w:rsid w:val="007D5A45"/>
    <w:rsid w:val="007D60A7"/>
    <w:rsid w:val="007D63D4"/>
    <w:rsid w:val="007D68CC"/>
    <w:rsid w:val="007D6942"/>
    <w:rsid w:val="007D6C6C"/>
    <w:rsid w:val="007D762F"/>
    <w:rsid w:val="007D78FF"/>
    <w:rsid w:val="007D7B12"/>
    <w:rsid w:val="007D7F3E"/>
    <w:rsid w:val="007D7F8A"/>
    <w:rsid w:val="007E1510"/>
    <w:rsid w:val="007E1EB9"/>
    <w:rsid w:val="007E2096"/>
    <w:rsid w:val="007E2D60"/>
    <w:rsid w:val="007E34AF"/>
    <w:rsid w:val="007E3D87"/>
    <w:rsid w:val="007E3DF6"/>
    <w:rsid w:val="007E4140"/>
    <w:rsid w:val="007E4370"/>
    <w:rsid w:val="007E499D"/>
    <w:rsid w:val="007E4FDF"/>
    <w:rsid w:val="007E5715"/>
    <w:rsid w:val="007E58C5"/>
    <w:rsid w:val="007E5D59"/>
    <w:rsid w:val="007E74BB"/>
    <w:rsid w:val="007E75C8"/>
    <w:rsid w:val="007E7632"/>
    <w:rsid w:val="007E792F"/>
    <w:rsid w:val="007E7ED6"/>
    <w:rsid w:val="007E7FCA"/>
    <w:rsid w:val="007E7FDB"/>
    <w:rsid w:val="007F0038"/>
    <w:rsid w:val="007F0290"/>
    <w:rsid w:val="007F05F1"/>
    <w:rsid w:val="007F0979"/>
    <w:rsid w:val="007F0A8E"/>
    <w:rsid w:val="007F15A8"/>
    <w:rsid w:val="007F1E73"/>
    <w:rsid w:val="007F28A4"/>
    <w:rsid w:val="007F2CE2"/>
    <w:rsid w:val="007F2E6D"/>
    <w:rsid w:val="007F3087"/>
    <w:rsid w:val="007F3787"/>
    <w:rsid w:val="007F37E6"/>
    <w:rsid w:val="007F3951"/>
    <w:rsid w:val="007F3B64"/>
    <w:rsid w:val="007F5AF9"/>
    <w:rsid w:val="007F5AFC"/>
    <w:rsid w:val="007F5D45"/>
    <w:rsid w:val="007F5FBE"/>
    <w:rsid w:val="007F6333"/>
    <w:rsid w:val="007F64FE"/>
    <w:rsid w:val="007F6BCB"/>
    <w:rsid w:val="007F6D75"/>
    <w:rsid w:val="007F7521"/>
    <w:rsid w:val="007F77D1"/>
    <w:rsid w:val="007F77DD"/>
    <w:rsid w:val="00800621"/>
    <w:rsid w:val="00800FD0"/>
    <w:rsid w:val="00801730"/>
    <w:rsid w:val="0080184B"/>
    <w:rsid w:val="008018B6"/>
    <w:rsid w:val="00801FF2"/>
    <w:rsid w:val="00802071"/>
    <w:rsid w:val="00802274"/>
    <w:rsid w:val="00802935"/>
    <w:rsid w:val="00802BDE"/>
    <w:rsid w:val="00802DA7"/>
    <w:rsid w:val="008033BB"/>
    <w:rsid w:val="00803880"/>
    <w:rsid w:val="00803C58"/>
    <w:rsid w:val="008040D8"/>
    <w:rsid w:val="00804B5A"/>
    <w:rsid w:val="00805439"/>
    <w:rsid w:val="008058CF"/>
    <w:rsid w:val="008061CC"/>
    <w:rsid w:val="00806A01"/>
    <w:rsid w:val="00807C2C"/>
    <w:rsid w:val="00810101"/>
    <w:rsid w:val="00810302"/>
    <w:rsid w:val="00810591"/>
    <w:rsid w:val="0081059F"/>
    <w:rsid w:val="0081115A"/>
    <w:rsid w:val="008115A6"/>
    <w:rsid w:val="00812A7D"/>
    <w:rsid w:val="00812B65"/>
    <w:rsid w:val="00812F73"/>
    <w:rsid w:val="008140EC"/>
    <w:rsid w:val="00814590"/>
    <w:rsid w:val="00814594"/>
    <w:rsid w:val="00814FF7"/>
    <w:rsid w:val="008150E0"/>
    <w:rsid w:val="0081521F"/>
    <w:rsid w:val="00815672"/>
    <w:rsid w:val="00815AA3"/>
    <w:rsid w:val="00816A9C"/>
    <w:rsid w:val="00820CDC"/>
    <w:rsid w:val="00820F3E"/>
    <w:rsid w:val="008218C9"/>
    <w:rsid w:val="00821FB2"/>
    <w:rsid w:val="0082252D"/>
    <w:rsid w:val="00822800"/>
    <w:rsid w:val="00822D78"/>
    <w:rsid w:val="0082339E"/>
    <w:rsid w:val="00823C18"/>
    <w:rsid w:val="00824094"/>
    <w:rsid w:val="00824587"/>
    <w:rsid w:val="00824882"/>
    <w:rsid w:val="00824960"/>
    <w:rsid w:val="00824F32"/>
    <w:rsid w:val="008256DA"/>
    <w:rsid w:val="00825A5D"/>
    <w:rsid w:val="00825D6E"/>
    <w:rsid w:val="008260DF"/>
    <w:rsid w:val="0082683E"/>
    <w:rsid w:val="00826C5D"/>
    <w:rsid w:val="0082780F"/>
    <w:rsid w:val="00830184"/>
    <w:rsid w:val="00831120"/>
    <w:rsid w:val="008312C4"/>
    <w:rsid w:val="0083163E"/>
    <w:rsid w:val="008322FE"/>
    <w:rsid w:val="00832732"/>
    <w:rsid w:val="008330E2"/>
    <w:rsid w:val="008334E0"/>
    <w:rsid w:val="00833A64"/>
    <w:rsid w:val="00833BC2"/>
    <w:rsid w:val="00833E31"/>
    <w:rsid w:val="008341BF"/>
    <w:rsid w:val="008356CA"/>
    <w:rsid w:val="00836C0E"/>
    <w:rsid w:val="00836C2B"/>
    <w:rsid w:val="00837517"/>
    <w:rsid w:val="008375BF"/>
    <w:rsid w:val="00837736"/>
    <w:rsid w:val="00840398"/>
    <w:rsid w:val="008407AC"/>
    <w:rsid w:val="008415AC"/>
    <w:rsid w:val="008425AE"/>
    <w:rsid w:val="00842928"/>
    <w:rsid w:val="00842B14"/>
    <w:rsid w:val="008434C4"/>
    <w:rsid w:val="00843C18"/>
    <w:rsid w:val="00843EAA"/>
    <w:rsid w:val="008440F1"/>
    <w:rsid w:val="0084494C"/>
    <w:rsid w:val="0084575B"/>
    <w:rsid w:val="00845793"/>
    <w:rsid w:val="00846B98"/>
    <w:rsid w:val="00846C90"/>
    <w:rsid w:val="00846D83"/>
    <w:rsid w:val="0084716C"/>
    <w:rsid w:val="0084719C"/>
    <w:rsid w:val="008472BB"/>
    <w:rsid w:val="00847491"/>
    <w:rsid w:val="008478F6"/>
    <w:rsid w:val="0085000B"/>
    <w:rsid w:val="0085035A"/>
    <w:rsid w:val="008504EE"/>
    <w:rsid w:val="00850E31"/>
    <w:rsid w:val="008515E7"/>
    <w:rsid w:val="00851FF1"/>
    <w:rsid w:val="0085201F"/>
    <w:rsid w:val="00852836"/>
    <w:rsid w:val="0085470D"/>
    <w:rsid w:val="00854E36"/>
    <w:rsid w:val="00855380"/>
    <w:rsid w:val="00855421"/>
    <w:rsid w:val="00855C04"/>
    <w:rsid w:val="00855F27"/>
    <w:rsid w:val="00856B90"/>
    <w:rsid w:val="00860E34"/>
    <w:rsid w:val="008612F2"/>
    <w:rsid w:val="00862E8F"/>
    <w:rsid w:val="00864FCA"/>
    <w:rsid w:val="008656C5"/>
    <w:rsid w:val="008656FB"/>
    <w:rsid w:val="00865856"/>
    <w:rsid w:val="00865C1C"/>
    <w:rsid w:val="0086604B"/>
    <w:rsid w:val="0087019B"/>
    <w:rsid w:val="00871282"/>
    <w:rsid w:val="008716A6"/>
    <w:rsid w:val="008717D0"/>
    <w:rsid w:val="008722C8"/>
    <w:rsid w:val="00872FA4"/>
    <w:rsid w:val="008733C8"/>
    <w:rsid w:val="00873A0D"/>
    <w:rsid w:val="00874015"/>
    <w:rsid w:val="0087461E"/>
    <w:rsid w:val="0087530F"/>
    <w:rsid w:val="0087588E"/>
    <w:rsid w:val="00875904"/>
    <w:rsid w:val="00876330"/>
    <w:rsid w:val="00876664"/>
    <w:rsid w:val="00876BC6"/>
    <w:rsid w:val="00882110"/>
    <w:rsid w:val="0088241E"/>
    <w:rsid w:val="00883170"/>
    <w:rsid w:val="00884115"/>
    <w:rsid w:val="00884125"/>
    <w:rsid w:val="00884389"/>
    <w:rsid w:val="00884883"/>
    <w:rsid w:val="00886008"/>
    <w:rsid w:val="0088648D"/>
    <w:rsid w:val="008873EB"/>
    <w:rsid w:val="008874BF"/>
    <w:rsid w:val="00887851"/>
    <w:rsid w:val="008879A5"/>
    <w:rsid w:val="00890103"/>
    <w:rsid w:val="00890514"/>
    <w:rsid w:val="00890CE5"/>
    <w:rsid w:val="008919BA"/>
    <w:rsid w:val="008923BC"/>
    <w:rsid w:val="00892405"/>
    <w:rsid w:val="00892932"/>
    <w:rsid w:val="00892AD5"/>
    <w:rsid w:val="008936AC"/>
    <w:rsid w:val="00893870"/>
    <w:rsid w:val="00893C95"/>
    <w:rsid w:val="00894619"/>
    <w:rsid w:val="00894CA8"/>
    <w:rsid w:val="008951A1"/>
    <w:rsid w:val="00895595"/>
    <w:rsid w:val="00895A45"/>
    <w:rsid w:val="00895B38"/>
    <w:rsid w:val="00895C93"/>
    <w:rsid w:val="0089629F"/>
    <w:rsid w:val="008963B9"/>
    <w:rsid w:val="008963C1"/>
    <w:rsid w:val="008966DE"/>
    <w:rsid w:val="008969AD"/>
    <w:rsid w:val="00896CED"/>
    <w:rsid w:val="00896D2E"/>
    <w:rsid w:val="00896E92"/>
    <w:rsid w:val="00896EAF"/>
    <w:rsid w:val="008A0331"/>
    <w:rsid w:val="008A0727"/>
    <w:rsid w:val="008A0BB4"/>
    <w:rsid w:val="008A0BF2"/>
    <w:rsid w:val="008A105E"/>
    <w:rsid w:val="008A1281"/>
    <w:rsid w:val="008A12E9"/>
    <w:rsid w:val="008A1530"/>
    <w:rsid w:val="008A2555"/>
    <w:rsid w:val="008A32A4"/>
    <w:rsid w:val="008A34F2"/>
    <w:rsid w:val="008A3E0A"/>
    <w:rsid w:val="008A407D"/>
    <w:rsid w:val="008A593F"/>
    <w:rsid w:val="008A5E31"/>
    <w:rsid w:val="008A6819"/>
    <w:rsid w:val="008A74AD"/>
    <w:rsid w:val="008A7FDA"/>
    <w:rsid w:val="008B001A"/>
    <w:rsid w:val="008B0169"/>
    <w:rsid w:val="008B0E57"/>
    <w:rsid w:val="008B3285"/>
    <w:rsid w:val="008B3582"/>
    <w:rsid w:val="008B3850"/>
    <w:rsid w:val="008B412E"/>
    <w:rsid w:val="008B46E5"/>
    <w:rsid w:val="008B591B"/>
    <w:rsid w:val="008B7104"/>
    <w:rsid w:val="008B7341"/>
    <w:rsid w:val="008B74BE"/>
    <w:rsid w:val="008B7A7A"/>
    <w:rsid w:val="008B7E99"/>
    <w:rsid w:val="008C06B7"/>
    <w:rsid w:val="008C0756"/>
    <w:rsid w:val="008C07D2"/>
    <w:rsid w:val="008C0992"/>
    <w:rsid w:val="008C0B95"/>
    <w:rsid w:val="008C0CBC"/>
    <w:rsid w:val="008C0FF4"/>
    <w:rsid w:val="008C1D2F"/>
    <w:rsid w:val="008C2343"/>
    <w:rsid w:val="008C2949"/>
    <w:rsid w:val="008C2C21"/>
    <w:rsid w:val="008C2F93"/>
    <w:rsid w:val="008C33AD"/>
    <w:rsid w:val="008C36B4"/>
    <w:rsid w:val="008C4326"/>
    <w:rsid w:val="008C43B3"/>
    <w:rsid w:val="008C4E2C"/>
    <w:rsid w:val="008C56BB"/>
    <w:rsid w:val="008C5725"/>
    <w:rsid w:val="008C60B8"/>
    <w:rsid w:val="008C672D"/>
    <w:rsid w:val="008C6802"/>
    <w:rsid w:val="008C6A0A"/>
    <w:rsid w:val="008D0D8B"/>
    <w:rsid w:val="008D10F0"/>
    <w:rsid w:val="008D1925"/>
    <w:rsid w:val="008D21FB"/>
    <w:rsid w:val="008D2559"/>
    <w:rsid w:val="008D3DBB"/>
    <w:rsid w:val="008D4CCB"/>
    <w:rsid w:val="008D506D"/>
    <w:rsid w:val="008D51EB"/>
    <w:rsid w:val="008D7378"/>
    <w:rsid w:val="008D7955"/>
    <w:rsid w:val="008E0141"/>
    <w:rsid w:val="008E02D6"/>
    <w:rsid w:val="008E0F84"/>
    <w:rsid w:val="008E100F"/>
    <w:rsid w:val="008E1408"/>
    <w:rsid w:val="008E1E8E"/>
    <w:rsid w:val="008E2A00"/>
    <w:rsid w:val="008E2FE4"/>
    <w:rsid w:val="008E35E4"/>
    <w:rsid w:val="008E3915"/>
    <w:rsid w:val="008E3F36"/>
    <w:rsid w:val="008E404E"/>
    <w:rsid w:val="008E4217"/>
    <w:rsid w:val="008E441D"/>
    <w:rsid w:val="008E515E"/>
    <w:rsid w:val="008E6498"/>
    <w:rsid w:val="008E6533"/>
    <w:rsid w:val="008E7E7C"/>
    <w:rsid w:val="008F006B"/>
    <w:rsid w:val="008F0DD4"/>
    <w:rsid w:val="008F159A"/>
    <w:rsid w:val="008F18E4"/>
    <w:rsid w:val="008F2261"/>
    <w:rsid w:val="008F28B8"/>
    <w:rsid w:val="008F28FD"/>
    <w:rsid w:val="008F2938"/>
    <w:rsid w:val="008F4D47"/>
    <w:rsid w:val="008F52C6"/>
    <w:rsid w:val="008F5A9F"/>
    <w:rsid w:val="008F5FC6"/>
    <w:rsid w:val="008F6EE1"/>
    <w:rsid w:val="008F73C3"/>
    <w:rsid w:val="00900308"/>
    <w:rsid w:val="009026EF"/>
    <w:rsid w:val="00903F99"/>
    <w:rsid w:val="0090425C"/>
    <w:rsid w:val="0090465A"/>
    <w:rsid w:val="00904874"/>
    <w:rsid w:val="0090514B"/>
    <w:rsid w:val="009056B8"/>
    <w:rsid w:val="00905ADA"/>
    <w:rsid w:val="00906CF0"/>
    <w:rsid w:val="0090700A"/>
    <w:rsid w:val="00907138"/>
    <w:rsid w:val="00907D25"/>
    <w:rsid w:val="0091034E"/>
    <w:rsid w:val="009106D9"/>
    <w:rsid w:val="00910A8D"/>
    <w:rsid w:val="00910EDA"/>
    <w:rsid w:val="009120FA"/>
    <w:rsid w:val="0091245E"/>
    <w:rsid w:val="00912780"/>
    <w:rsid w:val="00912C8A"/>
    <w:rsid w:val="0091491E"/>
    <w:rsid w:val="0091616D"/>
    <w:rsid w:val="009176C2"/>
    <w:rsid w:val="00917B8D"/>
    <w:rsid w:val="00920977"/>
    <w:rsid w:val="00921207"/>
    <w:rsid w:val="00921784"/>
    <w:rsid w:val="0092323E"/>
    <w:rsid w:val="00923826"/>
    <w:rsid w:val="00923F7A"/>
    <w:rsid w:val="0092487F"/>
    <w:rsid w:val="00924ABA"/>
    <w:rsid w:val="00924CF7"/>
    <w:rsid w:val="00924F6B"/>
    <w:rsid w:val="00925689"/>
    <w:rsid w:val="00925B62"/>
    <w:rsid w:val="00925CBA"/>
    <w:rsid w:val="00926381"/>
    <w:rsid w:val="009271EC"/>
    <w:rsid w:val="00927FFA"/>
    <w:rsid w:val="00930701"/>
    <w:rsid w:val="0093124C"/>
    <w:rsid w:val="00932F88"/>
    <w:rsid w:val="00933107"/>
    <w:rsid w:val="00933D97"/>
    <w:rsid w:val="00934C57"/>
    <w:rsid w:val="009361E1"/>
    <w:rsid w:val="0093679C"/>
    <w:rsid w:val="00936AF0"/>
    <w:rsid w:val="00936E7A"/>
    <w:rsid w:val="00936EA0"/>
    <w:rsid w:val="009375C3"/>
    <w:rsid w:val="009377AB"/>
    <w:rsid w:val="00940468"/>
    <w:rsid w:val="00940B77"/>
    <w:rsid w:val="00940BD2"/>
    <w:rsid w:val="00940E08"/>
    <w:rsid w:val="00940F44"/>
    <w:rsid w:val="00941276"/>
    <w:rsid w:val="00941323"/>
    <w:rsid w:val="009414D1"/>
    <w:rsid w:val="009415C4"/>
    <w:rsid w:val="009417C3"/>
    <w:rsid w:val="00941D00"/>
    <w:rsid w:val="00941EBD"/>
    <w:rsid w:val="00942AE1"/>
    <w:rsid w:val="00942EF0"/>
    <w:rsid w:val="00943B6F"/>
    <w:rsid w:val="00943DB3"/>
    <w:rsid w:val="009440DF"/>
    <w:rsid w:val="0094459D"/>
    <w:rsid w:val="009456E0"/>
    <w:rsid w:val="00945995"/>
    <w:rsid w:val="009460FD"/>
    <w:rsid w:val="0094625C"/>
    <w:rsid w:val="00946B02"/>
    <w:rsid w:val="00946EA0"/>
    <w:rsid w:val="00947814"/>
    <w:rsid w:val="00947887"/>
    <w:rsid w:val="00947EE2"/>
    <w:rsid w:val="009501FD"/>
    <w:rsid w:val="00950D77"/>
    <w:rsid w:val="00951206"/>
    <w:rsid w:val="009523E5"/>
    <w:rsid w:val="00953756"/>
    <w:rsid w:val="00954FF7"/>
    <w:rsid w:val="00955735"/>
    <w:rsid w:val="00955ACE"/>
    <w:rsid w:val="009561D9"/>
    <w:rsid w:val="00956888"/>
    <w:rsid w:val="00956EDA"/>
    <w:rsid w:val="009572BF"/>
    <w:rsid w:val="00957339"/>
    <w:rsid w:val="00957A71"/>
    <w:rsid w:val="00957F09"/>
    <w:rsid w:val="009615B0"/>
    <w:rsid w:val="009619E4"/>
    <w:rsid w:val="00961A3C"/>
    <w:rsid w:val="009622B5"/>
    <w:rsid w:val="0096260F"/>
    <w:rsid w:val="00962CA9"/>
    <w:rsid w:val="00963775"/>
    <w:rsid w:val="00963777"/>
    <w:rsid w:val="00963E3E"/>
    <w:rsid w:val="00964264"/>
    <w:rsid w:val="00964466"/>
    <w:rsid w:val="00964EED"/>
    <w:rsid w:val="00965931"/>
    <w:rsid w:val="00965D55"/>
    <w:rsid w:val="00965F8F"/>
    <w:rsid w:val="00966A8B"/>
    <w:rsid w:val="00967957"/>
    <w:rsid w:val="00967E7D"/>
    <w:rsid w:val="009701ED"/>
    <w:rsid w:val="009702C3"/>
    <w:rsid w:val="0097156D"/>
    <w:rsid w:val="00971AEF"/>
    <w:rsid w:val="0097205C"/>
    <w:rsid w:val="00972064"/>
    <w:rsid w:val="00972C32"/>
    <w:rsid w:val="00973E95"/>
    <w:rsid w:val="00974459"/>
    <w:rsid w:val="00974988"/>
    <w:rsid w:val="0097515A"/>
    <w:rsid w:val="00975232"/>
    <w:rsid w:val="00975BC1"/>
    <w:rsid w:val="00976458"/>
    <w:rsid w:val="009778E7"/>
    <w:rsid w:val="009779EE"/>
    <w:rsid w:val="00977E08"/>
    <w:rsid w:val="00981024"/>
    <w:rsid w:val="009816CB"/>
    <w:rsid w:val="00981AEC"/>
    <w:rsid w:val="00981C24"/>
    <w:rsid w:val="00983F45"/>
    <w:rsid w:val="00984082"/>
    <w:rsid w:val="00985802"/>
    <w:rsid w:val="00985D4D"/>
    <w:rsid w:val="00985D92"/>
    <w:rsid w:val="00985FDB"/>
    <w:rsid w:val="0098651D"/>
    <w:rsid w:val="00986639"/>
    <w:rsid w:val="00986835"/>
    <w:rsid w:val="009875E1"/>
    <w:rsid w:val="00987D38"/>
    <w:rsid w:val="00987FFA"/>
    <w:rsid w:val="009905EB"/>
    <w:rsid w:val="0099092F"/>
    <w:rsid w:val="00990FB0"/>
    <w:rsid w:val="0099129A"/>
    <w:rsid w:val="00992105"/>
    <w:rsid w:val="00992551"/>
    <w:rsid w:val="00992B64"/>
    <w:rsid w:val="009960F7"/>
    <w:rsid w:val="00996363"/>
    <w:rsid w:val="00996B0E"/>
    <w:rsid w:val="00996C99"/>
    <w:rsid w:val="00997071"/>
    <w:rsid w:val="00997902"/>
    <w:rsid w:val="00997AFC"/>
    <w:rsid w:val="009A0690"/>
    <w:rsid w:val="009A0F26"/>
    <w:rsid w:val="009A105E"/>
    <w:rsid w:val="009A133E"/>
    <w:rsid w:val="009A2271"/>
    <w:rsid w:val="009A2D35"/>
    <w:rsid w:val="009A353D"/>
    <w:rsid w:val="009A35E3"/>
    <w:rsid w:val="009A38A4"/>
    <w:rsid w:val="009A599B"/>
    <w:rsid w:val="009A5CB8"/>
    <w:rsid w:val="009A62E3"/>
    <w:rsid w:val="009A6412"/>
    <w:rsid w:val="009A6F21"/>
    <w:rsid w:val="009A6FFC"/>
    <w:rsid w:val="009B0245"/>
    <w:rsid w:val="009B0BB2"/>
    <w:rsid w:val="009B1F38"/>
    <w:rsid w:val="009B28C2"/>
    <w:rsid w:val="009B33BE"/>
    <w:rsid w:val="009B3602"/>
    <w:rsid w:val="009B3754"/>
    <w:rsid w:val="009B4297"/>
    <w:rsid w:val="009B4FDC"/>
    <w:rsid w:val="009B51C4"/>
    <w:rsid w:val="009B54EC"/>
    <w:rsid w:val="009B5E94"/>
    <w:rsid w:val="009B5F16"/>
    <w:rsid w:val="009B6274"/>
    <w:rsid w:val="009B63F7"/>
    <w:rsid w:val="009B6FAD"/>
    <w:rsid w:val="009B76D0"/>
    <w:rsid w:val="009B7754"/>
    <w:rsid w:val="009B7B03"/>
    <w:rsid w:val="009C0164"/>
    <w:rsid w:val="009C04F8"/>
    <w:rsid w:val="009C0C4D"/>
    <w:rsid w:val="009C1E9D"/>
    <w:rsid w:val="009C2B45"/>
    <w:rsid w:val="009C3435"/>
    <w:rsid w:val="009C3A30"/>
    <w:rsid w:val="009C468C"/>
    <w:rsid w:val="009C491B"/>
    <w:rsid w:val="009C6272"/>
    <w:rsid w:val="009C673E"/>
    <w:rsid w:val="009C6FAA"/>
    <w:rsid w:val="009C742A"/>
    <w:rsid w:val="009C7702"/>
    <w:rsid w:val="009C7935"/>
    <w:rsid w:val="009D014A"/>
    <w:rsid w:val="009D07D6"/>
    <w:rsid w:val="009D0C21"/>
    <w:rsid w:val="009D0C42"/>
    <w:rsid w:val="009D100A"/>
    <w:rsid w:val="009D1371"/>
    <w:rsid w:val="009D1E89"/>
    <w:rsid w:val="009D2332"/>
    <w:rsid w:val="009D272F"/>
    <w:rsid w:val="009D29AD"/>
    <w:rsid w:val="009D329A"/>
    <w:rsid w:val="009D429B"/>
    <w:rsid w:val="009D4305"/>
    <w:rsid w:val="009D434B"/>
    <w:rsid w:val="009D4497"/>
    <w:rsid w:val="009D4EF8"/>
    <w:rsid w:val="009D4FD2"/>
    <w:rsid w:val="009D58D4"/>
    <w:rsid w:val="009D5C2A"/>
    <w:rsid w:val="009D5D9E"/>
    <w:rsid w:val="009D6486"/>
    <w:rsid w:val="009D6BBB"/>
    <w:rsid w:val="009D6F65"/>
    <w:rsid w:val="009D7652"/>
    <w:rsid w:val="009D7E56"/>
    <w:rsid w:val="009E0421"/>
    <w:rsid w:val="009E089E"/>
    <w:rsid w:val="009E1724"/>
    <w:rsid w:val="009E29DA"/>
    <w:rsid w:val="009E2A79"/>
    <w:rsid w:val="009E2AAF"/>
    <w:rsid w:val="009E2B0E"/>
    <w:rsid w:val="009E2BA2"/>
    <w:rsid w:val="009E3A5D"/>
    <w:rsid w:val="009E3FCC"/>
    <w:rsid w:val="009E4196"/>
    <w:rsid w:val="009E4805"/>
    <w:rsid w:val="009E4A5D"/>
    <w:rsid w:val="009E52ED"/>
    <w:rsid w:val="009E53A0"/>
    <w:rsid w:val="009E5EB2"/>
    <w:rsid w:val="009E60D3"/>
    <w:rsid w:val="009E66C6"/>
    <w:rsid w:val="009E690B"/>
    <w:rsid w:val="009E7977"/>
    <w:rsid w:val="009F0950"/>
    <w:rsid w:val="009F0DBB"/>
    <w:rsid w:val="009F1274"/>
    <w:rsid w:val="009F1294"/>
    <w:rsid w:val="009F1403"/>
    <w:rsid w:val="009F1571"/>
    <w:rsid w:val="009F18BE"/>
    <w:rsid w:val="009F1941"/>
    <w:rsid w:val="009F214C"/>
    <w:rsid w:val="009F2544"/>
    <w:rsid w:val="009F39F0"/>
    <w:rsid w:val="009F3B2B"/>
    <w:rsid w:val="009F3E20"/>
    <w:rsid w:val="009F3ECA"/>
    <w:rsid w:val="009F3F88"/>
    <w:rsid w:val="009F4CCB"/>
    <w:rsid w:val="009F5862"/>
    <w:rsid w:val="009F5B7C"/>
    <w:rsid w:val="009F6473"/>
    <w:rsid w:val="009F6FB7"/>
    <w:rsid w:val="00A0018F"/>
    <w:rsid w:val="00A009DB"/>
    <w:rsid w:val="00A024C6"/>
    <w:rsid w:val="00A0270E"/>
    <w:rsid w:val="00A03325"/>
    <w:rsid w:val="00A03997"/>
    <w:rsid w:val="00A043C6"/>
    <w:rsid w:val="00A047B5"/>
    <w:rsid w:val="00A04E02"/>
    <w:rsid w:val="00A05B56"/>
    <w:rsid w:val="00A05F08"/>
    <w:rsid w:val="00A05FCB"/>
    <w:rsid w:val="00A06891"/>
    <w:rsid w:val="00A07619"/>
    <w:rsid w:val="00A076BC"/>
    <w:rsid w:val="00A10880"/>
    <w:rsid w:val="00A11621"/>
    <w:rsid w:val="00A1190A"/>
    <w:rsid w:val="00A120EC"/>
    <w:rsid w:val="00A1278C"/>
    <w:rsid w:val="00A12811"/>
    <w:rsid w:val="00A13651"/>
    <w:rsid w:val="00A137EB"/>
    <w:rsid w:val="00A13D97"/>
    <w:rsid w:val="00A1411E"/>
    <w:rsid w:val="00A149C0"/>
    <w:rsid w:val="00A15F73"/>
    <w:rsid w:val="00A15FF2"/>
    <w:rsid w:val="00A161F6"/>
    <w:rsid w:val="00A17D1A"/>
    <w:rsid w:val="00A2069A"/>
    <w:rsid w:val="00A20ED3"/>
    <w:rsid w:val="00A20F5F"/>
    <w:rsid w:val="00A216E6"/>
    <w:rsid w:val="00A2208F"/>
    <w:rsid w:val="00A2279B"/>
    <w:rsid w:val="00A2325A"/>
    <w:rsid w:val="00A24886"/>
    <w:rsid w:val="00A249F5"/>
    <w:rsid w:val="00A25A5F"/>
    <w:rsid w:val="00A25B2D"/>
    <w:rsid w:val="00A26654"/>
    <w:rsid w:val="00A26843"/>
    <w:rsid w:val="00A2692C"/>
    <w:rsid w:val="00A26D42"/>
    <w:rsid w:val="00A27891"/>
    <w:rsid w:val="00A278EE"/>
    <w:rsid w:val="00A30469"/>
    <w:rsid w:val="00A306BA"/>
    <w:rsid w:val="00A31296"/>
    <w:rsid w:val="00A313FB"/>
    <w:rsid w:val="00A31DB4"/>
    <w:rsid w:val="00A320A3"/>
    <w:rsid w:val="00A320CC"/>
    <w:rsid w:val="00A321FE"/>
    <w:rsid w:val="00A3258B"/>
    <w:rsid w:val="00A32667"/>
    <w:rsid w:val="00A32CAE"/>
    <w:rsid w:val="00A333A3"/>
    <w:rsid w:val="00A334F0"/>
    <w:rsid w:val="00A33EA5"/>
    <w:rsid w:val="00A34A42"/>
    <w:rsid w:val="00A35AD2"/>
    <w:rsid w:val="00A35BF9"/>
    <w:rsid w:val="00A35E74"/>
    <w:rsid w:val="00A36609"/>
    <w:rsid w:val="00A40480"/>
    <w:rsid w:val="00A404D5"/>
    <w:rsid w:val="00A40EB4"/>
    <w:rsid w:val="00A41441"/>
    <w:rsid w:val="00A41A57"/>
    <w:rsid w:val="00A41D0E"/>
    <w:rsid w:val="00A426A5"/>
    <w:rsid w:val="00A42A93"/>
    <w:rsid w:val="00A42F2C"/>
    <w:rsid w:val="00A43017"/>
    <w:rsid w:val="00A43695"/>
    <w:rsid w:val="00A44382"/>
    <w:rsid w:val="00A44B71"/>
    <w:rsid w:val="00A44EA6"/>
    <w:rsid w:val="00A4594A"/>
    <w:rsid w:val="00A45EB9"/>
    <w:rsid w:val="00A46110"/>
    <w:rsid w:val="00A468D6"/>
    <w:rsid w:val="00A46C38"/>
    <w:rsid w:val="00A474C1"/>
    <w:rsid w:val="00A47786"/>
    <w:rsid w:val="00A47D59"/>
    <w:rsid w:val="00A47DDF"/>
    <w:rsid w:val="00A507E0"/>
    <w:rsid w:val="00A50939"/>
    <w:rsid w:val="00A50FC6"/>
    <w:rsid w:val="00A516CB"/>
    <w:rsid w:val="00A51AF8"/>
    <w:rsid w:val="00A51D8C"/>
    <w:rsid w:val="00A520A3"/>
    <w:rsid w:val="00A52A26"/>
    <w:rsid w:val="00A52DF8"/>
    <w:rsid w:val="00A52EA0"/>
    <w:rsid w:val="00A54171"/>
    <w:rsid w:val="00A545A2"/>
    <w:rsid w:val="00A549D5"/>
    <w:rsid w:val="00A54D4C"/>
    <w:rsid w:val="00A55A03"/>
    <w:rsid w:val="00A55E40"/>
    <w:rsid w:val="00A565A9"/>
    <w:rsid w:val="00A5695E"/>
    <w:rsid w:val="00A56A01"/>
    <w:rsid w:val="00A5701D"/>
    <w:rsid w:val="00A57998"/>
    <w:rsid w:val="00A57B8E"/>
    <w:rsid w:val="00A57F38"/>
    <w:rsid w:val="00A6003C"/>
    <w:rsid w:val="00A60672"/>
    <w:rsid w:val="00A60D3B"/>
    <w:rsid w:val="00A6117D"/>
    <w:rsid w:val="00A61B78"/>
    <w:rsid w:val="00A62EB7"/>
    <w:rsid w:val="00A632BA"/>
    <w:rsid w:val="00A63442"/>
    <w:rsid w:val="00A63F63"/>
    <w:rsid w:val="00A64452"/>
    <w:rsid w:val="00A649B8"/>
    <w:rsid w:val="00A70FE0"/>
    <w:rsid w:val="00A7154A"/>
    <w:rsid w:val="00A72342"/>
    <w:rsid w:val="00A725F5"/>
    <w:rsid w:val="00A72C64"/>
    <w:rsid w:val="00A72F8F"/>
    <w:rsid w:val="00A73B6E"/>
    <w:rsid w:val="00A73CE6"/>
    <w:rsid w:val="00A74114"/>
    <w:rsid w:val="00A7485C"/>
    <w:rsid w:val="00A74B63"/>
    <w:rsid w:val="00A74EAB"/>
    <w:rsid w:val="00A752E6"/>
    <w:rsid w:val="00A75B7D"/>
    <w:rsid w:val="00A76664"/>
    <w:rsid w:val="00A766FC"/>
    <w:rsid w:val="00A76D47"/>
    <w:rsid w:val="00A774B0"/>
    <w:rsid w:val="00A77CB5"/>
    <w:rsid w:val="00A81193"/>
    <w:rsid w:val="00A81DFB"/>
    <w:rsid w:val="00A82D3F"/>
    <w:rsid w:val="00A834B7"/>
    <w:rsid w:val="00A83ED0"/>
    <w:rsid w:val="00A83EF6"/>
    <w:rsid w:val="00A842A7"/>
    <w:rsid w:val="00A8447E"/>
    <w:rsid w:val="00A8489D"/>
    <w:rsid w:val="00A84A6A"/>
    <w:rsid w:val="00A850D0"/>
    <w:rsid w:val="00A851EE"/>
    <w:rsid w:val="00A85375"/>
    <w:rsid w:val="00A85527"/>
    <w:rsid w:val="00A855C0"/>
    <w:rsid w:val="00A85880"/>
    <w:rsid w:val="00A85F0E"/>
    <w:rsid w:val="00A861B2"/>
    <w:rsid w:val="00A86B08"/>
    <w:rsid w:val="00A8766A"/>
    <w:rsid w:val="00A9088C"/>
    <w:rsid w:val="00A90BB7"/>
    <w:rsid w:val="00A90C26"/>
    <w:rsid w:val="00A90D4B"/>
    <w:rsid w:val="00A9128A"/>
    <w:rsid w:val="00A9158C"/>
    <w:rsid w:val="00A917DA"/>
    <w:rsid w:val="00A92B6E"/>
    <w:rsid w:val="00A94139"/>
    <w:rsid w:val="00A94817"/>
    <w:rsid w:val="00A94E5E"/>
    <w:rsid w:val="00A94FDE"/>
    <w:rsid w:val="00A96C42"/>
    <w:rsid w:val="00A96DB6"/>
    <w:rsid w:val="00A97AD4"/>
    <w:rsid w:val="00A97F4B"/>
    <w:rsid w:val="00AA11A8"/>
    <w:rsid w:val="00AA1B05"/>
    <w:rsid w:val="00AA25FB"/>
    <w:rsid w:val="00AA26E7"/>
    <w:rsid w:val="00AA2C85"/>
    <w:rsid w:val="00AA2F36"/>
    <w:rsid w:val="00AA3274"/>
    <w:rsid w:val="00AA3C2D"/>
    <w:rsid w:val="00AA4149"/>
    <w:rsid w:val="00AA4197"/>
    <w:rsid w:val="00AA4578"/>
    <w:rsid w:val="00AA48F0"/>
    <w:rsid w:val="00AA520A"/>
    <w:rsid w:val="00AA546D"/>
    <w:rsid w:val="00AA5637"/>
    <w:rsid w:val="00AA5F6F"/>
    <w:rsid w:val="00AA5FAB"/>
    <w:rsid w:val="00AA6114"/>
    <w:rsid w:val="00AA638F"/>
    <w:rsid w:val="00AA6622"/>
    <w:rsid w:val="00AA6800"/>
    <w:rsid w:val="00AA78F3"/>
    <w:rsid w:val="00AA79C6"/>
    <w:rsid w:val="00AB01F2"/>
    <w:rsid w:val="00AB09BE"/>
    <w:rsid w:val="00AB113F"/>
    <w:rsid w:val="00AB166E"/>
    <w:rsid w:val="00AB25D3"/>
    <w:rsid w:val="00AB3670"/>
    <w:rsid w:val="00AB3C07"/>
    <w:rsid w:val="00AB3D80"/>
    <w:rsid w:val="00AB3E18"/>
    <w:rsid w:val="00AB3EA9"/>
    <w:rsid w:val="00AB4113"/>
    <w:rsid w:val="00AB4569"/>
    <w:rsid w:val="00AB4A2B"/>
    <w:rsid w:val="00AB52E5"/>
    <w:rsid w:val="00AB5C0D"/>
    <w:rsid w:val="00AB5D79"/>
    <w:rsid w:val="00AB6003"/>
    <w:rsid w:val="00AB607D"/>
    <w:rsid w:val="00AB656F"/>
    <w:rsid w:val="00AB676E"/>
    <w:rsid w:val="00AB71FD"/>
    <w:rsid w:val="00AB731E"/>
    <w:rsid w:val="00AB7C6A"/>
    <w:rsid w:val="00AB7CE5"/>
    <w:rsid w:val="00AC025F"/>
    <w:rsid w:val="00AC05ED"/>
    <w:rsid w:val="00AC07C6"/>
    <w:rsid w:val="00AC25EC"/>
    <w:rsid w:val="00AC2661"/>
    <w:rsid w:val="00AC2778"/>
    <w:rsid w:val="00AC3A48"/>
    <w:rsid w:val="00AC3D99"/>
    <w:rsid w:val="00AC3FA0"/>
    <w:rsid w:val="00AC451C"/>
    <w:rsid w:val="00AC4DD6"/>
    <w:rsid w:val="00AC4FBB"/>
    <w:rsid w:val="00AC5877"/>
    <w:rsid w:val="00AC5B01"/>
    <w:rsid w:val="00AC5F0D"/>
    <w:rsid w:val="00AC6A46"/>
    <w:rsid w:val="00AC6C9B"/>
    <w:rsid w:val="00AC6CAE"/>
    <w:rsid w:val="00AD008B"/>
    <w:rsid w:val="00AD02D4"/>
    <w:rsid w:val="00AD0A8C"/>
    <w:rsid w:val="00AD0B6D"/>
    <w:rsid w:val="00AD0FAD"/>
    <w:rsid w:val="00AD1512"/>
    <w:rsid w:val="00AD176C"/>
    <w:rsid w:val="00AD1D50"/>
    <w:rsid w:val="00AD2628"/>
    <w:rsid w:val="00AD2672"/>
    <w:rsid w:val="00AD3872"/>
    <w:rsid w:val="00AD3D43"/>
    <w:rsid w:val="00AD3D72"/>
    <w:rsid w:val="00AD4699"/>
    <w:rsid w:val="00AD4DE7"/>
    <w:rsid w:val="00AD5D9B"/>
    <w:rsid w:val="00AD6037"/>
    <w:rsid w:val="00AD63AF"/>
    <w:rsid w:val="00AD675B"/>
    <w:rsid w:val="00AD7464"/>
    <w:rsid w:val="00AD7549"/>
    <w:rsid w:val="00AD78D8"/>
    <w:rsid w:val="00AD7DD1"/>
    <w:rsid w:val="00AE0948"/>
    <w:rsid w:val="00AE0EC1"/>
    <w:rsid w:val="00AE13E1"/>
    <w:rsid w:val="00AE2039"/>
    <w:rsid w:val="00AE236F"/>
    <w:rsid w:val="00AE2A7A"/>
    <w:rsid w:val="00AE2E52"/>
    <w:rsid w:val="00AE363F"/>
    <w:rsid w:val="00AE3A30"/>
    <w:rsid w:val="00AE43E4"/>
    <w:rsid w:val="00AE4A8A"/>
    <w:rsid w:val="00AE6457"/>
    <w:rsid w:val="00AE66C3"/>
    <w:rsid w:val="00AE6E05"/>
    <w:rsid w:val="00AE6E99"/>
    <w:rsid w:val="00AE6F0A"/>
    <w:rsid w:val="00AE7292"/>
    <w:rsid w:val="00AE729B"/>
    <w:rsid w:val="00AE7528"/>
    <w:rsid w:val="00AE7561"/>
    <w:rsid w:val="00AE777B"/>
    <w:rsid w:val="00AE78DB"/>
    <w:rsid w:val="00AE7EE6"/>
    <w:rsid w:val="00AF02E5"/>
    <w:rsid w:val="00AF062B"/>
    <w:rsid w:val="00AF1EE2"/>
    <w:rsid w:val="00AF2111"/>
    <w:rsid w:val="00AF21A8"/>
    <w:rsid w:val="00AF292A"/>
    <w:rsid w:val="00AF2F8E"/>
    <w:rsid w:val="00AF34AC"/>
    <w:rsid w:val="00AF399F"/>
    <w:rsid w:val="00AF47BC"/>
    <w:rsid w:val="00AF535F"/>
    <w:rsid w:val="00AF5B5E"/>
    <w:rsid w:val="00B00056"/>
    <w:rsid w:val="00B00153"/>
    <w:rsid w:val="00B00934"/>
    <w:rsid w:val="00B00AC6"/>
    <w:rsid w:val="00B0125F"/>
    <w:rsid w:val="00B0197C"/>
    <w:rsid w:val="00B019B2"/>
    <w:rsid w:val="00B024BC"/>
    <w:rsid w:val="00B034EF"/>
    <w:rsid w:val="00B0385E"/>
    <w:rsid w:val="00B04454"/>
    <w:rsid w:val="00B052F1"/>
    <w:rsid w:val="00B06556"/>
    <w:rsid w:val="00B06811"/>
    <w:rsid w:val="00B06AE4"/>
    <w:rsid w:val="00B100A2"/>
    <w:rsid w:val="00B10235"/>
    <w:rsid w:val="00B1032D"/>
    <w:rsid w:val="00B108AD"/>
    <w:rsid w:val="00B10BCC"/>
    <w:rsid w:val="00B11190"/>
    <w:rsid w:val="00B11E6D"/>
    <w:rsid w:val="00B122D9"/>
    <w:rsid w:val="00B124F1"/>
    <w:rsid w:val="00B128C3"/>
    <w:rsid w:val="00B129BC"/>
    <w:rsid w:val="00B129D5"/>
    <w:rsid w:val="00B130C1"/>
    <w:rsid w:val="00B13A3E"/>
    <w:rsid w:val="00B13E1C"/>
    <w:rsid w:val="00B14ED3"/>
    <w:rsid w:val="00B15635"/>
    <w:rsid w:val="00B15E17"/>
    <w:rsid w:val="00B16331"/>
    <w:rsid w:val="00B16951"/>
    <w:rsid w:val="00B16B0B"/>
    <w:rsid w:val="00B16D6E"/>
    <w:rsid w:val="00B1729A"/>
    <w:rsid w:val="00B174B0"/>
    <w:rsid w:val="00B17EEB"/>
    <w:rsid w:val="00B20DBC"/>
    <w:rsid w:val="00B20FFA"/>
    <w:rsid w:val="00B21C44"/>
    <w:rsid w:val="00B21E4D"/>
    <w:rsid w:val="00B22918"/>
    <w:rsid w:val="00B22CF2"/>
    <w:rsid w:val="00B2336D"/>
    <w:rsid w:val="00B244FA"/>
    <w:rsid w:val="00B24C43"/>
    <w:rsid w:val="00B24D5A"/>
    <w:rsid w:val="00B24E6B"/>
    <w:rsid w:val="00B2617F"/>
    <w:rsid w:val="00B26407"/>
    <w:rsid w:val="00B26CB8"/>
    <w:rsid w:val="00B2755B"/>
    <w:rsid w:val="00B278CF"/>
    <w:rsid w:val="00B30E7D"/>
    <w:rsid w:val="00B310CB"/>
    <w:rsid w:val="00B3173D"/>
    <w:rsid w:val="00B31F2E"/>
    <w:rsid w:val="00B325A2"/>
    <w:rsid w:val="00B32623"/>
    <w:rsid w:val="00B32B09"/>
    <w:rsid w:val="00B33493"/>
    <w:rsid w:val="00B34D68"/>
    <w:rsid w:val="00B35AB1"/>
    <w:rsid w:val="00B35C8A"/>
    <w:rsid w:val="00B368C3"/>
    <w:rsid w:val="00B37422"/>
    <w:rsid w:val="00B3784E"/>
    <w:rsid w:val="00B403F9"/>
    <w:rsid w:val="00B41083"/>
    <w:rsid w:val="00B41819"/>
    <w:rsid w:val="00B41D30"/>
    <w:rsid w:val="00B41DA1"/>
    <w:rsid w:val="00B41E17"/>
    <w:rsid w:val="00B422A2"/>
    <w:rsid w:val="00B42715"/>
    <w:rsid w:val="00B42C88"/>
    <w:rsid w:val="00B430CA"/>
    <w:rsid w:val="00B4352F"/>
    <w:rsid w:val="00B43D30"/>
    <w:rsid w:val="00B44620"/>
    <w:rsid w:val="00B44843"/>
    <w:rsid w:val="00B44DF1"/>
    <w:rsid w:val="00B4534B"/>
    <w:rsid w:val="00B45CC9"/>
    <w:rsid w:val="00B45E6B"/>
    <w:rsid w:val="00B460F4"/>
    <w:rsid w:val="00B463CB"/>
    <w:rsid w:val="00B468C6"/>
    <w:rsid w:val="00B46C0D"/>
    <w:rsid w:val="00B478DA"/>
    <w:rsid w:val="00B500F8"/>
    <w:rsid w:val="00B50149"/>
    <w:rsid w:val="00B5068D"/>
    <w:rsid w:val="00B5085F"/>
    <w:rsid w:val="00B509C2"/>
    <w:rsid w:val="00B50F12"/>
    <w:rsid w:val="00B50FAA"/>
    <w:rsid w:val="00B51191"/>
    <w:rsid w:val="00B51240"/>
    <w:rsid w:val="00B517D6"/>
    <w:rsid w:val="00B5242C"/>
    <w:rsid w:val="00B538E3"/>
    <w:rsid w:val="00B53BAE"/>
    <w:rsid w:val="00B55D5C"/>
    <w:rsid w:val="00B55EC8"/>
    <w:rsid w:val="00B56E27"/>
    <w:rsid w:val="00B57087"/>
    <w:rsid w:val="00B570D6"/>
    <w:rsid w:val="00B57406"/>
    <w:rsid w:val="00B57B1F"/>
    <w:rsid w:val="00B57F5D"/>
    <w:rsid w:val="00B61224"/>
    <w:rsid w:val="00B6197F"/>
    <w:rsid w:val="00B61E65"/>
    <w:rsid w:val="00B61FE1"/>
    <w:rsid w:val="00B62439"/>
    <w:rsid w:val="00B62C3F"/>
    <w:rsid w:val="00B62C84"/>
    <w:rsid w:val="00B6320C"/>
    <w:rsid w:val="00B64199"/>
    <w:rsid w:val="00B64563"/>
    <w:rsid w:val="00B64D48"/>
    <w:rsid w:val="00B64DEA"/>
    <w:rsid w:val="00B65658"/>
    <w:rsid w:val="00B659DD"/>
    <w:rsid w:val="00B66989"/>
    <w:rsid w:val="00B670CD"/>
    <w:rsid w:val="00B67C59"/>
    <w:rsid w:val="00B67DC2"/>
    <w:rsid w:val="00B70AFE"/>
    <w:rsid w:val="00B70CAF"/>
    <w:rsid w:val="00B70F03"/>
    <w:rsid w:val="00B710F4"/>
    <w:rsid w:val="00B7124A"/>
    <w:rsid w:val="00B71B94"/>
    <w:rsid w:val="00B71C35"/>
    <w:rsid w:val="00B726DE"/>
    <w:rsid w:val="00B729DE"/>
    <w:rsid w:val="00B732B7"/>
    <w:rsid w:val="00B73661"/>
    <w:rsid w:val="00B73C32"/>
    <w:rsid w:val="00B7408C"/>
    <w:rsid w:val="00B74781"/>
    <w:rsid w:val="00B758D8"/>
    <w:rsid w:val="00B7611D"/>
    <w:rsid w:val="00B761B8"/>
    <w:rsid w:val="00B7693A"/>
    <w:rsid w:val="00B775EC"/>
    <w:rsid w:val="00B8094E"/>
    <w:rsid w:val="00B80DBD"/>
    <w:rsid w:val="00B811DD"/>
    <w:rsid w:val="00B81429"/>
    <w:rsid w:val="00B81F1D"/>
    <w:rsid w:val="00B826B5"/>
    <w:rsid w:val="00B82E79"/>
    <w:rsid w:val="00B83426"/>
    <w:rsid w:val="00B8352B"/>
    <w:rsid w:val="00B835EF"/>
    <w:rsid w:val="00B8448A"/>
    <w:rsid w:val="00B848B6"/>
    <w:rsid w:val="00B84B07"/>
    <w:rsid w:val="00B84DB6"/>
    <w:rsid w:val="00B8574B"/>
    <w:rsid w:val="00B865D0"/>
    <w:rsid w:val="00B869C8"/>
    <w:rsid w:val="00B86D32"/>
    <w:rsid w:val="00B86D6F"/>
    <w:rsid w:val="00B87640"/>
    <w:rsid w:val="00B876DC"/>
    <w:rsid w:val="00B9012A"/>
    <w:rsid w:val="00B90B51"/>
    <w:rsid w:val="00B90E2E"/>
    <w:rsid w:val="00B91014"/>
    <w:rsid w:val="00B9168E"/>
    <w:rsid w:val="00B917D4"/>
    <w:rsid w:val="00B91D32"/>
    <w:rsid w:val="00B921F2"/>
    <w:rsid w:val="00B92966"/>
    <w:rsid w:val="00B92A73"/>
    <w:rsid w:val="00B9360E"/>
    <w:rsid w:val="00B936A9"/>
    <w:rsid w:val="00B93D27"/>
    <w:rsid w:val="00B93DF8"/>
    <w:rsid w:val="00B94079"/>
    <w:rsid w:val="00B944A9"/>
    <w:rsid w:val="00B94820"/>
    <w:rsid w:val="00B94ADC"/>
    <w:rsid w:val="00B95966"/>
    <w:rsid w:val="00B96025"/>
    <w:rsid w:val="00B966D1"/>
    <w:rsid w:val="00B97B42"/>
    <w:rsid w:val="00B97D05"/>
    <w:rsid w:val="00BA067A"/>
    <w:rsid w:val="00BA0AA2"/>
    <w:rsid w:val="00BA1157"/>
    <w:rsid w:val="00BA120B"/>
    <w:rsid w:val="00BA14DF"/>
    <w:rsid w:val="00BA16E7"/>
    <w:rsid w:val="00BA17FA"/>
    <w:rsid w:val="00BA208F"/>
    <w:rsid w:val="00BA212D"/>
    <w:rsid w:val="00BA22B7"/>
    <w:rsid w:val="00BA2586"/>
    <w:rsid w:val="00BA2F88"/>
    <w:rsid w:val="00BA35AC"/>
    <w:rsid w:val="00BA369B"/>
    <w:rsid w:val="00BA3AE2"/>
    <w:rsid w:val="00BA5BBA"/>
    <w:rsid w:val="00BA6055"/>
    <w:rsid w:val="00BA628B"/>
    <w:rsid w:val="00BA66AA"/>
    <w:rsid w:val="00BA7A46"/>
    <w:rsid w:val="00BB0172"/>
    <w:rsid w:val="00BB036D"/>
    <w:rsid w:val="00BB1426"/>
    <w:rsid w:val="00BB1B42"/>
    <w:rsid w:val="00BB267D"/>
    <w:rsid w:val="00BB2D9D"/>
    <w:rsid w:val="00BB4234"/>
    <w:rsid w:val="00BB4DEA"/>
    <w:rsid w:val="00BB4EF5"/>
    <w:rsid w:val="00BB541D"/>
    <w:rsid w:val="00BB5D1E"/>
    <w:rsid w:val="00BB6C40"/>
    <w:rsid w:val="00BB6E09"/>
    <w:rsid w:val="00BB7EDB"/>
    <w:rsid w:val="00BC0189"/>
    <w:rsid w:val="00BC0A9A"/>
    <w:rsid w:val="00BC0B02"/>
    <w:rsid w:val="00BC0C64"/>
    <w:rsid w:val="00BC0F80"/>
    <w:rsid w:val="00BC0FE3"/>
    <w:rsid w:val="00BC161B"/>
    <w:rsid w:val="00BC1847"/>
    <w:rsid w:val="00BC1EB5"/>
    <w:rsid w:val="00BC3E2D"/>
    <w:rsid w:val="00BC5324"/>
    <w:rsid w:val="00BC5553"/>
    <w:rsid w:val="00BC62E4"/>
    <w:rsid w:val="00BC635E"/>
    <w:rsid w:val="00BC6F5A"/>
    <w:rsid w:val="00BC7A0F"/>
    <w:rsid w:val="00BC7C7C"/>
    <w:rsid w:val="00BC7DE4"/>
    <w:rsid w:val="00BC7FC3"/>
    <w:rsid w:val="00BD3440"/>
    <w:rsid w:val="00BD356C"/>
    <w:rsid w:val="00BD42B8"/>
    <w:rsid w:val="00BD4EF5"/>
    <w:rsid w:val="00BD5CC2"/>
    <w:rsid w:val="00BD62DC"/>
    <w:rsid w:val="00BD633D"/>
    <w:rsid w:val="00BD6FF1"/>
    <w:rsid w:val="00BD7101"/>
    <w:rsid w:val="00BD761C"/>
    <w:rsid w:val="00BE10E4"/>
    <w:rsid w:val="00BE147C"/>
    <w:rsid w:val="00BE1B63"/>
    <w:rsid w:val="00BE2122"/>
    <w:rsid w:val="00BE29CB"/>
    <w:rsid w:val="00BE3116"/>
    <w:rsid w:val="00BE3A76"/>
    <w:rsid w:val="00BE4666"/>
    <w:rsid w:val="00BE4A1B"/>
    <w:rsid w:val="00BE4DD4"/>
    <w:rsid w:val="00BE6757"/>
    <w:rsid w:val="00BE6835"/>
    <w:rsid w:val="00BE75BD"/>
    <w:rsid w:val="00BE790D"/>
    <w:rsid w:val="00BE7EB3"/>
    <w:rsid w:val="00BF0037"/>
    <w:rsid w:val="00BF00EF"/>
    <w:rsid w:val="00BF03D1"/>
    <w:rsid w:val="00BF1351"/>
    <w:rsid w:val="00BF1357"/>
    <w:rsid w:val="00BF147B"/>
    <w:rsid w:val="00BF1D1F"/>
    <w:rsid w:val="00BF2010"/>
    <w:rsid w:val="00BF2986"/>
    <w:rsid w:val="00BF2D8D"/>
    <w:rsid w:val="00BF33DC"/>
    <w:rsid w:val="00BF35B6"/>
    <w:rsid w:val="00BF35E3"/>
    <w:rsid w:val="00BF3866"/>
    <w:rsid w:val="00BF4C13"/>
    <w:rsid w:val="00BF5DCB"/>
    <w:rsid w:val="00BF6125"/>
    <w:rsid w:val="00BF63EC"/>
    <w:rsid w:val="00BF6995"/>
    <w:rsid w:val="00BF6CE2"/>
    <w:rsid w:val="00BF7E6A"/>
    <w:rsid w:val="00C0119D"/>
    <w:rsid w:val="00C01FA4"/>
    <w:rsid w:val="00C0283A"/>
    <w:rsid w:val="00C02F4E"/>
    <w:rsid w:val="00C03266"/>
    <w:rsid w:val="00C03D44"/>
    <w:rsid w:val="00C03F4E"/>
    <w:rsid w:val="00C04CC4"/>
    <w:rsid w:val="00C04D87"/>
    <w:rsid w:val="00C05833"/>
    <w:rsid w:val="00C062B3"/>
    <w:rsid w:val="00C06778"/>
    <w:rsid w:val="00C067B2"/>
    <w:rsid w:val="00C06B84"/>
    <w:rsid w:val="00C06C58"/>
    <w:rsid w:val="00C06D55"/>
    <w:rsid w:val="00C10714"/>
    <w:rsid w:val="00C11241"/>
    <w:rsid w:val="00C119C3"/>
    <w:rsid w:val="00C11B5A"/>
    <w:rsid w:val="00C11DFE"/>
    <w:rsid w:val="00C12ADD"/>
    <w:rsid w:val="00C1383A"/>
    <w:rsid w:val="00C141D2"/>
    <w:rsid w:val="00C149E2"/>
    <w:rsid w:val="00C15BAC"/>
    <w:rsid w:val="00C15D77"/>
    <w:rsid w:val="00C16687"/>
    <w:rsid w:val="00C172F2"/>
    <w:rsid w:val="00C17611"/>
    <w:rsid w:val="00C177F7"/>
    <w:rsid w:val="00C179CF"/>
    <w:rsid w:val="00C20B03"/>
    <w:rsid w:val="00C2120B"/>
    <w:rsid w:val="00C21C8C"/>
    <w:rsid w:val="00C22050"/>
    <w:rsid w:val="00C2229B"/>
    <w:rsid w:val="00C22450"/>
    <w:rsid w:val="00C2250E"/>
    <w:rsid w:val="00C2280F"/>
    <w:rsid w:val="00C23679"/>
    <w:rsid w:val="00C2394B"/>
    <w:rsid w:val="00C23FD8"/>
    <w:rsid w:val="00C25083"/>
    <w:rsid w:val="00C2621E"/>
    <w:rsid w:val="00C2673F"/>
    <w:rsid w:val="00C268E4"/>
    <w:rsid w:val="00C26C3B"/>
    <w:rsid w:val="00C27A25"/>
    <w:rsid w:val="00C3026C"/>
    <w:rsid w:val="00C306E6"/>
    <w:rsid w:val="00C3075E"/>
    <w:rsid w:val="00C3103B"/>
    <w:rsid w:val="00C31B3D"/>
    <w:rsid w:val="00C32340"/>
    <w:rsid w:val="00C3293A"/>
    <w:rsid w:val="00C32D67"/>
    <w:rsid w:val="00C32DB0"/>
    <w:rsid w:val="00C32F17"/>
    <w:rsid w:val="00C333A6"/>
    <w:rsid w:val="00C33732"/>
    <w:rsid w:val="00C33BA3"/>
    <w:rsid w:val="00C356B4"/>
    <w:rsid w:val="00C35CC2"/>
    <w:rsid w:val="00C3688E"/>
    <w:rsid w:val="00C36EAA"/>
    <w:rsid w:val="00C36EFE"/>
    <w:rsid w:val="00C377A8"/>
    <w:rsid w:val="00C401C5"/>
    <w:rsid w:val="00C408CE"/>
    <w:rsid w:val="00C41781"/>
    <w:rsid w:val="00C41C36"/>
    <w:rsid w:val="00C426FD"/>
    <w:rsid w:val="00C42798"/>
    <w:rsid w:val="00C43296"/>
    <w:rsid w:val="00C43C5A"/>
    <w:rsid w:val="00C4527E"/>
    <w:rsid w:val="00C45ECC"/>
    <w:rsid w:val="00C465F3"/>
    <w:rsid w:val="00C46D1C"/>
    <w:rsid w:val="00C470C2"/>
    <w:rsid w:val="00C478E1"/>
    <w:rsid w:val="00C479FE"/>
    <w:rsid w:val="00C47A60"/>
    <w:rsid w:val="00C47C79"/>
    <w:rsid w:val="00C47C9D"/>
    <w:rsid w:val="00C500A0"/>
    <w:rsid w:val="00C509AF"/>
    <w:rsid w:val="00C511BB"/>
    <w:rsid w:val="00C51376"/>
    <w:rsid w:val="00C51E03"/>
    <w:rsid w:val="00C51FDA"/>
    <w:rsid w:val="00C520C7"/>
    <w:rsid w:val="00C523F1"/>
    <w:rsid w:val="00C52AEB"/>
    <w:rsid w:val="00C52F4F"/>
    <w:rsid w:val="00C53BCD"/>
    <w:rsid w:val="00C544E4"/>
    <w:rsid w:val="00C551B8"/>
    <w:rsid w:val="00C55870"/>
    <w:rsid w:val="00C55952"/>
    <w:rsid w:val="00C55961"/>
    <w:rsid w:val="00C5597B"/>
    <w:rsid w:val="00C55BB4"/>
    <w:rsid w:val="00C5691A"/>
    <w:rsid w:val="00C56AF1"/>
    <w:rsid w:val="00C56C8D"/>
    <w:rsid w:val="00C570B0"/>
    <w:rsid w:val="00C570B9"/>
    <w:rsid w:val="00C576C4"/>
    <w:rsid w:val="00C60ADD"/>
    <w:rsid w:val="00C60D27"/>
    <w:rsid w:val="00C61262"/>
    <w:rsid w:val="00C61785"/>
    <w:rsid w:val="00C61813"/>
    <w:rsid w:val="00C6284D"/>
    <w:rsid w:val="00C62D57"/>
    <w:rsid w:val="00C6309A"/>
    <w:rsid w:val="00C631DB"/>
    <w:rsid w:val="00C6361F"/>
    <w:rsid w:val="00C638EB"/>
    <w:rsid w:val="00C63A5C"/>
    <w:rsid w:val="00C63BF4"/>
    <w:rsid w:val="00C64AA3"/>
    <w:rsid w:val="00C64F08"/>
    <w:rsid w:val="00C64F5B"/>
    <w:rsid w:val="00C651C0"/>
    <w:rsid w:val="00C6546B"/>
    <w:rsid w:val="00C656C2"/>
    <w:rsid w:val="00C65D1A"/>
    <w:rsid w:val="00C66276"/>
    <w:rsid w:val="00C664AA"/>
    <w:rsid w:val="00C66571"/>
    <w:rsid w:val="00C66ADC"/>
    <w:rsid w:val="00C66F0F"/>
    <w:rsid w:val="00C678C6"/>
    <w:rsid w:val="00C67CFF"/>
    <w:rsid w:val="00C70447"/>
    <w:rsid w:val="00C713AC"/>
    <w:rsid w:val="00C720D5"/>
    <w:rsid w:val="00C7348C"/>
    <w:rsid w:val="00C744C7"/>
    <w:rsid w:val="00C747F5"/>
    <w:rsid w:val="00C74DBC"/>
    <w:rsid w:val="00C75E7B"/>
    <w:rsid w:val="00C763FD"/>
    <w:rsid w:val="00C76405"/>
    <w:rsid w:val="00C764FB"/>
    <w:rsid w:val="00C76695"/>
    <w:rsid w:val="00C76F89"/>
    <w:rsid w:val="00C7719E"/>
    <w:rsid w:val="00C7786B"/>
    <w:rsid w:val="00C80206"/>
    <w:rsid w:val="00C803A1"/>
    <w:rsid w:val="00C8139A"/>
    <w:rsid w:val="00C81E8C"/>
    <w:rsid w:val="00C824F2"/>
    <w:rsid w:val="00C829DF"/>
    <w:rsid w:val="00C829F4"/>
    <w:rsid w:val="00C82AEE"/>
    <w:rsid w:val="00C82D9F"/>
    <w:rsid w:val="00C83429"/>
    <w:rsid w:val="00C834A9"/>
    <w:rsid w:val="00C83B25"/>
    <w:rsid w:val="00C84E5A"/>
    <w:rsid w:val="00C857D9"/>
    <w:rsid w:val="00C85D4F"/>
    <w:rsid w:val="00C85D92"/>
    <w:rsid w:val="00C85DC7"/>
    <w:rsid w:val="00C860D1"/>
    <w:rsid w:val="00C903B8"/>
    <w:rsid w:val="00C90F51"/>
    <w:rsid w:val="00C910B7"/>
    <w:rsid w:val="00C914EB"/>
    <w:rsid w:val="00C91924"/>
    <w:rsid w:val="00C91991"/>
    <w:rsid w:val="00C91F97"/>
    <w:rsid w:val="00C92066"/>
    <w:rsid w:val="00C9335C"/>
    <w:rsid w:val="00C93495"/>
    <w:rsid w:val="00C936B7"/>
    <w:rsid w:val="00C94207"/>
    <w:rsid w:val="00C946B7"/>
    <w:rsid w:val="00C94971"/>
    <w:rsid w:val="00C952C8"/>
    <w:rsid w:val="00C9552D"/>
    <w:rsid w:val="00C95D7E"/>
    <w:rsid w:val="00C960E7"/>
    <w:rsid w:val="00C97654"/>
    <w:rsid w:val="00C97E01"/>
    <w:rsid w:val="00CA0C31"/>
    <w:rsid w:val="00CA14D4"/>
    <w:rsid w:val="00CA1724"/>
    <w:rsid w:val="00CA17FB"/>
    <w:rsid w:val="00CA18E7"/>
    <w:rsid w:val="00CA1D50"/>
    <w:rsid w:val="00CA1F3E"/>
    <w:rsid w:val="00CA2BCB"/>
    <w:rsid w:val="00CA2C07"/>
    <w:rsid w:val="00CA3AE1"/>
    <w:rsid w:val="00CA3CE9"/>
    <w:rsid w:val="00CA4548"/>
    <w:rsid w:val="00CA46F3"/>
    <w:rsid w:val="00CA4A38"/>
    <w:rsid w:val="00CA4FB9"/>
    <w:rsid w:val="00CA6916"/>
    <w:rsid w:val="00CA71FD"/>
    <w:rsid w:val="00CB0BC5"/>
    <w:rsid w:val="00CB0C19"/>
    <w:rsid w:val="00CB1C00"/>
    <w:rsid w:val="00CB1E09"/>
    <w:rsid w:val="00CB20E0"/>
    <w:rsid w:val="00CB263F"/>
    <w:rsid w:val="00CB2A03"/>
    <w:rsid w:val="00CB2BA2"/>
    <w:rsid w:val="00CB2ECB"/>
    <w:rsid w:val="00CB3704"/>
    <w:rsid w:val="00CB55BD"/>
    <w:rsid w:val="00CB56D0"/>
    <w:rsid w:val="00CB5886"/>
    <w:rsid w:val="00CB5DA6"/>
    <w:rsid w:val="00CB63B9"/>
    <w:rsid w:val="00CB6668"/>
    <w:rsid w:val="00CB672A"/>
    <w:rsid w:val="00CC0075"/>
    <w:rsid w:val="00CC011E"/>
    <w:rsid w:val="00CC03F7"/>
    <w:rsid w:val="00CC1056"/>
    <w:rsid w:val="00CC14E2"/>
    <w:rsid w:val="00CC2223"/>
    <w:rsid w:val="00CC24A4"/>
    <w:rsid w:val="00CC24F8"/>
    <w:rsid w:val="00CC3154"/>
    <w:rsid w:val="00CC37C8"/>
    <w:rsid w:val="00CC395D"/>
    <w:rsid w:val="00CC3C56"/>
    <w:rsid w:val="00CC3CA2"/>
    <w:rsid w:val="00CC4406"/>
    <w:rsid w:val="00CC482A"/>
    <w:rsid w:val="00CC491D"/>
    <w:rsid w:val="00CC4EFD"/>
    <w:rsid w:val="00CC5DE6"/>
    <w:rsid w:val="00CC6142"/>
    <w:rsid w:val="00CC66B9"/>
    <w:rsid w:val="00CC688F"/>
    <w:rsid w:val="00CC6B7C"/>
    <w:rsid w:val="00CC7297"/>
    <w:rsid w:val="00CC7529"/>
    <w:rsid w:val="00CC7C4D"/>
    <w:rsid w:val="00CD020E"/>
    <w:rsid w:val="00CD1EAB"/>
    <w:rsid w:val="00CD1F6D"/>
    <w:rsid w:val="00CD2505"/>
    <w:rsid w:val="00CD2F3A"/>
    <w:rsid w:val="00CD2FE5"/>
    <w:rsid w:val="00CD3222"/>
    <w:rsid w:val="00CD393A"/>
    <w:rsid w:val="00CD3DD0"/>
    <w:rsid w:val="00CD43C8"/>
    <w:rsid w:val="00CD4AC1"/>
    <w:rsid w:val="00CD4D60"/>
    <w:rsid w:val="00CD4E23"/>
    <w:rsid w:val="00CD57BD"/>
    <w:rsid w:val="00CD5EBD"/>
    <w:rsid w:val="00CD6272"/>
    <w:rsid w:val="00CD6802"/>
    <w:rsid w:val="00CD6835"/>
    <w:rsid w:val="00CD6D40"/>
    <w:rsid w:val="00CD6ECE"/>
    <w:rsid w:val="00CD6F2C"/>
    <w:rsid w:val="00CD7494"/>
    <w:rsid w:val="00CD77DB"/>
    <w:rsid w:val="00CD7E5D"/>
    <w:rsid w:val="00CE026B"/>
    <w:rsid w:val="00CE06D8"/>
    <w:rsid w:val="00CE0B71"/>
    <w:rsid w:val="00CE107A"/>
    <w:rsid w:val="00CE18EB"/>
    <w:rsid w:val="00CE24AF"/>
    <w:rsid w:val="00CE3922"/>
    <w:rsid w:val="00CE3CA6"/>
    <w:rsid w:val="00CE4E77"/>
    <w:rsid w:val="00CE4EC5"/>
    <w:rsid w:val="00CE541D"/>
    <w:rsid w:val="00CE598A"/>
    <w:rsid w:val="00CE79B4"/>
    <w:rsid w:val="00CE7DC3"/>
    <w:rsid w:val="00CF06D2"/>
    <w:rsid w:val="00CF1AAA"/>
    <w:rsid w:val="00CF247B"/>
    <w:rsid w:val="00CF35BF"/>
    <w:rsid w:val="00CF3AE6"/>
    <w:rsid w:val="00CF4CAF"/>
    <w:rsid w:val="00CF5258"/>
    <w:rsid w:val="00CF5664"/>
    <w:rsid w:val="00CF5961"/>
    <w:rsid w:val="00CF59BA"/>
    <w:rsid w:val="00CF5B1E"/>
    <w:rsid w:val="00CF5C17"/>
    <w:rsid w:val="00CF5E49"/>
    <w:rsid w:val="00CF6077"/>
    <w:rsid w:val="00CF651E"/>
    <w:rsid w:val="00CF6654"/>
    <w:rsid w:val="00CF7247"/>
    <w:rsid w:val="00CF7804"/>
    <w:rsid w:val="00CF792F"/>
    <w:rsid w:val="00D005E6"/>
    <w:rsid w:val="00D007B2"/>
    <w:rsid w:val="00D00934"/>
    <w:rsid w:val="00D02398"/>
    <w:rsid w:val="00D03D47"/>
    <w:rsid w:val="00D04128"/>
    <w:rsid w:val="00D046B7"/>
    <w:rsid w:val="00D05423"/>
    <w:rsid w:val="00D05BBD"/>
    <w:rsid w:val="00D0646D"/>
    <w:rsid w:val="00D064CE"/>
    <w:rsid w:val="00D06538"/>
    <w:rsid w:val="00D07407"/>
    <w:rsid w:val="00D07DA2"/>
    <w:rsid w:val="00D07E20"/>
    <w:rsid w:val="00D10410"/>
    <w:rsid w:val="00D10C4B"/>
    <w:rsid w:val="00D11067"/>
    <w:rsid w:val="00D11999"/>
    <w:rsid w:val="00D121A5"/>
    <w:rsid w:val="00D12689"/>
    <w:rsid w:val="00D12B7B"/>
    <w:rsid w:val="00D13115"/>
    <w:rsid w:val="00D13490"/>
    <w:rsid w:val="00D13C61"/>
    <w:rsid w:val="00D13E1F"/>
    <w:rsid w:val="00D1474D"/>
    <w:rsid w:val="00D14CEE"/>
    <w:rsid w:val="00D1592E"/>
    <w:rsid w:val="00D1658D"/>
    <w:rsid w:val="00D16893"/>
    <w:rsid w:val="00D16984"/>
    <w:rsid w:val="00D16A8B"/>
    <w:rsid w:val="00D16EE2"/>
    <w:rsid w:val="00D17E1C"/>
    <w:rsid w:val="00D2026F"/>
    <w:rsid w:val="00D203C7"/>
    <w:rsid w:val="00D20B77"/>
    <w:rsid w:val="00D21620"/>
    <w:rsid w:val="00D2174F"/>
    <w:rsid w:val="00D22681"/>
    <w:rsid w:val="00D22DD6"/>
    <w:rsid w:val="00D2358B"/>
    <w:rsid w:val="00D23799"/>
    <w:rsid w:val="00D238EE"/>
    <w:rsid w:val="00D24E80"/>
    <w:rsid w:val="00D24F5C"/>
    <w:rsid w:val="00D2539A"/>
    <w:rsid w:val="00D253F4"/>
    <w:rsid w:val="00D25618"/>
    <w:rsid w:val="00D25D32"/>
    <w:rsid w:val="00D260EF"/>
    <w:rsid w:val="00D26B91"/>
    <w:rsid w:val="00D26C62"/>
    <w:rsid w:val="00D27174"/>
    <w:rsid w:val="00D273CB"/>
    <w:rsid w:val="00D274EA"/>
    <w:rsid w:val="00D27CAF"/>
    <w:rsid w:val="00D3043C"/>
    <w:rsid w:val="00D3056F"/>
    <w:rsid w:val="00D30F2A"/>
    <w:rsid w:val="00D317DB"/>
    <w:rsid w:val="00D31BE0"/>
    <w:rsid w:val="00D31E73"/>
    <w:rsid w:val="00D333B6"/>
    <w:rsid w:val="00D3369A"/>
    <w:rsid w:val="00D34AF2"/>
    <w:rsid w:val="00D34F1F"/>
    <w:rsid w:val="00D35300"/>
    <w:rsid w:val="00D3580A"/>
    <w:rsid w:val="00D36031"/>
    <w:rsid w:val="00D3631C"/>
    <w:rsid w:val="00D363B9"/>
    <w:rsid w:val="00D36E98"/>
    <w:rsid w:val="00D371AA"/>
    <w:rsid w:val="00D37380"/>
    <w:rsid w:val="00D40046"/>
    <w:rsid w:val="00D40413"/>
    <w:rsid w:val="00D406C7"/>
    <w:rsid w:val="00D40A36"/>
    <w:rsid w:val="00D427C8"/>
    <w:rsid w:val="00D42A85"/>
    <w:rsid w:val="00D43E09"/>
    <w:rsid w:val="00D43F74"/>
    <w:rsid w:val="00D441B2"/>
    <w:rsid w:val="00D4440C"/>
    <w:rsid w:val="00D44870"/>
    <w:rsid w:val="00D449F5"/>
    <w:rsid w:val="00D44C76"/>
    <w:rsid w:val="00D44E40"/>
    <w:rsid w:val="00D45907"/>
    <w:rsid w:val="00D46784"/>
    <w:rsid w:val="00D47228"/>
    <w:rsid w:val="00D47A7F"/>
    <w:rsid w:val="00D50254"/>
    <w:rsid w:val="00D50E30"/>
    <w:rsid w:val="00D51230"/>
    <w:rsid w:val="00D52106"/>
    <w:rsid w:val="00D526A5"/>
    <w:rsid w:val="00D53991"/>
    <w:rsid w:val="00D541E9"/>
    <w:rsid w:val="00D54A30"/>
    <w:rsid w:val="00D54E01"/>
    <w:rsid w:val="00D55AB4"/>
    <w:rsid w:val="00D55CAB"/>
    <w:rsid w:val="00D56565"/>
    <w:rsid w:val="00D56D4C"/>
    <w:rsid w:val="00D56F0B"/>
    <w:rsid w:val="00D57C90"/>
    <w:rsid w:val="00D6009B"/>
    <w:rsid w:val="00D60A3F"/>
    <w:rsid w:val="00D625B7"/>
    <w:rsid w:val="00D62AB5"/>
    <w:rsid w:val="00D639E0"/>
    <w:rsid w:val="00D63CA7"/>
    <w:rsid w:val="00D643FD"/>
    <w:rsid w:val="00D6442A"/>
    <w:rsid w:val="00D64542"/>
    <w:rsid w:val="00D64F1C"/>
    <w:rsid w:val="00D655BA"/>
    <w:rsid w:val="00D6568A"/>
    <w:rsid w:val="00D656DE"/>
    <w:rsid w:val="00D65943"/>
    <w:rsid w:val="00D6626B"/>
    <w:rsid w:val="00D66728"/>
    <w:rsid w:val="00D6679A"/>
    <w:rsid w:val="00D67052"/>
    <w:rsid w:val="00D6714C"/>
    <w:rsid w:val="00D67405"/>
    <w:rsid w:val="00D674B5"/>
    <w:rsid w:val="00D70EDD"/>
    <w:rsid w:val="00D71483"/>
    <w:rsid w:val="00D72422"/>
    <w:rsid w:val="00D73DE5"/>
    <w:rsid w:val="00D749DC"/>
    <w:rsid w:val="00D7561A"/>
    <w:rsid w:val="00D75B51"/>
    <w:rsid w:val="00D75CDE"/>
    <w:rsid w:val="00D76753"/>
    <w:rsid w:val="00D77421"/>
    <w:rsid w:val="00D80924"/>
    <w:rsid w:val="00D80A77"/>
    <w:rsid w:val="00D80E8A"/>
    <w:rsid w:val="00D8109C"/>
    <w:rsid w:val="00D82C49"/>
    <w:rsid w:val="00D83417"/>
    <w:rsid w:val="00D83703"/>
    <w:rsid w:val="00D845C5"/>
    <w:rsid w:val="00D848F0"/>
    <w:rsid w:val="00D84AAC"/>
    <w:rsid w:val="00D84C94"/>
    <w:rsid w:val="00D84EB4"/>
    <w:rsid w:val="00D84EEC"/>
    <w:rsid w:val="00D85296"/>
    <w:rsid w:val="00D85AB0"/>
    <w:rsid w:val="00D85BB6"/>
    <w:rsid w:val="00D86008"/>
    <w:rsid w:val="00D867C8"/>
    <w:rsid w:val="00D8691B"/>
    <w:rsid w:val="00D869A0"/>
    <w:rsid w:val="00D876E2"/>
    <w:rsid w:val="00D878EA"/>
    <w:rsid w:val="00D879AA"/>
    <w:rsid w:val="00D90246"/>
    <w:rsid w:val="00D902E2"/>
    <w:rsid w:val="00D91A8C"/>
    <w:rsid w:val="00D91D9F"/>
    <w:rsid w:val="00D92033"/>
    <w:rsid w:val="00D920AE"/>
    <w:rsid w:val="00D9219F"/>
    <w:rsid w:val="00D92966"/>
    <w:rsid w:val="00D92DB8"/>
    <w:rsid w:val="00D93489"/>
    <w:rsid w:val="00D93AA5"/>
    <w:rsid w:val="00D94026"/>
    <w:rsid w:val="00D94603"/>
    <w:rsid w:val="00D94639"/>
    <w:rsid w:val="00D94836"/>
    <w:rsid w:val="00D956B8"/>
    <w:rsid w:val="00D95B3F"/>
    <w:rsid w:val="00D95CAC"/>
    <w:rsid w:val="00D96248"/>
    <w:rsid w:val="00D96359"/>
    <w:rsid w:val="00D964F3"/>
    <w:rsid w:val="00D9684A"/>
    <w:rsid w:val="00D96C8B"/>
    <w:rsid w:val="00D970F5"/>
    <w:rsid w:val="00D978EA"/>
    <w:rsid w:val="00D97AEF"/>
    <w:rsid w:val="00D97BE9"/>
    <w:rsid w:val="00D97E80"/>
    <w:rsid w:val="00DA0BF4"/>
    <w:rsid w:val="00DA0BF6"/>
    <w:rsid w:val="00DA16AF"/>
    <w:rsid w:val="00DA24AD"/>
    <w:rsid w:val="00DA390D"/>
    <w:rsid w:val="00DA3F2E"/>
    <w:rsid w:val="00DA569E"/>
    <w:rsid w:val="00DA5AC4"/>
    <w:rsid w:val="00DA63A5"/>
    <w:rsid w:val="00DA6880"/>
    <w:rsid w:val="00DA72D6"/>
    <w:rsid w:val="00DA7405"/>
    <w:rsid w:val="00DA75F1"/>
    <w:rsid w:val="00DA772A"/>
    <w:rsid w:val="00DA7E42"/>
    <w:rsid w:val="00DB027D"/>
    <w:rsid w:val="00DB0DCA"/>
    <w:rsid w:val="00DB0DE4"/>
    <w:rsid w:val="00DB119D"/>
    <w:rsid w:val="00DB154B"/>
    <w:rsid w:val="00DB2524"/>
    <w:rsid w:val="00DB2D89"/>
    <w:rsid w:val="00DB3048"/>
    <w:rsid w:val="00DB481D"/>
    <w:rsid w:val="00DB4E82"/>
    <w:rsid w:val="00DB5364"/>
    <w:rsid w:val="00DB53CF"/>
    <w:rsid w:val="00DB5531"/>
    <w:rsid w:val="00DB55BC"/>
    <w:rsid w:val="00DB5EB0"/>
    <w:rsid w:val="00DB6467"/>
    <w:rsid w:val="00DB6C2B"/>
    <w:rsid w:val="00DB6F9A"/>
    <w:rsid w:val="00DB7B51"/>
    <w:rsid w:val="00DB7D38"/>
    <w:rsid w:val="00DC0193"/>
    <w:rsid w:val="00DC083B"/>
    <w:rsid w:val="00DC0AB4"/>
    <w:rsid w:val="00DC0F33"/>
    <w:rsid w:val="00DC1424"/>
    <w:rsid w:val="00DC15AA"/>
    <w:rsid w:val="00DC1678"/>
    <w:rsid w:val="00DC1EB2"/>
    <w:rsid w:val="00DC2472"/>
    <w:rsid w:val="00DC26A9"/>
    <w:rsid w:val="00DC26F6"/>
    <w:rsid w:val="00DC32BB"/>
    <w:rsid w:val="00DC3B7E"/>
    <w:rsid w:val="00DC4295"/>
    <w:rsid w:val="00DC4BB8"/>
    <w:rsid w:val="00DC4F23"/>
    <w:rsid w:val="00DC5EE2"/>
    <w:rsid w:val="00DC5FED"/>
    <w:rsid w:val="00DC6693"/>
    <w:rsid w:val="00DC703D"/>
    <w:rsid w:val="00DC7E76"/>
    <w:rsid w:val="00DD0ABD"/>
    <w:rsid w:val="00DD2215"/>
    <w:rsid w:val="00DD2827"/>
    <w:rsid w:val="00DD2BED"/>
    <w:rsid w:val="00DD3A08"/>
    <w:rsid w:val="00DD3B80"/>
    <w:rsid w:val="00DD461D"/>
    <w:rsid w:val="00DD486C"/>
    <w:rsid w:val="00DD6445"/>
    <w:rsid w:val="00DD66EE"/>
    <w:rsid w:val="00DD6B8D"/>
    <w:rsid w:val="00DD6E08"/>
    <w:rsid w:val="00DD782A"/>
    <w:rsid w:val="00DE0DAF"/>
    <w:rsid w:val="00DE18A6"/>
    <w:rsid w:val="00DE2A33"/>
    <w:rsid w:val="00DE633F"/>
    <w:rsid w:val="00DE6501"/>
    <w:rsid w:val="00DE716E"/>
    <w:rsid w:val="00DE726C"/>
    <w:rsid w:val="00DE7355"/>
    <w:rsid w:val="00DE73D6"/>
    <w:rsid w:val="00DF0B63"/>
    <w:rsid w:val="00DF1AE8"/>
    <w:rsid w:val="00DF1F24"/>
    <w:rsid w:val="00DF1F74"/>
    <w:rsid w:val="00DF2582"/>
    <w:rsid w:val="00DF2BF1"/>
    <w:rsid w:val="00DF2D9E"/>
    <w:rsid w:val="00DF3781"/>
    <w:rsid w:val="00DF3D9B"/>
    <w:rsid w:val="00DF40FE"/>
    <w:rsid w:val="00DF4A28"/>
    <w:rsid w:val="00DF5C71"/>
    <w:rsid w:val="00DF63F3"/>
    <w:rsid w:val="00DF6910"/>
    <w:rsid w:val="00DF6978"/>
    <w:rsid w:val="00DF6D16"/>
    <w:rsid w:val="00DF7015"/>
    <w:rsid w:val="00DF7110"/>
    <w:rsid w:val="00DF797C"/>
    <w:rsid w:val="00DF7CCE"/>
    <w:rsid w:val="00E0160B"/>
    <w:rsid w:val="00E02AAD"/>
    <w:rsid w:val="00E043E2"/>
    <w:rsid w:val="00E045D2"/>
    <w:rsid w:val="00E04B36"/>
    <w:rsid w:val="00E0552D"/>
    <w:rsid w:val="00E05B9F"/>
    <w:rsid w:val="00E06642"/>
    <w:rsid w:val="00E06FAB"/>
    <w:rsid w:val="00E071C5"/>
    <w:rsid w:val="00E07C0C"/>
    <w:rsid w:val="00E10CAB"/>
    <w:rsid w:val="00E114EB"/>
    <w:rsid w:val="00E1201D"/>
    <w:rsid w:val="00E12299"/>
    <w:rsid w:val="00E12361"/>
    <w:rsid w:val="00E133C1"/>
    <w:rsid w:val="00E135F9"/>
    <w:rsid w:val="00E13772"/>
    <w:rsid w:val="00E14378"/>
    <w:rsid w:val="00E143A0"/>
    <w:rsid w:val="00E146BA"/>
    <w:rsid w:val="00E14B79"/>
    <w:rsid w:val="00E150D2"/>
    <w:rsid w:val="00E163D6"/>
    <w:rsid w:val="00E171DF"/>
    <w:rsid w:val="00E17AAB"/>
    <w:rsid w:val="00E2008F"/>
    <w:rsid w:val="00E201BB"/>
    <w:rsid w:val="00E210BE"/>
    <w:rsid w:val="00E2173C"/>
    <w:rsid w:val="00E21AD6"/>
    <w:rsid w:val="00E22152"/>
    <w:rsid w:val="00E22A8C"/>
    <w:rsid w:val="00E22BC7"/>
    <w:rsid w:val="00E23856"/>
    <w:rsid w:val="00E23AE7"/>
    <w:rsid w:val="00E23FE6"/>
    <w:rsid w:val="00E24503"/>
    <w:rsid w:val="00E24B37"/>
    <w:rsid w:val="00E255EF"/>
    <w:rsid w:val="00E26F65"/>
    <w:rsid w:val="00E27154"/>
    <w:rsid w:val="00E305AC"/>
    <w:rsid w:val="00E30903"/>
    <w:rsid w:val="00E30C07"/>
    <w:rsid w:val="00E32855"/>
    <w:rsid w:val="00E331F6"/>
    <w:rsid w:val="00E338AE"/>
    <w:rsid w:val="00E33A80"/>
    <w:rsid w:val="00E33C9B"/>
    <w:rsid w:val="00E34117"/>
    <w:rsid w:val="00E346AA"/>
    <w:rsid w:val="00E34C53"/>
    <w:rsid w:val="00E34DF4"/>
    <w:rsid w:val="00E35440"/>
    <w:rsid w:val="00E3560A"/>
    <w:rsid w:val="00E36086"/>
    <w:rsid w:val="00E365AE"/>
    <w:rsid w:val="00E36A25"/>
    <w:rsid w:val="00E372B3"/>
    <w:rsid w:val="00E37444"/>
    <w:rsid w:val="00E3781F"/>
    <w:rsid w:val="00E37AB8"/>
    <w:rsid w:val="00E37C6C"/>
    <w:rsid w:val="00E37F84"/>
    <w:rsid w:val="00E40658"/>
    <w:rsid w:val="00E40F0E"/>
    <w:rsid w:val="00E41A99"/>
    <w:rsid w:val="00E41EAA"/>
    <w:rsid w:val="00E4220B"/>
    <w:rsid w:val="00E42BEC"/>
    <w:rsid w:val="00E43622"/>
    <w:rsid w:val="00E43764"/>
    <w:rsid w:val="00E437B3"/>
    <w:rsid w:val="00E437E9"/>
    <w:rsid w:val="00E449FB"/>
    <w:rsid w:val="00E4555A"/>
    <w:rsid w:val="00E45C31"/>
    <w:rsid w:val="00E46E4D"/>
    <w:rsid w:val="00E46EE2"/>
    <w:rsid w:val="00E471C8"/>
    <w:rsid w:val="00E475D5"/>
    <w:rsid w:val="00E4765B"/>
    <w:rsid w:val="00E50190"/>
    <w:rsid w:val="00E50499"/>
    <w:rsid w:val="00E50AEA"/>
    <w:rsid w:val="00E510F5"/>
    <w:rsid w:val="00E5204F"/>
    <w:rsid w:val="00E52516"/>
    <w:rsid w:val="00E53BFB"/>
    <w:rsid w:val="00E53FC6"/>
    <w:rsid w:val="00E54710"/>
    <w:rsid w:val="00E549BF"/>
    <w:rsid w:val="00E54D1F"/>
    <w:rsid w:val="00E5513E"/>
    <w:rsid w:val="00E55C32"/>
    <w:rsid w:val="00E56193"/>
    <w:rsid w:val="00E566FC"/>
    <w:rsid w:val="00E5782D"/>
    <w:rsid w:val="00E600F9"/>
    <w:rsid w:val="00E60198"/>
    <w:rsid w:val="00E605E4"/>
    <w:rsid w:val="00E60E26"/>
    <w:rsid w:val="00E611AA"/>
    <w:rsid w:val="00E61498"/>
    <w:rsid w:val="00E614B6"/>
    <w:rsid w:val="00E626B0"/>
    <w:rsid w:val="00E63776"/>
    <w:rsid w:val="00E63BE3"/>
    <w:rsid w:val="00E63FA7"/>
    <w:rsid w:val="00E65034"/>
    <w:rsid w:val="00E6554A"/>
    <w:rsid w:val="00E66251"/>
    <w:rsid w:val="00E662CC"/>
    <w:rsid w:val="00E66BA6"/>
    <w:rsid w:val="00E6712B"/>
    <w:rsid w:val="00E6774E"/>
    <w:rsid w:val="00E70A89"/>
    <w:rsid w:val="00E71848"/>
    <w:rsid w:val="00E71F56"/>
    <w:rsid w:val="00E724C0"/>
    <w:rsid w:val="00E741CE"/>
    <w:rsid w:val="00E74316"/>
    <w:rsid w:val="00E74795"/>
    <w:rsid w:val="00E74A9D"/>
    <w:rsid w:val="00E757AE"/>
    <w:rsid w:val="00E77B38"/>
    <w:rsid w:val="00E77B6B"/>
    <w:rsid w:val="00E80593"/>
    <w:rsid w:val="00E809E6"/>
    <w:rsid w:val="00E80C79"/>
    <w:rsid w:val="00E80FC3"/>
    <w:rsid w:val="00E81DA5"/>
    <w:rsid w:val="00E828D8"/>
    <w:rsid w:val="00E82A48"/>
    <w:rsid w:val="00E83235"/>
    <w:rsid w:val="00E84155"/>
    <w:rsid w:val="00E84316"/>
    <w:rsid w:val="00E84794"/>
    <w:rsid w:val="00E85542"/>
    <w:rsid w:val="00E8561E"/>
    <w:rsid w:val="00E8624C"/>
    <w:rsid w:val="00E87639"/>
    <w:rsid w:val="00E87A3B"/>
    <w:rsid w:val="00E87B0B"/>
    <w:rsid w:val="00E87D81"/>
    <w:rsid w:val="00E9113C"/>
    <w:rsid w:val="00E916B4"/>
    <w:rsid w:val="00E9252A"/>
    <w:rsid w:val="00E9323E"/>
    <w:rsid w:val="00E9417D"/>
    <w:rsid w:val="00E944F9"/>
    <w:rsid w:val="00E94791"/>
    <w:rsid w:val="00E95203"/>
    <w:rsid w:val="00E953BF"/>
    <w:rsid w:val="00E954B1"/>
    <w:rsid w:val="00E95936"/>
    <w:rsid w:val="00E95D5E"/>
    <w:rsid w:val="00E95E4E"/>
    <w:rsid w:val="00E9638D"/>
    <w:rsid w:val="00E965ED"/>
    <w:rsid w:val="00E97176"/>
    <w:rsid w:val="00E97618"/>
    <w:rsid w:val="00E97BCC"/>
    <w:rsid w:val="00EA001C"/>
    <w:rsid w:val="00EA0289"/>
    <w:rsid w:val="00EA0707"/>
    <w:rsid w:val="00EA07B2"/>
    <w:rsid w:val="00EA0C1A"/>
    <w:rsid w:val="00EA0D29"/>
    <w:rsid w:val="00EA160E"/>
    <w:rsid w:val="00EA1F62"/>
    <w:rsid w:val="00EA3D7B"/>
    <w:rsid w:val="00EA4292"/>
    <w:rsid w:val="00EA44C6"/>
    <w:rsid w:val="00EA50B6"/>
    <w:rsid w:val="00EA5F1B"/>
    <w:rsid w:val="00EA7426"/>
    <w:rsid w:val="00EA75DD"/>
    <w:rsid w:val="00EB013E"/>
    <w:rsid w:val="00EB03E7"/>
    <w:rsid w:val="00EB0BCE"/>
    <w:rsid w:val="00EB10D8"/>
    <w:rsid w:val="00EB1DA5"/>
    <w:rsid w:val="00EB1E7E"/>
    <w:rsid w:val="00EB23B1"/>
    <w:rsid w:val="00EB2500"/>
    <w:rsid w:val="00EB2851"/>
    <w:rsid w:val="00EB2F8C"/>
    <w:rsid w:val="00EB3922"/>
    <w:rsid w:val="00EB441F"/>
    <w:rsid w:val="00EB4642"/>
    <w:rsid w:val="00EB53BA"/>
    <w:rsid w:val="00EB573A"/>
    <w:rsid w:val="00EB5F2E"/>
    <w:rsid w:val="00EB66F1"/>
    <w:rsid w:val="00EB6843"/>
    <w:rsid w:val="00EB6EBC"/>
    <w:rsid w:val="00EB7129"/>
    <w:rsid w:val="00EC0505"/>
    <w:rsid w:val="00EC132B"/>
    <w:rsid w:val="00EC141D"/>
    <w:rsid w:val="00EC16D4"/>
    <w:rsid w:val="00EC19FB"/>
    <w:rsid w:val="00EC1A32"/>
    <w:rsid w:val="00EC1D15"/>
    <w:rsid w:val="00EC2229"/>
    <w:rsid w:val="00EC2E47"/>
    <w:rsid w:val="00EC3272"/>
    <w:rsid w:val="00EC3A98"/>
    <w:rsid w:val="00EC3C50"/>
    <w:rsid w:val="00EC46C2"/>
    <w:rsid w:val="00EC617F"/>
    <w:rsid w:val="00EC62AD"/>
    <w:rsid w:val="00EC6508"/>
    <w:rsid w:val="00EC6BA9"/>
    <w:rsid w:val="00EC6F86"/>
    <w:rsid w:val="00EC7B74"/>
    <w:rsid w:val="00ED0224"/>
    <w:rsid w:val="00ED05AA"/>
    <w:rsid w:val="00ED07E3"/>
    <w:rsid w:val="00ED0B10"/>
    <w:rsid w:val="00ED0D3D"/>
    <w:rsid w:val="00ED1535"/>
    <w:rsid w:val="00ED164A"/>
    <w:rsid w:val="00ED1C1E"/>
    <w:rsid w:val="00ED1C59"/>
    <w:rsid w:val="00ED2466"/>
    <w:rsid w:val="00ED2847"/>
    <w:rsid w:val="00ED28D6"/>
    <w:rsid w:val="00ED3078"/>
    <w:rsid w:val="00ED32F8"/>
    <w:rsid w:val="00ED3914"/>
    <w:rsid w:val="00ED3E1E"/>
    <w:rsid w:val="00ED4C33"/>
    <w:rsid w:val="00ED5884"/>
    <w:rsid w:val="00ED5DBF"/>
    <w:rsid w:val="00ED6B5F"/>
    <w:rsid w:val="00ED6B63"/>
    <w:rsid w:val="00ED6F69"/>
    <w:rsid w:val="00ED6FB9"/>
    <w:rsid w:val="00EE0307"/>
    <w:rsid w:val="00EE0A32"/>
    <w:rsid w:val="00EE108C"/>
    <w:rsid w:val="00EE15B9"/>
    <w:rsid w:val="00EE1732"/>
    <w:rsid w:val="00EE209A"/>
    <w:rsid w:val="00EE2BFE"/>
    <w:rsid w:val="00EE2E0B"/>
    <w:rsid w:val="00EE3031"/>
    <w:rsid w:val="00EE312B"/>
    <w:rsid w:val="00EE3F83"/>
    <w:rsid w:val="00EE4563"/>
    <w:rsid w:val="00EE484F"/>
    <w:rsid w:val="00EE4E8B"/>
    <w:rsid w:val="00EE51C9"/>
    <w:rsid w:val="00EE5653"/>
    <w:rsid w:val="00EE5668"/>
    <w:rsid w:val="00EE5931"/>
    <w:rsid w:val="00EE5CC3"/>
    <w:rsid w:val="00EE61C4"/>
    <w:rsid w:val="00EE6496"/>
    <w:rsid w:val="00EE7686"/>
    <w:rsid w:val="00EE76E2"/>
    <w:rsid w:val="00EE7749"/>
    <w:rsid w:val="00EE78F6"/>
    <w:rsid w:val="00EE7A62"/>
    <w:rsid w:val="00EF0C17"/>
    <w:rsid w:val="00EF0E0B"/>
    <w:rsid w:val="00EF2E7B"/>
    <w:rsid w:val="00EF318A"/>
    <w:rsid w:val="00EF3EEA"/>
    <w:rsid w:val="00EF3F06"/>
    <w:rsid w:val="00EF4D27"/>
    <w:rsid w:val="00EF52B5"/>
    <w:rsid w:val="00EF542E"/>
    <w:rsid w:val="00EF55E0"/>
    <w:rsid w:val="00EF5944"/>
    <w:rsid w:val="00EF609F"/>
    <w:rsid w:val="00EF61E8"/>
    <w:rsid w:val="00EF68AC"/>
    <w:rsid w:val="00EF6A5E"/>
    <w:rsid w:val="00EF7755"/>
    <w:rsid w:val="00EF7BF7"/>
    <w:rsid w:val="00EF7D9E"/>
    <w:rsid w:val="00F00027"/>
    <w:rsid w:val="00F01F48"/>
    <w:rsid w:val="00F03435"/>
    <w:rsid w:val="00F0369B"/>
    <w:rsid w:val="00F03B29"/>
    <w:rsid w:val="00F05871"/>
    <w:rsid w:val="00F05E04"/>
    <w:rsid w:val="00F05E98"/>
    <w:rsid w:val="00F06C08"/>
    <w:rsid w:val="00F072B7"/>
    <w:rsid w:val="00F074DC"/>
    <w:rsid w:val="00F077C9"/>
    <w:rsid w:val="00F07C9A"/>
    <w:rsid w:val="00F07EAB"/>
    <w:rsid w:val="00F103F2"/>
    <w:rsid w:val="00F10810"/>
    <w:rsid w:val="00F115F9"/>
    <w:rsid w:val="00F1209E"/>
    <w:rsid w:val="00F12CCB"/>
    <w:rsid w:val="00F12DBF"/>
    <w:rsid w:val="00F13151"/>
    <w:rsid w:val="00F133E4"/>
    <w:rsid w:val="00F1374D"/>
    <w:rsid w:val="00F13B8C"/>
    <w:rsid w:val="00F13C36"/>
    <w:rsid w:val="00F1413C"/>
    <w:rsid w:val="00F142F2"/>
    <w:rsid w:val="00F14B9F"/>
    <w:rsid w:val="00F1584A"/>
    <w:rsid w:val="00F167D9"/>
    <w:rsid w:val="00F16954"/>
    <w:rsid w:val="00F170AB"/>
    <w:rsid w:val="00F203CC"/>
    <w:rsid w:val="00F20453"/>
    <w:rsid w:val="00F210CD"/>
    <w:rsid w:val="00F21A12"/>
    <w:rsid w:val="00F22B47"/>
    <w:rsid w:val="00F233BA"/>
    <w:rsid w:val="00F23557"/>
    <w:rsid w:val="00F23759"/>
    <w:rsid w:val="00F23955"/>
    <w:rsid w:val="00F244D9"/>
    <w:rsid w:val="00F24B44"/>
    <w:rsid w:val="00F24E00"/>
    <w:rsid w:val="00F2564F"/>
    <w:rsid w:val="00F26C82"/>
    <w:rsid w:val="00F27080"/>
    <w:rsid w:val="00F271DF"/>
    <w:rsid w:val="00F2755A"/>
    <w:rsid w:val="00F27710"/>
    <w:rsid w:val="00F277D3"/>
    <w:rsid w:val="00F27AFB"/>
    <w:rsid w:val="00F3004A"/>
    <w:rsid w:val="00F3140F"/>
    <w:rsid w:val="00F320AA"/>
    <w:rsid w:val="00F3275D"/>
    <w:rsid w:val="00F32D79"/>
    <w:rsid w:val="00F3330F"/>
    <w:rsid w:val="00F33C60"/>
    <w:rsid w:val="00F33E1F"/>
    <w:rsid w:val="00F33F4B"/>
    <w:rsid w:val="00F34000"/>
    <w:rsid w:val="00F34031"/>
    <w:rsid w:val="00F34811"/>
    <w:rsid w:val="00F349CA"/>
    <w:rsid w:val="00F35045"/>
    <w:rsid w:val="00F350B8"/>
    <w:rsid w:val="00F3536D"/>
    <w:rsid w:val="00F364F5"/>
    <w:rsid w:val="00F36B22"/>
    <w:rsid w:val="00F36D95"/>
    <w:rsid w:val="00F3761B"/>
    <w:rsid w:val="00F37BDD"/>
    <w:rsid w:val="00F4088E"/>
    <w:rsid w:val="00F411C5"/>
    <w:rsid w:val="00F41EB4"/>
    <w:rsid w:val="00F4270C"/>
    <w:rsid w:val="00F42BB7"/>
    <w:rsid w:val="00F42C6D"/>
    <w:rsid w:val="00F42F3E"/>
    <w:rsid w:val="00F433F1"/>
    <w:rsid w:val="00F43700"/>
    <w:rsid w:val="00F43AF5"/>
    <w:rsid w:val="00F43D23"/>
    <w:rsid w:val="00F43F4C"/>
    <w:rsid w:val="00F440FD"/>
    <w:rsid w:val="00F44DDB"/>
    <w:rsid w:val="00F45012"/>
    <w:rsid w:val="00F452CD"/>
    <w:rsid w:val="00F4553C"/>
    <w:rsid w:val="00F45639"/>
    <w:rsid w:val="00F45DA9"/>
    <w:rsid w:val="00F45E36"/>
    <w:rsid w:val="00F45E4A"/>
    <w:rsid w:val="00F5018D"/>
    <w:rsid w:val="00F503B3"/>
    <w:rsid w:val="00F50546"/>
    <w:rsid w:val="00F505B9"/>
    <w:rsid w:val="00F51953"/>
    <w:rsid w:val="00F525AA"/>
    <w:rsid w:val="00F528E9"/>
    <w:rsid w:val="00F53701"/>
    <w:rsid w:val="00F54545"/>
    <w:rsid w:val="00F54F1D"/>
    <w:rsid w:val="00F5542C"/>
    <w:rsid w:val="00F558DE"/>
    <w:rsid w:val="00F56317"/>
    <w:rsid w:val="00F5688B"/>
    <w:rsid w:val="00F56920"/>
    <w:rsid w:val="00F5698E"/>
    <w:rsid w:val="00F56A6E"/>
    <w:rsid w:val="00F60112"/>
    <w:rsid w:val="00F60335"/>
    <w:rsid w:val="00F60A97"/>
    <w:rsid w:val="00F61166"/>
    <w:rsid w:val="00F6123E"/>
    <w:rsid w:val="00F6151D"/>
    <w:rsid w:val="00F615BA"/>
    <w:rsid w:val="00F6193C"/>
    <w:rsid w:val="00F624D6"/>
    <w:rsid w:val="00F627C6"/>
    <w:rsid w:val="00F62B4D"/>
    <w:rsid w:val="00F62D68"/>
    <w:rsid w:val="00F631A2"/>
    <w:rsid w:val="00F63FE2"/>
    <w:rsid w:val="00F64649"/>
    <w:rsid w:val="00F655B3"/>
    <w:rsid w:val="00F65ED4"/>
    <w:rsid w:val="00F66F07"/>
    <w:rsid w:val="00F670F3"/>
    <w:rsid w:val="00F67636"/>
    <w:rsid w:val="00F67D43"/>
    <w:rsid w:val="00F71063"/>
    <w:rsid w:val="00F712C4"/>
    <w:rsid w:val="00F713D3"/>
    <w:rsid w:val="00F719AD"/>
    <w:rsid w:val="00F71DF5"/>
    <w:rsid w:val="00F72AE4"/>
    <w:rsid w:val="00F73031"/>
    <w:rsid w:val="00F732E1"/>
    <w:rsid w:val="00F738BE"/>
    <w:rsid w:val="00F73DC1"/>
    <w:rsid w:val="00F7442F"/>
    <w:rsid w:val="00F7573D"/>
    <w:rsid w:val="00F75C2F"/>
    <w:rsid w:val="00F75CBE"/>
    <w:rsid w:val="00F75E18"/>
    <w:rsid w:val="00F7672E"/>
    <w:rsid w:val="00F771CB"/>
    <w:rsid w:val="00F77E84"/>
    <w:rsid w:val="00F80ED0"/>
    <w:rsid w:val="00F80F5D"/>
    <w:rsid w:val="00F81435"/>
    <w:rsid w:val="00F82232"/>
    <w:rsid w:val="00F8253C"/>
    <w:rsid w:val="00F82ABF"/>
    <w:rsid w:val="00F82EBD"/>
    <w:rsid w:val="00F83258"/>
    <w:rsid w:val="00F838AF"/>
    <w:rsid w:val="00F83910"/>
    <w:rsid w:val="00F83B78"/>
    <w:rsid w:val="00F83D92"/>
    <w:rsid w:val="00F8443C"/>
    <w:rsid w:val="00F845D6"/>
    <w:rsid w:val="00F8464C"/>
    <w:rsid w:val="00F84A44"/>
    <w:rsid w:val="00F84DDE"/>
    <w:rsid w:val="00F85003"/>
    <w:rsid w:val="00F8623B"/>
    <w:rsid w:val="00F87394"/>
    <w:rsid w:val="00F87F61"/>
    <w:rsid w:val="00F901EC"/>
    <w:rsid w:val="00F90D09"/>
    <w:rsid w:val="00F91AB2"/>
    <w:rsid w:val="00F930F2"/>
    <w:rsid w:val="00F93680"/>
    <w:rsid w:val="00F937B8"/>
    <w:rsid w:val="00F93E4C"/>
    <w:rsid w:val="00F94B84"/>
    <w:rsid w:val="00F94C0C"/>
    <w:rsid w:val="00F958DA"/>
    <w:rsid w:val="00F963C2"/>
    <w:rsid w:val="00F965E2"/>
    <w:rsid w:val="00F96FB3"/>
    <w:rsid w:val="00F97E89"/>
    <w:rsid w:val="00FA0D5C"/>
    <w:rsid w:val="00FA1129"/>
    <w:rsid w:val="00FA2370"/>
    <w:rsid w:val="00FA35BA"/>
    <w:rsid w:val="00FA39A7"/>
    <w:rsid w:val="00FA3C14"/>
    <w:rsid w:val="00FA3CA3"/>
    <w:rsid w:val="00FA3EA4"/>
    <w:rsid w:val="00FA47C4"/>
    <w:rsid w:val="00FA493C"/>
    <w:rsid w:val="00FA4FCB"/>
    <w:rsid w:val="00FA5410"/>
    <w:rsid w:val="00FA5EF1"/>
    <w:rsid w:val="00FA6164"/>
    <w:rsid w:val="00FA6343"/>
    <w:rsid w:val="00FA640F"/>
    <w:rsid w:val="00FA6535"/>
    <w:rsid w:val="00FA66E0"/>
    <w:rsid w:val="00FA6FDA"/>
    <w:rsid w:val="00FA7E47"/>
    <w:rsid w:val="00FB06E6"/>
    <w:rsid w:val="00FB08D7"/>
    <w:rsid w:val="00FB0994"/>
    <w:rsid w:val="00FB0ED0"/>
    <w:rsid w:val="00FB1A53"/>
    <w:rsid w:val="00FB1A65"/>
    <w:rsid w:val="00FB297F"/>
    <w:rsid w:val="00FB3290"/>
    <w:rsid w:val="00FB36EC"/>
    <w:rsid w:val="00FB3F61"/>
    <w:rsid w:val="00FB43ED"/>
    <w:rsid w:val="00FB4801"/>
    <w:rsid w:val="00FB49CD"/>
    <w:rsid w:val="00FB5418"/>
    <w:rsid w:val="00FB552F"/>
    <w:rsid w:val="00FB6D25"/>
    <w:rsid w:val="00FB7A8C"/>
    <w:rsid w:val="00FC011D"/>
    <w:rsid w:val="00FC047F"/>
    <w:rsid w:val="00FC0665"/>
    <w:rsid w:val="00FC0A4F"/>
    <w:rsid w:val="00FC0B33"/>
    <w:rsid w:val="00FC2CE4"/>
    <w:rsid w:val="00FC2E24"/>
    <w:rsid w:val="00FC2E2C"/>
    <w:rsid w:val="00FC3094"/>
    <w:rsid w:val="00FC3121"/>
    <w:rsid w:val="00FC3353"/>
    <w:rsid w:val="00FC39F2"/>
    <w:rsid w:val="00FC3D05"/>
    <w:rsid w:val="00FC56DD"/>
    <w:rsid w:val="00FC5C8B"/>
    <w:rsid w:val="00FC6494"/>
    <w:rsid w:val="00FC7E5A"/>
    <w:rsid w:val="00FD02AC"/>
    <w:rsid w:val="00FD09BE"/>
    <w:rsid w:val="00FD114C"/>
    <w:rsid w:val="00FD1547"/>
    <w:rsid w:val="00FD1692"/>
    <w:rsid w:val="00FD2657"/>
    <w:rsid w:val="00FD2E13"/>
    <w:rsid w:val="00FD41FA"/>
    <w:rsid w:val="00FD497C"/>
    <w:rsid w:val="00FD4E7F"/>
    <w:rsid w:val="00FD512D"/>
    <w:rsid w:val="00FD534C"/>
    <w:rsid w:val="00FD579A"/>
    <w:rsid w:val="00FD6AEA"/>
    <w:rsid w:val="00FD75E9"/>
    <w:rsid w:val="00FE1038"/>
    <w:rsid w:val="00FE113E"/>
    <w:rsid w:val="00FE1DD7"/>
    <w:rsid w:val="00FE1ECC"/>
    <w:rsid w:val="00FE2372"/>
    <w:rsid w:val="00FE23C5"/>
    <w:rsid w:val="00FE2562"/>
    <w:rsid w:val="00FE2BC6"/>
    <w:rsid w:val="00FE2D70"/>
    <w:rsid w:val="00FE3661"/>
    <w:rsid w:val="00FE3B6C"/>
    <w:rsid w:val="00FE4F9A"/>
    <w:rsid w:val="00FE58A7"/>
    <w:rsid w:val="00FE6489"/>
    <w:rsid w:val="00FE7C35"/>
    <w:rsid w:val="00FE7CC7"/>
    <w:rsid w:val="00FE7DDE"/>
    <w:rsid w:val="00FF091D"/>
    <w:rsid w:val="00FF0AAF"/>
    <w:rsid w:val="00FF0BD8"/>
    <w:rsid w:val="00FF19D1"/>
    <w:rsid w:val="00FF1BD8"/>
    <w:rsid w:val="00FF26EF"/>
    <w:rsid w:val="00FF2E9D"/>
    <w:rsid w:val="00FF31E4"/>
    <w:rsid w:val="00FF436A"/>
    <w:rsid w:val="00FF4578"/>
    <w:rsid w:val="00FF53D2"/>
    <w:rsid w:val="00FF5937"/>
    <w:rsid w:val="00FF5D8E"/>
    <w:rsid w:val="00FF6193"/>
    <w:rsid w:val="00FF6D9F"/>
    <w:rsid w:val="00FF6E67"/>
    <w:rsid w:val="00FF701C"/>
    <w:rsid w:val="00FF73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8D78C"/>
  <w15:docId w15:val="{793BBEE4-F9F8-4D96-813F-BF931253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728"/>
    <w:pPr>
      <w:widowControl w:val="0"/>
      <w:spacing w:line="360" w:lineRule="auto"/>
      <w:ind w:firstLineChars="200" w:firstLine="200"/>
      <w:jc w:val="both"/>
      <w:textAlignment w:val="center"/>
    </w:pPr>
    <w:rPr>
      <w:rFonts w:ascii="Times New Roman" w:hAnsi="Times New Roman"/>
      <w:kern w:val="2"/>
      <w:sz w:val="24"/>
      <w:szCs w:val="21"/>
      <w:lang w:val="en-US"/>
    </w:rPr>
  </w:style>
  <w:style w:type="paragraph" w:styleId="10">
    <w:name w:val="heading 1"/>
    <w:next w:val="a"/>
    <w:link w:val="11"/>
    <w:uiPriority w:val="9"/>
    <w:qFormat/>
    <w:rsid w:val="00A70FE0"/>
    <w:pPr>
      <w:keepNext/>
      <w:keepLines/>
      <w:pageBreakBefore/>
      <w:numPr>
        <w:numId w:val="11"/>
      </w:numPr>
      <w:spacing w:before="340" w:after="330" w:line="578" w:lineRule="auto"/>
      <w:jc w:val="center"/>
      <w:outlineLvl w:val="0"/>
    </w:pPr>
    <w:rPr>
      <w:rFonts w:ascii="Times New Roman" w:eastAsia="黑体" w:hAnsi="Times New Roman"/>
      <w:b/>
      <w:bCs/>
      <w:kern w:val="44"/>
      <w:sz w:val="44"/>
      <w:szCs w:val="44"/>
      <w:lang w:val="en-US"/>
    </w:rPr>
  </w:style>
  <w:style w:type="paragraph" w:styleId="20">
    <w:name w:val="heading 2"/>
    <w:next w:val="a"/>
    <w:link w:val="21"/>
    <w:uiPriority w:val="9"/>
    <w:qFormat/>
    <w:rsid w:val="00B97B42"/>
    <w:pPr>
      <w:keepNext/>
      <w:keepLines/>
      <w:numPr>
        <w:ilvl w:val="1"/>
        <w:numId w:val="11"/>
      </w:numPr>
      <w:spacing w:beforeLines="50" w:before="50"/>
      <w:ind w:left="0"/>
      <w:outlineLvl w:val="1"/>
    </w:pPr>
    <w:rPr>
      <w:rFonts w:ascii="Times New Roman" w:eastAsia="黑体" w:hAnsi="Times New Roman"/>
      <w:b/>
      <w:bCs/>
      <w:kern w:val="2"/>
      <w:sz w:val="30"/>
      <w:szCs w:val="32"/>
      <w:lang w:val="en-US"/>
    </w:rPr>
  </w:style>
  <w:style w:type="paragraph" w:styleId="30">
    <w:name w:val="heading 3"/>
    <w:next w:val="a"/>
    <w:link w:val="31"/>
    <w:uiPriority w:val="9"/>
    <w:qFormat/>
    <w:rsid w:val="00582853"/>
    <w:pPr>
      <w:keepNext/>
      <w:keepLines/>
      <w:numPr>
        <w:ilvl w:val="2"/>
        <w:numId w:val="11"/>
      </w:numPr>
      <w:outlineLvl w:val="2"/>
    </w:pPr>
    <w:rPr>
      <w:rFonts w:ascii="Times New Roman" w:eastAsia="黑体" w:hAnsi="Times New Roman"/>
      <w:b/>
      <w:bCs/>
      <w:kern w:val="2"/>
      <w:sz w:val="28"/>
      <w:szCs w:val="32"/>
      <w:lang w:val="en-US"/>
    </w:rPr>
  </w:style>
  <w:style w:type="paragraph" w:styleId="40">
    <w:name w:val="heading 4"/>
    <w:next w:val="a"/>
    <w:link w:val="41"/>
    <w:uiPriority w:val="9"/>
    <w:qFormat/>
    <w:rsid w:val="009F6FB7"/>
    <w:pPr>
      <w:keepNext/>
      <w:keepLines/>
      <w:numPr>
        <w:ilvl w:val="3"/>
        <w:numId w:val="11"/>
      </w:numPr>
      <w:spacing w:before="120" w:after="120"/>
      <w:outlineLvl w:val="3"/>
    </w:pPr>
    <w:rPr>
      <w:rFonts w:ascii="Times New Roman" w:eastAsia="黑体" w:hAnsi="Times New Roman"/>
      <w:b/>
      <w:bCs/>
      <w:kern w:val="2"/>
      <w:sz w:val="24"/>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6B1A1C"/>
    <w:pPr>
      <w:pBdr>
        <w:bottom w:val="single" w:sz="6" w:space="1" w:color="auto"/>
      </w:pBdr>
      <w:tabs>
        <w:tab w:val="center" w:pos="4153"/>
        <w:tab w:val="right" w:pos="8306"/>
      </w:tabs>
      <w:snapToGrid w:val="0"/>
      <w:jc w:val="center"/>
    </w:pPr>
    <w:rPr>
      <w:rFonts w:ascii="Euclid" w:hAnsi="Euclid"/>
      <w:kern w:val="2"/>
      <w:sz w:val="18"/>
      <w:szCs w:val="18"/>
      <w:lang w:val="en-US"/>
    </w:rPr>
  </w:style>
  <w:style w:type="character" w:customStyle="1" w:styleId="a4">
    <w:name w:val="页眉 字符"/>
    <w:link w:val="a3"/>
    <w:uiPriority w:val="99"/>
    <w:rsid w:val="006B1A1C"/>
    <w:rPr>
      <w:rFonts w:ascii="Euclid" w:hAnsi="Euclid"/>
      <w:kern w:val="2"/>
      <w:sz w:val="18"/>
      <w:szCs w:val="18"/>
      <w:lang w:val="en-US" w:eastAsia="zh-CN" w:bidi="ar-SA"/>
    </w:rPr>
  </w:style>
  <w:style w:type="paragraph" w:styleId="a5">
    <w:name w:val="footer"/>
    <w:link w:val="a6"/>
    <w:uiPriority w:val="99"/>
    <w:unhideWhenUsed/>
    <w:rsid w:val="006B1A1C"/>
    <w:pPr>
      <w:tabs>
        <w:tab w:val="center" w:pos="4153"/>
        <w:tab w:val="right" w:pos="8306"/>
      </w:tabs>
      <w:snapToGrid w:val="0"/>
    </w:pPr>
    <w:rPr>
      <w:rFonts w:ascii="Times New Roman" w:hAnsi="Times New Roman"/>
      <w:kern w:val="2"/>
      <w:sz w:val="18"/>
      <w:szCs w:val="18"/>
      <w:lang w:val="en-US"/>
    </w:rPr>
  </w:style>
  <w:style w:type="character" w:customStyle="1" w:styleId="a6">
    <w:name w:val="页脚 字符"/>
    <w:link w:val="a5"/>
    <w:uiPriority w:val="99"/>
    <w:rsid w:val="006B1A1C"/>
    <w:rPr>
      <w:rFonts w:ascii="Times New Roman" w:hAnsi="Times New Roman"/>
      <w:kern w:val="2"/>
      <w:sz w:val="18"/>
      <w:szCs w:val="18"/>
      <w:lang w:val="en-US" w:eastAsia="zh-CN" w:bidi="ar-SA"/>
    </w:rPr>
  </w:style>
  <w:style w:type="paragraph" w:customStyle="1" w:styleId="a7">
    <w:name w:val="摘要目录附件"/>
    <w:next w:val="a"/>
    <w:qFormat/>
    <w:rsid w:val="00A70FE0"/>
    <w:pPr>
      <w:pageBreakBefore/>
      <w:spacing w:beforeLines="100" w:before="100" w:afterLines="100" w:after="100" w:line="360" w:lineRule="auto"/>
      <w:jc w:val="center"/>
    </w:pPr>
    <w:rPr>
      <w:rFonts w:ascii="Times New Roman" w:eastAsia="黑体" w:hAnsi="Times New Roman"/>
      <w:b/>
      <w:kern w:val="2"/>
      <w:sz w:val="44"/>
      <w:szCs w:val="21"/>
      <w:lang w:val="en-US"/>
    </w:rPr>
  </w:style>
  <w:style w:type="paragraph" w:customStyle="1" w:styleId="EngTitle">
    <w:name w:val="EngTitle"/>
    <w:next w:val="a"/>
    <w:qFormat/>
    <w:rsid w:val="00A70FE0"/>
    <w:pPr>
      <w:pageBreakBefore/>
      <w:spacing w:beforeLines="150" w:before="150" w:afterLines="100" w:after="100" w:line="520" w:lineRule="exact"/>
      <w:jc w:val="center"/>
    </w:pPr>
    <w:rPr>
      <w:rFonts w:ascii="Times New Roman" w:hAnsi="Times New Roman"/>
      <w:b/>
      <w:kern w:val="2"/>
      <w:sz w:val="32"/>
      <w:szCs w:val="21"/>
      <w:lang w:val="en-US"/>
    </w:rPr>
  </w:style>
  <w:style w:type="paragraph" w:customStyle="1" w:styleId="EngName">
    <w:name w:val="EngName"/>
    <w:next w:val="a"/>
    <w:qFormat/>
    <w:rsid w:val="00A70FE0"/>
    <w:pPr>
      <w:spacing w:line="440" w:lineRule="exact"/>
      <w:jc w:val="center"/>
    </w:pPr>
    <w:rPr>
      <w:rFonts w:ascii="Times New Roman" w:hAnsi="Times New Roman"/>
      <w:kern w:val="2"/>
      <w:sz w:val="24"/>
      <w:szCs w:val="21"/>
      <w:lang w:val="en-US"/>
    </w:rPr>
  </w:style>
  <w:style w:type="paragraph" w:customStyle="1" w:styleId="Abstract">
    <w:name w:val="Abstract"/>
    <w:next w:val="a"/>
    <w:qFormat/>
    <w:rsid w:val="00A70FE0"/>
    <w:pPr>
      <w:spacing w:beforeLines="100" w:before="100" w:afterLines="100" w:after="100"/>
      <w:jc w:val="center"/>
    </w:pPr>
    <w:rPr>
      <w:rFonts w:ascii="Times New Roman" w:hAnsi="Times New Roman"/>
      <w:b/>
      <w:kern w:val="2"/>
      <w:sz w:val="32"/>
      <w:szCs w:val="21"/>
      <w:lang w:val="en-US"/>
    </w:rPr>
  </w:style>
  <w:style w:type="paragraph" w:customStyle="1" w:styleId="EngText">
    <w:name w:val="EngText"/>
    <w:qFormat/>
    <w:rsid w:val="00A70FE0"/>
    <w:pPr>
      <w:spacing w:beforeLines="50" w:before="50" w:afterLines="50" w:after="50" w:line="360" w:lineRule="exact"/>
    </w:pPr>
    <w:rPr>
      <w:rFonts w:ascii="Times New Roman" w:hAnsi="Times New Roman"/>
      <w:kern w:val="2"/>
      <w:sz w:val="24"/>
      <w:szCs w:val="21"/>
      <w:lang w:val="en-US"/>
    </w:rPr>
  </w:style>
  <w:style w:type="character" w:customStyle="1" w:styleId="11">
    <w:name w:val="标题 1 字符"/>
    <w:link w:val="10"/>
    <w:uiPriority w:val="9"/>
    <w:rsid w:val="003046C5"/>
    <w:rPr>
      <w:rFonts w:ascii="Times New Roman" w:eastAsia="黑体" w:hAnsi="Times New Roman"/>
      <w:b/>
      <w:bCs/>
      <w:kern w:val="44"/>
      <w:sz w:val="44"/>
      <w:szCs w:val="44"/>
    </w:rPr>
  </w:style>
  <w:style w:type="character" w:customStyle="1" w:styleId="21">
    <w:name w:val="标题 2 字符"/>
    <w:link w:val="20"/>
    <w:uiPriority w:val="9"/>
    <w:rsid w:val="00B97B42"/>
    <w:rPr>
      <w:rFonts w:ascii="Times New Roman" w:eastAsia="黑体" w:hAnsi="Times New Roman"/>
      <w:b/>
      <w:bCs/>
      <w:kern w:val="2"/>
      <w:sz w:val="30"/>
      <w:szCs w:val="32"/>
    </w:rPr>
  </w:style>
  <w:style w:type="paragraph" w:customStyle="1" w:styleId="a8">
    <w:name w:val="关键词"/>
    <w:next w:val="a"/>
    <w:qFormat/>
    <w:rsid w:val="00A70FE0"/>
    <w:pPr>
      <w:spacing w:beforeLines="50" w:before="50" w:afterLines="50" w:after="50" w:line="360" w:lineRule="auto"/>
    </w:pPr>
    <w:rPr>
      <w:rFonts w:ascii="Times New Roman" w:eastAsia="黑体" w:hAnsi="Times New Roman"/>
      <w:b/>
      <w:kern w:val="2"/>
      <w:sz w:val="24"/>
      <w:szCs w:val="21"/>
      <w:lang w:val="en-US"/>
    </w:rPr>
  </w:style>
  <w:style w:type="paragraph" w:customStyle="1" w:styleId="Keywords">
    <w:name w:val="Keywords"/>
    <w:next w:val="EngText"/>
    <w:qFormat/>
    <w:rsid w:val="00A70FE0"/>
    <w:pPr>
      <w:spacing w:before="163" w:after="163"/>
    </w:pPr>
    <w:rPr>
      <w:rFonts w:ascii="Times New Roman" w:hAnsi="Times New Roman"/>
      <w:b/>
      <w:kern w:val="2"/>
      <w:sz w:val="24"/>
      <w:szCs w:val="21"/>
      <w:lang w:val="en-US"/>
    </w:rPr>
  </w:style>
  <w:style w:type="character" w:customStyle="1" w:styleId="31">
    <w:name w:val="标题 3 字符"/>
    <w:link w:val="30"/>
    <w:uiPriority w:val="9"/>
    <w:rsid w:val="003046C5"/>
    <w:rPr>
      <w:rFonts w:ascii="Times New Roman" w:eastAsia="黑体" w:hAnsi="Times New Roman"/>
      <w:b/>
      <w:bCs/>
      <w:kern w:val="2"/>
      <w:sz w:val="28"/>
      <w:szCs w:val="32"/>
    </w:rPr>
  </w:style>
  <w:style w:type="character" w:customStyle="1" w:styleId="41">
    <w:name w:val="标题 4 字符"/>
    <w:link w:val="40"/>
    <w:uiPriority w:val="9"/>
    <w:rsid w:val="009F6FB7"/>
    <w:rPr>
      <w:rFonts w:ascii="Times New Roman" w:eastAsia="黑体" w:hAnsi="Times New Roman"/>
      <w:b/>
      <w:bCs/>
      <w:kern w:val="2"/>
      <w:sz w:val="24"/>
      <w:szCs w:val="28"/>
    </w:rPr>
  </w:style>
  <w:style w:type="paragraph" w:styleId="a9">
    <w:name w:val="Document Map"/>
    <w:basedOn w:val="a"/>
    <w:link w:val="aa"/>
    <w:uiPriority w:val="99"/>
    <w:semiHidden/>
    <w:unhideWhenUsed/>
    <w:rsid w:val="00636581"/>
    <w:rPr>
      <w:rFonts w:ascii="宋体" w:hAnsi="Euclid"/>
      <w:sz w:val="18"/>
      <w:szCs w:val="18"/>
      <w:lang w:val="x-none" w:eastAsia="x-none"/>
    </w:rPr>
  </w:style>
  <w:style w:type="character" w:customStyle="1" w:styleId="aa">
    <w:name w:val="文档结构图 字符"/>
    <w:link w:val="a9"/>
    <w:uiPriority w:val="99"/>
    <w:semiHidden/>
    <w:rsid w:val="00636581"/>
    <w:rPr>
      <w:rFonts w:ascii="宋体" w:hAnsi="Euclid"/>
      <w:kern w:val="2"/>
      <w:sz w:val="18"/>
      <w:szCs w:val="18"/>
    </w:rPr>
  </w:style>
  <w:style w:type="character" w:styleId="ab">
    <w:name w:val="Hyperlink"/>
    <w:uiPriority w:val="99"/>
    <w:unhideWhenUsed/>
    <w:rsid w:val="00F074DC"/>
    <w:rPr>
      <w:color w:val="0000FF"/>
      <w:u w:val="single"/>
    </w:rPr>
  </w:style>
  <w:style w:type="paragraph" w:styleId="TOC1">
    <w:name w:val="toc 1"/>
    <w:next w:val="a"/>
    <w:autoRedefine/>
    <w:uiPriority w:val="39"/>
    <w:unhideWhenUsed/>
    <w:rsid w:val="00A009DB"/>
    <w:pPr>
      <w:spacing w:beforeLines="50" w:before="50"/>
    </w:pPr>
    <w:rPr>
      <w:rFonts w:ascii="Times New Roman" w:eastAsia="黑体" w:hAnsi="Times New Roman"/>
      <w:b/>
      <w:kern w:val="2"/>
      <w:sz w:val="24"/>
      <w:szCs w:val="21"/>
      <w:lang w:val="en-US"/>
    </w:rPr>
  </w:style>
  <w:style w:type="paragraph" w:styleId="TOC2">
    <w:name w:val="toc 2"/>
    <w:next w:val="a"/>
    <w:autoRedefine/>
    <w:uiPriority w:val="39"/>
    <w:unhideWhenUsed/>
    <w:rsid w:val="00A70FE0"/>
    <w:pPr>
      <w:spacing w:line="440" w:lineRule="exact"/>
      <w:ind w:left="420"/>
    </w:pPr>
    <w:rPr>
      <w:rFonts w:ascii="Times New Roman" w:hAnsi="Times New Roman"/>
      <w:kern w:val="2"/>
      <w:sz w:val="24"/>
      <w:szCs w:val="21"/>
      <w:lang w:val="en-US"/>
    </w:rPr>
  </w:style>
  <w:style w:type="paragraph" w:styleId="TOC3">
    <w:name w:val="toc 3"/>
    <w:next w:val="a"/>
    <w:autoRedefine/>
    <w:uiPriority w:val="39"/>
    <w:unhideWhenUsed/>
    <w:rsid w:val="00AD008B"/>
    <w:pPr>
      <w:tabs>
        <w:tab w:val="right" w:leader="dot" w:pos="8493"/>
      </w:tabs>
      <w:spacing w:line="440" w:lineRule="exact"/>
      <w:ind w:left="839"/>
    </w:pPr>
    <w:rPr>
      <w:rFonts w:ascii="Times New Roman" w:hAnsi="Times New Roman"/>
      <w:kern w:val="2"/>
      <w:sz w:val="24"/>
      <w:szCs w:val="21"/>
      <w:lang w:val="en-US"/>
    </w:rPr>
  </w:style>
  <w:style w:type="paragraph" w:styleId="TOC4">
    <w:name w:val="toc 4"/>
    <w:next w:val="a"/>
    <w:autoRedefine/>
    <w:uiPriority w:val="39"/>
    <w:unhideWhenUsed/>
    <w:rsid w:val="00A70FE0"/>
    <w:pPr>
      <w:spacing w:line="440" w:lineRule="exact"/>
      <w:ind w:left="1259"/>
    </w:pPr>
    <w:rPr>
      <w:rFonts w:ascii="Times New Roman" w:hAnsi="Times New Roman"/>
      <w:kern w:val="2"/>
      <w:sz w:val="24"/>
      <w:szCs w:val="21"/>
      <w:lang w:val="en-US"/>
    </w:rPr>
  </w:style>
  <w:style w:type="paragraph" w:customStyle="1" w:styleId="ac">
    <w:name w:val="表格文字"/>
    <w:qFormat/>
    <w:rsid w:val="00CB3704"/>
    <w:pPr>
      <w:keepNext/>
      <w:jc w:val="center"/>
    </w:pPr>
    <w:rPr>
      <w:rFonts w:ascii="Times New Roman" w:hAnsi="Times New Roman"/>
      <w:kern w:val="2"/>
      <w:sz w:val="21"/>
      <w:szCs w:val="21"/>
      <w:lang w:val="en-US"/>
    </w:rPr>
  </w:style>
  <w:style w:type="table" w:styleId="ad">
    <w:name w:val="Table Grid"/>
    <w:basedOn w:val="a1"/>
    <w:uiPriority w:val="39"/>
    <w:rsid w:val="00B13A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caption"/>
    <w:next w:val="a"/>
    <w:qFormat/>
    <w:rsid w:val="00090650"/>
    <w:pPr>
      <w:tabs>
        <w:tab w:val="center" w:pos="4200"/>
        <w:tab w:val="right" w:pos="8400"/>
      </w:tabs>
      <w:spacing w:before="120" w:after="120"/>
      <w:jc w:val="center"/>
    </w:pPr>
    <w:rPr>
      <w:rFonts w:ascii="Times New Roman" w:hAnsi="Times New Roman"/>
      <w:b/>
      <w:kern w:val="2"/>
      <w:sz w:val="21"/>
      <w:lang w:val="en-US"/>
    </w:rPr>
  </w:style>
  <w:style w:type="paragraph" w:customStyle="1" w:styleId="af">
    <w:name w:val="图片"/>
    <w:next w:val="a"/>
    <w:qFormat/>
    <w:rsid w:val="00167003"/>
    <w:pPr>
      <w:keepNext/>
      <w:spacing w:beforeLines="50" w:before="50"/>
      <w:jc w:val="center"/>
    </w:pPr>
    <w:rPr>
      <w:rFonts w:ascii="Times New Roman" w:hAnsi="Times New Roman"/>
      <w:b/>
      <w:kern w:val="2"/>
      <w:sz w:val="21"/>
      <w:lang w:val="en-US"/>
    </w:rPr>
  </w:style>
  <w:style w:type="paragraph" w:customStyle="1" w:styleId="af0">
    <w:name w:val="图表注释"/>
    <w:next w:val="a"/>
    <w:qFormat/>
    <w:rsid w:val="00A137EB"/>
    <w:pPr>
      <w:spacing w:after="120"/>
    </w:pPr>
    <w:rPr>
      <w:rFonts w:ascii="Times New Roman" w:hAnsi="Times New Roman"/>
      <w:kern w:val="2"/>
      <w:sz w:val="18"/>
      <w:szCs w:val="21"/>
      <w:lang w:val="en-US"/>
    </w:rPr>
  </w:style>
  <w:style w:type="table" w:customStyle="1" w:styleId="af1">
    <w:name w:val="表格格式"/>
    <w:basedOn w:val="a1"/>
    <w:uiPriority w:val="99"/>
    <w:rsid w:val="00A545A2"/>
    <w:pPr>
      <w:keepNext/>
      <w:jc w:val="center"/>
    </w:pPr>
    <w:rPr>
      <w:rFonts w:ascii="Times New Roman" w:hAnsi="Times New Roman"/>
      <w:sz w:val="21"/>
    </w:rPr>
    <w:tblPr>
      <w:jc w:val="center"/>
      <w:tblBorders>
        <w:top w:val="single" w:sz="12" w:space="0" w:color="auto"/>
        <w:bottom w:val="single" w:sz="12" w:space="0" w:color="auto"/>
        <w:insideH w:val="single" w:sz="4" w:space="0" w:color="auto"/>
        <w:insideV w:val="single" w:sz="4" w:space="0" w:color="auto"/>
      </w:tblBorders>
    </w:tblPr>
    <w:trPr>
      <w:tblHeader/>
      <w:jc w:val="center"/>
    </w:trPr>
    <w:tcPr>
      <w:vAlign w:val="center"/>
    </w:tcPr>
    <w:tblStylePr w:type="firstRow">
      <w:rPr>
        <w:rFonts w:ascii="Times New Roman" w:eastAsia="宋体" w:hAnsi="Times New Roman"/>
        <w:b w:val="0"/>
        <w:i w:val="0"/>
        <w:sz w:val="21"/>
      </w:rPr>
    </w:tblStylePr>
    <w:tblStylePr w:type="lastRow">
      <w:pPr>
        <w:keepNext w:val="0"/>
        <w:wordWrap/>
      </w:pPr>
    </w:tblStylePr>
  </w:style>
  <w:style w:type="paragraph" w:customStyle="1" w:styleId="MTDisplayEquation">
    <w:name w:val="MTDisplayEquation"/>
    <w:next w:val="a"/>
    <w:link w:val="MTDisplayEquationChar"/>
    <w:rsid w:val="00933107"/>
    <w:pPr>
      <w:tabs>
        <w:tab w:val="center" w:pos="4253"/>
        <w:tab w:val="right" w:pos="8505"/>
      </w:tabs>
      <w:textAlignment w:val="center"/>
    </w:pPr>
    <w:rPr>
      <w:rFonts w:ascii="Times New Roman" w:hAnsi="Times New Roman"/>
      <w:kern w:val="2"/>
      <w:sz w:val="24"/>
      <w:szCs w:val="21"/>
      <w:lang w:val="en-US"/>
    </w:rPr>
  </w:style>
  <w:style w:type="paragraph" w:styleId="af2">
    <w:name w:val="table of figures"/>
    <w:next w:val="a"/>
    <w:uiPriority w:val="99"/>
    <w:unhideWhenUsed/>
    <w:rsid w:val="00AD008B"/>
    <w:pPr>
      <w:spacing w:line="440" w:lineRule="exact"/>
    </w:pPr>
    <w:rPr>
      <w:rFonts w:ascii="Times New Roman" w:hAnsi="Times New Roman"/>
      <w:kern w:val="2"/>
      <w:sz w:val="24"/>
      <w:szCs w:val="21"/>
      <w:lang w:val="en-US"/>
    </w:rPr>
  </w:style>
  <w:style w:type="character" w:customStyle="1" w:styleId="MTDisplayEquationChar">
    <w:name w:val="MTDisplayEquation Char"/>
    <w:link w:val="MTDisplayEquation"/>
    <w:rsid w:val="00933107"/>
    <w:rPr>
      <w:rFonts w:ascii="Times New Roman" w:hAnsi="Times New Roman"/>
      <w:kern w:val="2"/>
      <w:sz w:val="24"/>
      <w:szCs w:val="21"/>
      <w:lang w:bidi="ar-SA"/>
    </w:rPr>
  </w:style>
  <w:style w:type="paragraph" w:customStyle="1" w:styleId="af3">
    <w:name w:val="封面书名"/>
    <w:next w:val="a"/>
    <w:qFormat/>
    <w:rsid w:val="00374F5F"/>
    <w:pPr>
      <w:spacing w:beforeLines="500"/>
      <w:jc w:val="center"/>
    </w:pPr>
    <w:rPr>
      <w:rFonts w:ascii="Times New Roman" w:eastAsia="黑体" w:hAnsi="Times New Roman"/>
      <w:b/>
      <w:kern w:val="2"/>
      <w:sz w:val="64"/>
      <w:szCs w:val="21"/>
      <w:lang w:val="en-US"/>
    </w:rPr>
  </w:style>
  <w:style w:type="paragraph" w:customStyle="1" w:styleId="af4">
    <w:name w:val="封面作者"/>
    <w:qFormat/>
    <w:rsid w:val="00374F5F"/>
    <w:pPr>
      <w:jc w:val="center"/>
    </w:pPr>
    <w:rPr>
      <w:rFonts w:ascii="Times New Roman" w:eastAsia="黑体" w:hAnsi="Times New Roman"/>
      <w:kern w:val="2"/>
      <w:sz w:val="36"/>
      <w:szCs w:val="21"/>
      <w:lang w:val="en-US"/>
    </w:rPr>
  </w:style>
  <w:style w:type="paragraph" w:customStyle="1" w:styleId="1">
    <w:name w:val="附录样式1"/>
    <w:basedOn w:val="10"/>
    <w:next w:val="a"/>
    <w:uiPriority w:val="6"/>
    <w:qFormat/>
    <w:rsid w:val="000C2D22"/>
    <w:pPr>
      <w:numPr>
        <w:numId w:val="39"/>
      </w:numPr>
      <w:spacing w:line="360" w:lineRule="auto"/>
    </w:pPr>
    <w:rPr>
      <w:sz w:val="32"/>
    </w:rPr>
  </w:style>
  <w:style w:type="paragraph" w:customStyle="1" w:styleId="2">
    <w:name w:val="附录样式2"/>
    <w:basedOn w:val="20"/>
    <w:next w:val="a"/>
    <w:uiPriority w:val="6"/>
    <w:rsid w:val="00374F5F"/>
    <w:pPr>
      <w:numPr>
        <w:numId w:val="39"/>
      </w:numPr>
      <w:spacing w:before="0"/>
    </w:pPr>
  </w:style>
  <w:style w:type="paragraph" w:customStyle="1" w:styleId="3">
    <w:name w:val="附录样式3"/>
    <w:basedOn w:val="30"/>
    <w:next w:val="a"/>
    <w:uiPriority w:val="6"/>
    <w:qFormat/>
    <w:rsid w:val="00374F5F"/>
    <w:pPr>
      <w:numPr>
        <w:numId w:val="39"/>
      </w:numPr>
    </w:pPr>
  </w:style>
  <w:style w:type="paragraph" w:customStyle="1" w:styleId="4">
    <w:name w:val="附录样式4"/>
    <w:basedOn w:val="40"/>
    <w:next w:val="a"/>
    <w:uiPriority w:val="6"/>
    <w:qFormat/>
    <w:rsid w:val="00374F5F"/>
    <w:pPr>
      <w:numPr>
        <w:numId w:val="39"/>
      </w:numPr>
      <w:spacing w:before="80"/>
    </w:pPr>
  </w:style>
  <w:style w:type="paragraph" w:styleId="af5">
    <w:name w:val="footnote text"/>
    <w:link w:val="af6"/>
    <w:uiPriority w:val="99"/>
    <w:unhideWhenUsed/>
    <w:rsid w:val="00374F5F"/>
    <w:pPr>
      <w:snapToGrid w:val="0"/>
    </w:pPr>
    <w:rPr>
      <w:rFonts w:ascii="Times New Roman" w:hAnsi="Times New Roman"/>
      <w:kern w:val="2"/>
      <w:sz w:val="18"/>
      <w:szCs w:val="18"/>
      <w:lang w:val="en-US"/>
    </w:rPr>
  </w:style>
  <w:style w:type="character" w:customStyle="1" w:styleId="af6">
    <w:name w:val="脚注文本 字符"/>
    <w:link w:val="af5"/>
    <w:uiPriority w:val="99"/>
    <w:rsid w:val="00374F5F"/>
    <w:rPr>
      <w:rFonts w:ascii="Times New Roman" w:hAnsi="Times New Roman"/>
      <w:kern w:val="2"/>
      <w:sz w:val="18"/>
      <w:szCs w:val="18"/>
      <w:lang w:val="en-US" w:eastAsia="zh-CN" w:bidi="ar-SA"/>
    </w:rPr>
  </w:style>
  <w:style w:type="character" w:styleId="af7">
    <w:name w:val="footnote reference"/>
    <w:uiPriority w:val="99"/>
    <w:unhideWhenUsed/>
    <w:rsid w:val="00374F5F"/>
    <w:rPr>
      <w:vertAlign w:val="superscript"/>
    </w:rPr>
  </w:style>
  <w:style w:type="character" w:customStyle="1" w:styleId="af8">
    <w:name w:val="上标"/>
    <w:uiPriority w:val="2"/>
    <w:qFormat/>
    <w:rsid w:val="00374F5F"/>
    <w:rPr>
      <w:rFonts w:ascii="Times New Roman" w:hAnsi="Times New Roman"/>
      <w:vertAlign w:val="superscript"/>
    </w:rPr>
  </w:style>
  <w:style w:type="character" w:customStyle="1" w:styleId="af9">
    <w:name w:val="下标"/>
    <w:uiPriority w:val="2"/>
    <w:qFormat/>
    <w:rsid w:val="00374F5F"/>
    <w:rPr>
      <w:rFonts w:ascii="Times New Roman" w:hAnsi="Times New Roman"/>
      <w:vertAlign w:val="subscript"/>
    </w:rPr>
  </w:style>
  <w:style w:type="paragraph" w:customStyle="1" w:styleId="afa">
    <w:name w:val="正文强调"/>
    <w:next w:val="a"/>
    <w:qFormat/>
    <w:rsid w:val="00374F5F"/>
    <w:pPr>
      <w:keepNext/>
      <w:spacing w:line="360" w:lineRule="auto"/>
      <w:ind w:firstLineChars="200" w:firstLine="200"/>
    </w:pPr>
    <w:rPr>
      <w:rFonts w:ascii="Times New Roman" w:hAnsi="Times New Roman"/>
      <w:b/>
      <w:kern w:val="2"/>
      <w:sz w:val="24"/>
      <w:szCs w:val="21"/>
      <w:lang w:val="en-US"/>
    </w:rPr>
  </w:style>
  <w:style w:type="paragraph" w:customStyle="1" w:styleId="afb">
    <w:name w:val="正文项目列表"/>
    <w:next w:val="a"/>
    <w:qFormat/>
    <w:rsid w:val="00374F5F"/>
    <w:pPr>
      <w:spacing w:line="360" w:lineRule="auto"/>
    </w:pPr>
    <w:rPr>
      <w:rFonts w:ascii="Times New Roman" w:hAnsi="Times New Roman"/>
      <w:kern w:val="2"/>
      <w:sz w:val="24"/>
      <w:szCs w:val="21"/>
      <w:lang w:val="en-US"/>
    </w:rPr>
  </w:style>
  <w:style w:type="character" w:styleId="afc">
    <w:name w:val="endnote reference"/>
    <w:uiPriority w:val="99"/>
    <w:semiHidden/>
    <w:unhideWhenUsed/>
    <w:rsid w:val="00A520A3"/>
    <w:rPr>
      <w:vertAlign w:val="superscript"/>
    </w:rPr>
  </w:style>
  <w:style w:type="paragraph" w:styleId="afd">
    <w:name w:val="endnote text"/>
    <w:basedOn w:val="a"/>
    <w:link w:val="afe"/>
    <w:uiPriority w:val="99"/>
    <w:semiHidden/>
    <w:unhideWhenUsed/>
    <w:rsid w:val="009F1294"/>
    <w:pPr>
      <w:snapToGrid w:val="0"/>
      <w:jc w:val="left"/>
    </w:pPr>
    <w:rPr>
      <w:lang w:val="x-none" w:eastAsia="x-none"/>
    </w:rPr>
  </w:style>
  <w:style w:type="character" w:customStyle="1" w:styleId="afe">
    <w:name w:val="尾注文本 字符"/>
    <w:link w:val="afd"/>
    <w:uiPriority w:val="99"/>
    <w:semiHidden/>
    <w:rsid w:val="009F1294"/>
    <w:rPr>
      <w:rFonts w:ascii="Times New Roman" w:hAnsi="Times New Roman"/>
      <w:kern w:val="2"/>
      <w:sz w:val="24"/>
      <w:szCs w:val="21"/>
    </w:rPr>
  </w:style>
  <w:style w:type="character" w:customStyle="1" w:styleId="MTEquationSection">
    <w:name w:val="MTEquationSection"/>
    <w:rsid w:val="00AA4578"/>
    <w:rPr>
      <w:vanish w:val="0"/>
      <w:color w:val="FF0000"/>
    </w:rPr>
  </w:style>
  <w:style w:type="paragraph" w:styleId="aff">
    <w:name w:val="Balloon Text"/>
    <w:basedOn w:val="a"/>
    <w:link w:val="aff0"/>
    <w:uiPriority w:val="99"/>
    <w:semiHidden/>
    <w:unhideWhenUsed/>
    <w:rsid w:val="00D80924"/>
    <w:pPr>
      <w:spacing w:line="240" w:lineRule="auto"/>
    </w:pPr>
    <w:rPr>
      <w:sz w:val="18"/>
      <w:szCs w:val="18"/>
      <w:lang w:val="x-none" w:eastAsia="x-none"/>
    </w:rPr>
  </w:style>
  <w:style w:type="character" w:customStyle="1" w:styleId="aff0">
    <w:name w:val="批注框文本 字符"/>
    <w:link w:val="aff"/>
    <w:uiPriority w:val="99"/>
    <w:semiHidden/>
    <w:rsid w:val="00D80924"/>
    <w:rPr>
      <w:rFonts w:ascii="Times New Roman" w:hAnsi="Times New Roman"/>
      <w:kern w:val="2"/>
      <w:sz w:val="18"/>
      <w:szCs w:val="18"/>
    </w:rPr>
  </w:style>
  <w:style w:type="paragraph" w:styleId="TOC5">
    <w:name w:val="toc 5"/>
    <w:basedOn w:val="a"/>
    <w:next w:val="a"/>
    <w:autoRedefine/>
    <w:uiPriority w:val="39"/>
    <w:unhideWhenUsed/>
    <w:rsid w:val="007112A6"/>
    <w:pPr>
      <w:spacing w:line="240" w:lineRule="auto"/>
      <w:ind w:leftChars="800" w:left="1680" w:firstLineChars="0" w:firstLine="0"/>
      <w:textAlignment w:val="auto"/>
    </w:pPr>
    <w:rPr>
      <w:rFonts w:ascii="Calibri" w:hAnsi="Calibri"/>
      <w:sz w:val="21"/>
      <w:szCs w:val="22"/>
    </w:rPr>
  </w:style>
  <w:style w:type="paragraph" w:styleId="TOC6">
    <w:name w:val="toc 6"/>
    <w:basedOn w:val="a"/>
    <w:next w:val="a"/>
    <w:autoRedefine/>
    <w:uiPriority w:val="39"/>
    <w:unhideWhenUsed/>
    <w:rsid w:val="007112A6"/>
    <w:pPr>
      <w:spacing w:line="240" w:lineRule="auto"/>
      <w:ind w:leftChars="1000" w:left="2100" w:firstLineChars="0" w:firstLine="0"/>
      <w:textAlignment w:val="auto"/>
    </w:pPr>
    <w:rPr>
      <w:rFonts w:ascii="Calibri" w:hAnsi="Calibri"/>
      <w:sz w:val="21"/>
      <w:szCs w:val="22"/>
    </w:rPr>
  </w:style>
  <w:style w:type="paragraph" w:styleId="TOC7">
    <w:name w:val="toc 7"/>
    <w:basedOn w:val="a"/>
    <w:next w:val="a"/>
    <w:autoRedefine/>
    <w:uiPriority w:val="39"/>
    <w:unhideWhenUsed/>
    <w:rsid w:val="007112A6"/>
    <w:pPr>
      <w:spacing w:line="240" w:lineRule="auto"/>
      <w:ind w:leftChars="1200" w:left="2520" w:firstLineChars="0" w:firstLine="0"/>
      <w:textAlignment w:val="auto"/>
    </w:pPr>
    <w:rPr>
      <w:rFonts w:ascii="Calibri" w:hAnsi="Calibri"/>
      <w:sz w:val="21"/>
      <w:szCs w:val="22"/>
    </w:rPr>
  </w:style>
  <w:style w:type="paragraph" w:styleId="TOC8">
    <w:name w:val="toc 8"/>
    <w:basedOn w:val="a"/>
    <w:next w:val="a"/>
    <w:autoRedefine/>
    <w:uiPriority w:val="39"/>
    <w:unhideWhenUsed/>
    <w:rsid w:val="007112A6"/>
    <w:pPr>
      <w:spacing w:line="240" w:lineRule="auto"/>
      <w:ind w:leftChars="1400" w:left="2940" w:firstLineChars="0" w:firstLine="0"/>
      <w:textAlignment w:val="auto"/>
    </w:pPr>
    <w:rPr>
      <w:rFonts w:ascii="Calibri" w:hAnsi="Calibri"/>
      <w:sz w:val="21"/>
      <w:szCs w:val="22"/>
    </w:rPr>
  </w:style>
  <w:style w:type="paragraph" w:styleId="TOC9">
    <w:name w:val="toc 9"/>
    <w:basedOn w:val="a"/>
    <w:next w:val="a"/>
    <w:autoRedefine/>
    <w:uiPriority w:val="39"/>
    <w:unhideWhenUsed/>
    <w:rsid w:val="007112A6"/>
    <w:pPr>
      <w:spacing w:line="240" w:lineRule="auto"/>
      <w:ind w:leftChars="1600" w:left="3360" w:firstLineChars="0" w:firstLine="0"/>
      <w:textAlignment w:val="auto"/>
    </w:pPr>
    <w:rPr>
      <w:rFonts w:ascii="Calibri" w:hAnsi="Calibri"/>
      <w:sz w:val="21"/>
      <w:szCs w:val="22"/>
    </w:rPr>
  </w:style>
  <w:style w:type="character" w:styleId="aff1">
    <w:name w:val="FollowedHyperlink"/>
    <w:uiPriority w:val="99"/>
    <w:semiHidden/>
    <w:unhideWhenUsed/>
    <w:rsid w:val="00A752E6"/>
    <w:rPr>
      <w:color w:val="800080"/>
      <w:u w:val="single"/>
    </w:rPr>
  </w:style>
  <w:style w:type="paragraph" w:styleId="aff2">
    <w:name w:val="Normal (Web)"/>
    <w:basedOn w:val="a"/>
    <w:uiPriority w:val="99"/>
    <w:semiHidden/>
    <w:unhideWhenUsed/>
    <w:rsid w:val="00CC6142"/>
    <w:pPr>
      <w:widowControl/>
      <w:spacing w:before="100" w:beforeAutospacing="1" w:after="100" w:afterAutospacing="1" w:line="240" w:lineRule="auto"/>
      <w:ind w:firstLineChars="0" w:firstLine="0"/>
      <w:jc w:val="left"/>
      <w:textAlignment w:val="auto"/>
    </w:pPr>
    <w:rPr>
      <w:rFonts w:ascii="宋体" w:hAnsi="宋体" w:cs="宋体"/>
      <w:kern w:val="0"/>
      <w:szCs w:val="24"/>
    </w:rPr>
  </w:style>
  <w:style w:type="paragraph" w:styleId="HTML">
    <w:name w:val="HTML Preformatted"/>
    <w:basedOn w:val="a"/>
    <w:link w:val="HTML0"/>
    <w:uiPriority w:val="99"/>
    <w:semiHidden/>
    <w:unhideWhenUsed/>
    <w:rsid w:val="00B16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textAlignment w:val="auto"/>
    </w:pPr>
    <w:rPr>
      <w:rFonts w:ascii="宋体" w:hAnsi="宋体" w:cs="宋体"/>
      <w:kern w:val="0"/>
      <w:szCs w:val="24"/>
    </w:rPr>
  </w:style>
  <w:style w:type="character" w:customStyle="1" w:styleId="HTML0">
    <w:name w:val="HTML 预设格式 字符"/>
    <w:basedOn w:val="a0"/>
    <w:link w:val="HTML"/>
    <w:uiPriority w:val="99"/>
    <w:semiHidden/>
    <w:rsid w:val="00B16951"/>
    <w:rPr>
      <w:rFonts w:ascii="宋体" w:hAnsi="宋体" w:cs="宋体"/>
      <w:sz w:val="24"/>
      <w:szCs w:val="24"/>
      <w:lang w:val="en-US"/>
    </w:rPr>
  </w:style>
  <w:style w:type="paragraph" w:customStyle="1" w:styleId="aff3">
    <w:name w:val="参考文献正文"/>
    <w:basedOn w:val="a"/>
    <w:qFormat/>
    <w:rsid w:val="004B6057"/>
    <w:pPr>
      <w:spacing w:before="60" w:after="120" w:line="320" w:lineRule="exact"/>
      <w:ind w:firstLineChars="0" w:firstLine="0"/>
      <w:textAlignment w:val="auto"/>
    </w:pPr>
    <w:rPr>
      <w:sz w:val="21"/>
      <w:szCs w:val="24"/>
    </w:rPr>
  </w:style>
  <w:style w:type="paragraph" w:styleId="aff4">
    <w:name w:val="List Paragraph"/>
    <w:basedOn w:val="a"/>
    <w:uiPriority w:val="34"/>
    <w:qFormat/>
    <w:rsid w:val="0082458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7998">
      <w:bodyDiv w:val="1"/>
      <w:marLeft w:val="0"/>
      <w:marRight w:val="0"/>
      <w:marTop w:val="0"/>
      <w:marBottom w:val="0"/>
      <w:divBdr>
        <w:top w:val="none" w:sz="0" w:space="0" w:color="auto"/>
        <w:left w:val="none" w:sz="0" w:space="0" w:color="auto"/>
        <w:bottom w:val="none" w:sz="0" w:space="0" w:color="auto"/>
        <w:right w:val="none" w:sz="0" w:space="0" w:color="auto"/>
      </w:divBdr>
    </w:div>
    <w:div w:id="80371582">
      <w:bodyDiv w:val="1"/>
      <w:marLeft w:val="0"/>
      <w:marRight w:val="0"/>
      <w:marTop w:val="0"/>
      <w:marBottom w:val="0"/>
      <w:divBdr>
        <w:top w:val="none" w:sz="0" w:space="0" w:color="auto"/>
        <w:left w:val="none" w:sz="0" w:space="0" w:color="auto"/>
        <w:bottom w:val="none" w:sz="0" w:space="0" w:color="auto"/>
        <w:right w:val="none" w:sz="0" w:space="0" w:color="auto"/>
      </w:divBdr>
    </w:div>
    <w:div w:id="173999373">
      <w:bodyDiv w:val="1"/>
      <w:marLeft w:val="0"/>
      <w:marRight w:val="0"/>
      <w:marTop w:val="0"/>
      <w:marBottom w:val="0"/>
      <w:divBdr>
        <w:top w:val="none" w:sz="0" w:space="0" w:color="auto"/>
        <w:left w:val="none" w:sz="0" w:space="0" w:color="auto"/>
        <w:bottom w:val="none" w:sz="0" w:space="0" w:color="auto"/>
        <w:right w:val="none" w:sz="0" w:space="0" w:color="auto"/>
      </w:divBdr>
    </w:div>
    <w:div w:id="296301847">
      <w:bodyDiv w:val="1"/>
      <w:marLeft w:val="0"/>
      <w:marRight w:val="0"/>
      <w:marTop w:val="0"/>
      <w:marBottom w:val="0"/>
      <w:divBdr>
        <w:top w:val="none" w:sz="0" w:space="0" w:color="auto"/>
        <w:left w:val="none" w:sz="0" w:space="0" w:color="auto"/>
        <w:bottom w:val="none" w:sz="0" w:space="0" w:color="auto"/>
        <w:right w:val="none" w:sz="0" w:space="0" w:color="auto"/>
      </w:divBdr>
    </w:div>
    <w:div w:id="313605547">
      <w:bodyDiv w:val="1"/>
      <w:marLeft w:val="0"/>
      <w:marRight w:val="0"/>
      <w:marTop w:val="0"/>
      <w:marBottom w:val="0"/>
      <w:divBdr>
        <w:top w:val="none" w:sz="0" w:space="0" w:color="auto"/>
        <w:left w:val="none" w:sz="0" w:space="0" w:color="auto"/>
        <w:bottom w:val="none" w:sz="0" w:space="0" w:color="auto"/>
        <w:right w:val="none" w:sz="0" w:space="0" w:color="auto"/>
      </w:divBdr>
    </w:div>
    <w:div w:id="325020283">
      <w:bodyDiv w:val="1"/>
      <w:marLeft w:val="0"/>
      <w:marRight w:val="0"/>
      <w:marTop w:val="0"/>
      <w:marBottom w:val="0"/>
      <w:divBdr>
        <w:top w:val="none" w:sz="0" w:space="0" w:color="auto"/>
        <w:left w:val="none" w:sz="0" w:space="0" w:color="auto"/>
        <w:bottom w:val="none" w:sz="0" w:space="0" w:color="auto"/>
        <w:right w:val="none" w:sz="0" w:space="0" w:color="auto"/>
      </w:divBdr>
    </w:div>
    <w:div w:id="430011666">
      <w:bodyDiv w:val="1"/>
      <w:marLeft w:val="0"/>
      <w:marRight w:val="0"/>
      <w:marTop w:val="0"/>
      <w:marBottom w:val="0"/>
      <w:divBdr>
        <w:top w:val="none" w:sz="0" w:space="0" w:color="auto"/>
        <w:left w:val="none" w:sz="0" w:space="0" w:color="auto"/>
        <w:bottom w:val="none" w:sz="0" w:space="0" w:color="auto"/>
        <w:right w:val="none" w:sz="0" w:space="0" w:color="auto"/>
      </w:divBdr>
    </w:div>
    <w:div w:id="488710042">
      <w:bodyDiv w:val="1"/>
      <w:marLeft w:val="0"/>
      <w:marRight w:val="0"/>
      <w:marTop w:val="0"/>
      <w:marBottom w:val="0"/>
      <w:divBdr>
        <w:top w:val="none" w:sz="0" w:space="0" w:color="auto"/>
        <w:left w:val="none" w:sz="0" w:space="0" w:color="auto"/>
        <w:bottom w:val="none" w:sz="0" w:space="0" w:color="auto"/>
        <w:right w:val="none" w:sz="0" w:space="0" w:color="auto"/>
      </w:divBdr>
    </w:div>
    <w:div w:id="495926617">
      <w:bodyDiv w:val="1"/>
      <w:marLeft w:val="0"/>
      <w:marRight w:val="0"/>
      <w:marTop w:val="0"/>
      <w:marBottom w:val="0"/>
      <w:divBdr>
        <w:top w:val="none" w:sz="0" w:space="0" w:color="auto"/>
        <w:left w:val="none" w:sz="0" w:space="0" w:color="auto"/>
        <w:bottom w:val="none" w:sz="0" w:space="0" w:color="auto"/>
        <w:right w:val="none" w:sz="0" w:space="0" w:color="auto"/>
      </w:divBdr>
    </w:div>
    <w:div w:id="499540049">
      <w:bodyDiv w:val="1"/>
      <w:marLeft w:val="0"/>
      <w:marRight w:val="0"/>
      <w:marTop w:val="0"/>
      <w:marBottom w:val="0"/>
      <w:divBdr>
        <w:top w:val="none" w:sz="0" w:space="0" w:color="auto"/>
        <w:left w:val="none" w:sz="0" w:space="0" w:color="auto"/>
        <w:bottom w:val="none" w:sz="0" w:space="0" w:color="auto"/>
        <w:right w:val="none" w:sz="0" w:space="0" w:color="auto"/>
      </w:divBdr>
    </w:div>
    <w:div w:id="514803509">
      <w:bodyDiv w:val="1"/>
      <w:marLeft w:val="0"/>
      <w:marRight w:val="0"/>
      <w:marTop w:val="0"/>
      <w:marBottom w:val="0"/>
      <w:divBdr>
        <w:top w:val="none" w:sz="0" w:space="0" w:color="auto"/>
        <w:left w:val="none" w:sz="0" w:space="0" w:color="auto"/>
        <w:bottom w:val="none" w:sz="0" w:space="0" w:color="auto"/>
        <w:right w:val="none" w:sz="0" w:space="0" w:color="auto"/>
      </w:divBdr>
    </w:div>
    <w:div w:id="558711803">
      <w:bodyDiv w:val="1"/>
      <w:marLeft w:val="0"/>
      <w:marRight w:val="0"/>
      <w:marTop w:val="0"/>
      <w:marBottom w:val="0"/>
      <w:divBdr>
        <w:top w:val="none" w:sz="0" w:space="0" w:color="auto"/>
        <w:left w:val="none" w:sz="0" w:space="0" w:color="auto"/>
        <w:bottom w:val="none" w:sz="0" w:space="0" w:color="auto"/>
        <w:right w:val="none" w:sz="0" w:space="0" w:color="auto"/>
      </w:divBdr>
    </w:div>
    <w:div w:id="624433036">
      <w:bodyDiv w:val="1"/>
      <w:marLeft w:val="0"/>
      <w:marRight w:val="0"/>
      <w:marTop w:val="0"/>
      <w:marBottom w:val="0"/>
      <w:divBdr>
        <w:top w:val="none" w:sz="0" w:space="0" w:color="auto"/>
        <w:left w:val="none" w:sz="0" w:space="0" w:color="auto"/>
        <w:bottom w:val="none" w:sz="0" w:space="0" w:color="auto"/>
        <w:right w:val="none" w:sz="0" w:space="0" w:color="auto"/>
      </w:divBdr>
    </w:div>
    <w:div w:id="645477598">
      <w:bodyDiv w:val="1"/>
      <w:marLeft w:val="0"/>
      <w:marRight w:val="0"/>
      <w:marTop w:val="0"/>
      <w:marBottom w:val="0"/>
      <w:divBdr>
        <w:top w:val="none" w:sz="0" w:space="0" w:color="auto"/>
        <w:left w:val="none" w:sz="0" w:space="0" w:color="auto"/>
        <w:bottom w:val="none" w:sz="0" w:space="0" w:color="auto"/>
        <w:right w:val="none" w:sz="0" w:space="0" w:color="auto"/>
      </w:divBdr>
    </w:div>
    <w:div w:id="646251791">
      <w:bodyDiv w:val="1"/>
      <w:marLeft w:val="0"/>
      <w:marRight w:val="0"/>
      <w:marTop w:val="0"/>
      <w:marBottom w:val="0"/>
      <w:divBdr>
        <w:top w:val="none" w:sz="0" w:space="0" w:color="auto"/>
        <w:left w:val="none" w:sz="0" w:space="0" w:color="auto"/>
        <w:bottom w:val="none" w:sz="0" w:space="0" w:color="auto"/>
        <w:right w:val="none" w:sz="0" w:space="0" w:color="auto"/>
      </w:divBdr>
    </w:div>
    <w:div w:id="697193625">
      <w:bodyDiv w:val="1"/>
      <w:marLeft w:val="0"/>
      <w:marRight w:val="0"/>
      <w:marTop w:val="0"/>
      <w:marBottom w:val="0"/>
      <w:divBdr>
        <w:top w:val="none" w:sz="0" w:space="0" w:color="auto"/>
        <w:left w:val="none" w:sz="0" w:space="0" w:color="auto"/>
        <w:bottom w:val="none" w:sz="0" w:space="0" w:color="auto"/>
        <w:right w:val="none" w:sz="0" w:space="0" w:color="auto"/>
      </w:divBdr>
    </w:div>
    <w:div w:id="705570587">
      <w:bodyDiv w:val="1"/>
      <w:marLeft w:val="0"/>
      <w:marRight w:val="0"/>
      <w:marTop w:val="0"/>
      <w:marBottom w:val="0"/>
      <w:divBdr>
        <w:top w:val="none" w:sz="0" w:space="0" w:color="auto"/>
        <w:left w:val="none" w:sz="0" w:space="0" w:color="auto"/>
        <w:bottom w:val="none" w:sz="0" w:space="0" w:color="auto"/>
        <w:right w:val="none" w:sz="0" w:space="0" w:color="auto"/>
      </w:divBdr>
    </w:div>
    <w:div w:id="753666135">
      <w:bodyDiv w:val="1"/>
      <w:marLeft w:val="0"/>
      <w:marRight w:val="0"/>
      <w:marTop w:val="0"/>
      <w:marBottom w:val="0"/>
      <w:divBdr>
        <w:top w:val="none" w:sz="0" w:space="0" w:color="auto"/>
        <w:left w:val="none" w:sz="0" w:space="0" w:color="auto"/>
        <w:bottom w:val="none" w:sz="0" w:space="0" w:color="auto"/>
        <w:right w:val="none" w:sz="0" w:space="0" w:color="auto"/>
      </w:divBdr>
    </w:div>
    <w:div w:id="760184190">
      <w:bodyDiv w:val="1"/>
      <w:marLeft w:val="0"/>
      <w:marRight w:val="0"/>
      <w:marTop w:val="0"/>
      <w:marBottom w:val="0"/>
      <w:divBdr>
        <w:top w:val="none" w:sz="0" w:space="0" w:color="auto"/>
        <w:left w:val="none" w:sz="0" w:space="0" w:color="auto"/>
        <w:bottom w:val="none" w:sz="0" w:space="0" w:color="auto"/>
        <w:right w:val="none" w:sz="0" w:space="0" w:color="auto"/>
      </w:divBdr>
    </w:div>
    <w:div w:id="79163466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90">
          <w:marLeft w:val="0"/>
          <w:marRight w:val="0"/>
          <w:marTop w:val="0"/>
          <w:marBottom w:val="0"/>
          <w:divBdr>
            <w:top w:val="none" w:sz="0" w:space="0" w:color="auto"/>
            <w:left w:val="none" w:sz="0" w:space="0" w:color="auto"/>
            <w:bottom w:val="none" w:sz="0" w:space="0" w:color="auto"/>
            <w:right w:val="none" w:sz="0" w:space="0" w:color="auto"/>
          </w:divBdr>
          <w:divsChild>
            <w:div w:id="904268125">
              <w:marLeft w:val="0"/>
              <w:marRight w:val="0"/>
              <w:marTop w:val="0"/>
              <w:marBottom w:val="0"/>
              <w:divBdr>
                <w:top w:val="none" w:sz="0" w:space="0" w:color="auto"/>
                <w:left w:val="none" w:sz="0" w:space="0" w:color="auto"/>
                <w:bottom w:val="none" w:sz="0" w:space="0" w:color="auto"/>
                <w:right w:val="none" w:sz="0" w:space="0" w:color="auto"/>
              </w:divBdr>
              <w:divsChild>
                <w:div w:id="1331716511">
                  <w:marLeft w:val="0"/>
                  <w:marRight w:val="0"/>
                  <w:marTop w:val="0"/>
                  <w:marBottom w:val="0"/>
                  <w:divBdr>
                    <w:top w:val="none" w:sz="0" w:space="0" w:color="auto"/>
                    <w:left w:val="none" w:sz="0" w:space="0" w:color="auto"/>
                    <w:bottom w:val="none" w:sz="0" w:space="0" w:color="auto"/>
                    <w:right w:val="none" w:sz="0" w:space="0" w:color="auto"/>
                  </w:divBdr>
                  <w:divsChild>
                    <w:div w:id="1987275532">
                      <w:marLeft w:val="0"/>
                      <w:marRight w:val="0"/>
                      <w:marTop w:val="0"/>
                      <w:marBottom w:val="0"/>
                      <w:divBdr>
                        <w:top w:val="none" w:sz="0" w:space="0" w:color="auto"/>
                        <w:left w:val="none" w:sz="0" w:space="0" w:color="auto"/>
                        <w:bottom w:val="none" w:sz="0" w:space="0" w:color="auto"/>
                        <w:right w:val="none" w:sz="0" w:space="0" w:color="auto"/>
                      </w:divBdr>
                      <w:divsChild>
                        <w:div w:id="1115562056">
                          <w:marLeft w:val="0"/>
                          <w:marRight w:val="0"/>
                          <w:marTop w:val="0"/>
                          <w:marBottom w:val="0"/>
                          <w:divBdr>
                            <w:top w:val="none" w:sz="0" w:space="0" w:color="auto"/>
                            <w:left w:val="none" w:sz="0" w:space="0" w:color="auto"/>
                            <w:bottom w:val="none" w:sz="0" w:space="0" w:color="auto"/>
                            <w:right w:val="none" w:sz="0" w:space="0" w:color="auto"/>
                          </w:divBdr>
                          <w:divsChild>
                            <w:div w:id="1021514932">
                              <w:marLeft w:val="0"/>
                              <w:marRight w:val="0"/>
                              <w:marTop w:val="75"/>
                              <w:marBottom w:val="75"/>
                              <w:divBdr>
                                <w:top w:val="none" w:sz="0" w:space="0" w:color="auto"/>
                                <w:left w:val="none" w:sz="0" w:space="0" w:color="auto"/>
                                <w:bottom w:val="none" w:sz="0" w:space="0" w:color="auto"/>
                                <w:right w:val="none" w:sz="0" w:space="0" w:color="auto"/>
                              </w:divBdr>
                              <w:divsChild>
                                <w:div w:id="1836726945">
                                  <w:marLeft w:val="0"/>
                                  <w:marRight w:val="0"/>
                                  <w:marTop w:val="0"/>
                                  <w:marBottom w:val="0"/>
                                  <w:divBdr>
                                    <w:top w:val="none" w:sz="0" w:space="0" w:color="auto"/>
                                    <w:left w:val="none" w:sz="0" w:space="0" w:color="auto"/>
                                    <w:bottom w:val="none" w:sz="0" w:space="0" w:color="auto"/>
                                    <w:right w:val="none" w:sz="0" w:space="0" w:color="auto"/>
                                  </w:divBdr>
                                  <w:divsChild>
                                    <w:div w:id="1931693001">
                                      <w:marLeft w:val="0"/>
                                      <w:marRight w:val="0"/>
                                      <w:marTop w:val="0"/>
                                      <w:marBottom w:val="0"/>
                                      <w:divBdr>
                                        <w:top w:val="none" w:sz="0" w:space="0" w:color="auto"/>
                                        <w:left w:val="none" w:sz="0" w:space="0" w:color="auto"/>
                                        <w:bottom w:val="none" w:sz="0" w:space="0" w:color="auto"/>
                                        <w:right w:val="none" w:sz="0" w:space="0" w:color="auto"/>
                                      </w:divBdr>
                                      <w:divsChild>
                                        <w:div w:id="868957184">
                                          <w:marLeft w:val="0"/>
                                          <w:marRight w:val="0"/>
                                          <w:marTop w:val="0"/>
                                          <w:marBottom w:val="75"/>
                                          <w:divBdr>
                                            <w:top w:val="none" w:sz="0" w:space="0" w:color="auto"/>
                                            <w:left w:val="none" w:sz="0" w:space="0" w:color="auto"/>
                                            <w:bottom w:val="none" w:sz="0" w:space="0" w:color="auto"/>
                                            <w:right w:val="none" w:sz="0" w:space="0" w:color="auto"/>
                                          </w:divBdr>
                                          <w:divsChild>
                                            <w:div w:id="21377958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687941">
      <w:bodyDiv w:val="1"/>
      <w:marLeft w:val="0"/>
      <w:marRight w:val="0"/>
      <w:marTop w:val="0"/>
      <w:marBottom w:val="0"/>
      <w:divBdr>
        <w:top w:val="none" w:sz="0" w:space="0" w:color="auto"/>
        <w:left w:val="none" w:sz="0" w:space="0" w:color="auto"/>
        <w:bottom w:val="none" w:sz="0" w:space="0" w:color="auto"/>
        <w:right w:val="none" w:sz="0" w:space="0" w:color="auto"/>
      </w:divBdr>
    </w:div>
    <w:div w:id="831877150">
      <w:bodyDiv w:val="1"/>
      <w:marLeft w:val="0"/>
      <w:marRight w:val="0"/>
      <w:marTop w:val="0"/>
      <w:marBottom w:val="0"/>
      <w:divBdr>
        <w:top w:val="none" w:sz="0" w:space="0" w:color="auto"/>
        <w:left w:val="none" w:sz="0" w:space="0" w:color="auto"/>
        <w:bottom w:val="none" w:sz="0" w:space="0" w:color="auto"/>
        <w:right w:val="none" w:sz="0" w:space="0" w:color="auto"/>
      </w:divBdr>
    </w:div>
    <w:div w:id="965936252">
      <w:bodyDiv w:val="1"/>
      <w:marLeft w:val="0"/>
      <w:marRight w:val="0"/>
      <w:marTop w:val="0"/>
      <w:marBottom w:val="0"/>
      <w:divBdr>
        <w:top w:val="none" w:sz="0" w:space="0" w:color="auto"/>
        <w:left w:val="none" w:sz="0" w:space="0" w:color="auto"/>
        <w:bottom w:val="none" w:sz="0" w:space="0" w:color="auto"/>
        <w:right w:val="none" w:sz="0" w:space="0" w:color="auto"/>
      </w:divBdr>
    </w:div>
    <w:div w:id="1121344944">
      <w:bodyDiv w:val="1"/>
      <w:marLeft w:val="0"/>
      <w:marRight w:val="0"/>
      <w:marTop w:val="0"/>
      <w:marBottom w:val="0"/>
      <w:divBdr>
        <w:top w:val="none" w:sz="0" w:space="0" w:color="auto"/>
        <w:left w:val="none" w:sz="0" w:space="0" w:color="auto"/>
        <w:bottom w:val="none" w:sz="0" w:space="0" w:color="auto"/>
        <w:right w:val="none" w:sz="0" w:space="0" w:color="auto"/>
      </w:divBdr>
    </w:div>
    <w:div w:id="1123424554">
      <w:bodyDiv w:val="1"/>
      <w:marLeft w:val="0"/>
      <w:marRight w:val="0"/>
      <w:marTop w:val="0"/>
      <w:marBottom w:val="0"/>
      <w:divBdr>
        <w:top w:val="none" w:sz="0" w:space="0" w:color="auto"/>
        <w:left w:val="none" w:sz="0" w:space="0" w:color="auto"/>
        <w:bottom w:val="none" w:sz="0" w:space="0" w:color="auto"/>
        <w:right w:val="none" w:sz="0" w:space="0" w:color="auto"/>
      </w:divBdr>
    </w:div>
    <w:div w:id="1143934541">
      <w:bodyDiv w:val="1"/>
      <w:marLeft w:val="0"/>
      <w:marRight w:val="0"/>
      <w:marTop w:val="0"/>
      <w:marBottom w:val="0"/>
      <w:divBdr>
        <w:top w:val="none" w:sz="0" w:space="0" w:color="auto"/>
        <w:left w:val="none" w:sz="0" w:space="0" w:color="auto"/>
        <w:bottom w:val="none" w:sz="0" w:space="0" w:color="auto"/>
        <w:right w:val="none" w:sz="0" w:space="0" w:color="auto"/>
      </w:divBdr>
    </w:div>
    <w:div w:id="1207793651">
      <w:bodyDiv w:val="1"/>
      <w:marLeft w:val="0"/>
      <w:marRight w:val="0"/>
      <w:marTop w:val="0"/>
      <w:marBottom w:val="0"/>
      <w:divBdr>
        <w:top w:val="none" w:sz="0" w:space="0" w:color="auto"/>
        <w:left w:val="none" w:sz="0" w:space="0" w:color="auto"/>
        <w:bottom w:val="none" w:sz="0" w:space="0" w:color="auto"/>
        <w:right w:val="none" w:sz="0" w:space="0" w:color="auto"/>
      </w:divBdr>
    </w:div>
    <w:div w:id="1229925222">
      <w:bodyDiv w:val="1"/>
      <w:marLeft w:val="0"/>
      <w:marRight w:val="0"/>
      <w:marTop w:val="0"/>
      <w:marBottom w:val="0"/>
      <w:divBdr>
        <w:top w:val="none" w:sz="0" w:space="0" w:color="auto"/>
        <w:left w:val="none" w:sz="0" w:space="0" w:color="auto"/>
        <w:bottom w:val="none" w:sz="0" w:space="0" w:color="auto"/>
        <w:right w:val="none" w:sz="0" w:space="0" w:color="auto"/>
      </w:divBdr>
    </w:div>
    <w:div w:id="1386107272">
      <w:bodyDiv w:val="1"/>
      <w:marLeft w:val="0"/>
      <w:marRight w:val="0"/>
      <w:marTop w:val="0"/>
      <w:marBottom w:val="0"/>
      <w:divBdr>
        <w:top w:val="none" w:sz="0" w:space="0" w:color="auto"/>
        <w:left w:val="none" w:sz="0" w:space="0" w:color="auto"/>
        <w:bottom w:val="none" w:sz="0" w:space="0" w:color="auto"/>
        <w:right w:val="none" w:sz="0" w:space="0" w:color="auto"/>
      </w:divBdr>
    </w:div>
    <w:div w:id="1501431816">
      <w:bodyDiv w:val="1"/>
      <w:marLeft w:val="0"/>
      <w:marRight w:val="0"/>
      <w:marTop w:val="0"/>
      <w:marBottom w:val="0"/>
      <w:divBdr>
        <w:top w:val="none" w:sz="0" w:space="0" w:color="auto"/>
        <w:left w:val="none" w:sz="0" w:space="0" w:color="auto"/>
        <w:bottom w:val="none" w:sz="0" w:space="0" w:color="auto"/>
        <w:right w:val="none" w:sz="0" w:space="0" w:color="auto"/>
      </w:divBdr>
    </w:div>
    <w:div w:id="1502702458">
      <w:bodyDiv w:val="1"/>
      <w:marLeft w:val="0"/>
      <w:marRight w:val="0"/>
      <w:marTop w:val="0"/>
      <w:marBottom w:val="0"/>
      <w:divBdr>
        <w:top w:val="none" w:sz="0" w:space="0" w:color="auto"/>
        <w:left w:val="none" w:sz="0" w:space="0" w:color="auto"/>
        <w:bottom w:val="none" w:sz="0" w:space="0" w:color="auto"/>
        <w:right w:val="none" w:sz="0" w:space="0" w:color="auto"/>
      </w:divBdr>
    </w:div>
    <w:div w:id="1648049515">
      <w:bodyDiv w:val="1"/>
      <w:marLeft w:val="0"/>
      <w:marRight w:val="0"/>
      <w:marTop w:val="0"/>
      <w:marBottom w:val="0"/>
      <w:divBdr>
        <w:top w:val="none" w:sz="0" w:space="0" w:color="auto"/>
        <w:left w:val="none" w:sz="0" w:space="0" w:color="auto"/>
        <w:bottom w:val="none" w:sz="0" w:space="0" w:color="auto"/>
        <w:right w:val="none" w:sz="0" w:space="0" w:color="auto"/>
      </w:divBdr>
    </w:div>
    <w:div w:id="1739937857">
      <w:bodyDiv w:val="1"/>
      <w:marLeft w:val="0"/>
      <w:marRight w:val="0"/>
      <w:marTop w:val="0"/>
      <w:marBottom w:val="0"/>
      <w:divBdr>
        <w:top w:val="none" w:sz="0" w:space="0" w:color="auto"/>
        <w:left w:val="none" w:sz="0" w:space="0" w:color="auto"/>
        <w:bottom w:val="none" w:sz="0" w:space="0" w:color="auto"/>
        <w:right w:val="none" w:sz="0" w:space="0" w:color="auto"/>
      </w:divBdr>
    </w:div>
    <w:div w:id="1762415125">
      <w:bodyDiv w:val="1"/>
      <w:marLeft w:val="0"/>
      <w:marRight w:val="0"/>
      <w:marTop w:val="0"/>
      <w:marBottom w:val="0"/>
      <w:divBdr>
        <w:top w:val="none" w:sz="0" w:space="0" w:color="auto"/>
        <w:left w:val="none" w:sz="0" w:space="0" w:color="auto"/>
        <w:bottom w:val="none" w:sz="0" w:space="0" w:color="auto"/>
        <w:right w:val="none" w:sz="0" w:space="0" w:color="auto"/>
      </w:divBdr>
    </w:div>
    <w:div w:id="1842356941">
      <w:bodyDiv w:val="1"/>
      <w:marLeft w:val="0"/>
      <w:marRight w:val="0"/>
      <w:marTop w:val="0"/>
      <w:marBottom w:val="0"/>
      <w:divBdr>
        <w:top w:val="none" w:sz="0" w:space="0" w:color="auto"/>
        <w:left w:val="none" w:sz="0" w:space="0" w:color="auto"/>
        <w:bottom w:val="none" w:sz="0" w:space="0" w:color="auto"/>
        <w:right w:val="none" w:sz="0" w:space="0" w:color="auto"/>
      </w:divBdr>
    </w:div>
    <w:div w:id="1863080965">
      <w:bodyDiv w:val="1"/>
      <w:marLeft w:val="0"/>
      <w:marRight w:val="0"/>
      <w:marTop w:val="0"/>
      <w:marBottom w:val="0"/>
      <w:divBdr>
        <w:top w:val="none" w:sz="0" w:space="0" w:color="auto"/>
        <w:left w:val="none" w:sz="0" w:space="0" w:color="auto"/>
        <w:bottom w:val="none" w:sz="0" w:space="0" w:color="auto"/>
        <w:right w:val="none" w:sz="0" w:space="0" w:color="auto"/>
      </w:divBdr>
    </w:div>
    <w:div w:id="1949044359">
      <w:bodyDiv w:val="1"/>
      <w:marLeft w:val="0"/>
      <w:marRight w:val="0"/>
      <w:marTop w:val="0"/>
      <w:marBottom w:val="0"/>
      <w:divBdr>
        <w:top w:val="none" w:sz="0" w:space="0" w:color="auto"/>
        <w:left w:val="none" w:sz="0" w:space="0" w:color="auto"/>
        <w:bottom w:val="none" w:sz="0" w:space="0" w:color="auto"/>
        <w:right w:val="none" w:sz="0" w:space="0" w:color="auto"/>
      </w:divBdr>
    </w:div>
    <w:div w:id="1964725866">
      <w:bodyDiv w:val="1"/>
      <w:marLeft w:val="0"/>
      <w:marRight w:val="0"/>
      <w:marTop w:val="0"/>
      <w:marBottom w:val="0"/>
      <w:divBdr>
        <w:top w:val="none" w:sz="0" w:space="0" w:color="auto"/>
        <w:left w:val="none" w:sz="0" w:space="0" w:color="auto"/>
        <w:bottom w:val="none" w:sz="0" w:space="0" w:color="auto"/>
        <w:right w:val="none" w:sz="0" w:space="0" w:color="auto"/>
      </w:divBdr>
    </w:div>
    <w:div w:id="1967657705">
      <w:bodyDiv w:val="1"/>
      <w:marLeft w:val="0"/>
      <w:marRight w:val="0"/>
      <w:marTop w:val="0"/>
      <w:marBottom w:val="0"/>
      <w:divBdr>
        <w:top w:val="none" w:sz="0" w:space="0" w:color="auto"/>
        <w:left w:val="none" w:sz="0" w:space="0" w:color="auto"/>
        <w:bottom w:val="none" w:sz="0" w:space="0" w:color="auto"/>
        <w:right w:val="none" w:sz="0" w:space="0" w:color="auto"/>
      </w:divBdr>
    </w:div>
    <w:div w:id="1968928536">
      <w:bodyDiv w:val="1"/>
      <w:marLeft w:val="0"/>
      <w:marRight w:val="0"/>
      <w:marTop w:val="0"/>
      <w:marBottom w:val="0"/>
      <w:divBdr>
        <w:top w:val="none" w:sz="0" w:space="0" w:color="auto"/>
        <w:left w:val="none" w:sz="0" w:space="0" w:color="auto"/>
        <w:bottom w:val="none" w:sz="0" w:space="0" w:color="auto"/>
        <w:right w:val="none" w:sz="0" w:space="0" w:color="auto"/>
      </w:divBdr>
    </w:div>
    <w:div w:id="2017344974">
      <w:bodyDiv w:val="1"/>
      <w:marLeft w:val="0"/>
      <w:marRight w:val="0"/>
      <w:marTop w:val="0"/>
      <w:marBottom w:val="0"/>
      <w:divBdr>
        <w:top w:val="none" w:sz="0" w:space="0" w:color="auto"/>
        <w:left w:val="none" w:sz="0" w:space="0" w:color="auto"/>
        <w:bottom w:val="none" w:sz="0" w:space="0" w:color="auto"/>
        <w:right w:val="none" w:sz="0" w:space="0" w:color="auto"/>
      </w:divBdr>
    </w:div>
    <w:div w:id="2032997744">
      <w:bodyDiv w:val="1"/>
      <w:marLeft w:val="0"/>
      <w:marRight w:val="0"/>
      <w:marTop w:val="0"/>
      <w:marBottom w:val="0"/>
      <w:divBdr>
        <w:top w:val="none" w:sz="0" w:space="0" w:color="auto"/>
        <w:left w:val="none" w:sz="0" w:space="0" w:color="auto"/>
        <w:bottom w:val="none" w:sz="0" w:space="0" w:color="auto"/>
        <w:right w:val="none" w:sz="0" w:space="0" w:color="auto"/>
      </w:divBdr>
    </w:div>
    <w:div w:id="2077318977">
      <w:bodyDiv w:val="1"/>
      <w:marLeft w:val="0"/>
      <w:marRight w:val="0"/>
      <w:marTop w:val="0"/>
      <w:marBottom w:val="0"/>
      <w:divBdr>
        <w:top w:val="none" w:sz="0" w:space="0" w:color="auto"/>
        <w:left w:val="none" w:sz="0" w:space="0" w:color="auto"/>
        <w:bottom w:val="none" w:sz="0" w:space="0" w:color="auto"/>
        <w:right w:val="none" w:sz="0" w:space="0" w:color="auto"/>
      </w:divBdr>
    </w:div>
    <w:div w:id="208745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huanlan.zhihu.com/p/45415824"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g\Desktop\&#25968;&#25454;&#25366;&#25496;&#8216;\&#25968;&#25454;&#25366;&#25496;&#26399;&#264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647AA-5D6D-49CF-95DB-0FACC2E7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数据挖掘期末.dotx</Template>
  <TotalTime>323</TotalTime>
  <Pages>16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北京大学硕士学位论文模板</vt:lpstr>
    </vt:vector>
  </TitlesOfParts>
  <Company>北京大学</Company>
  <LinksUpToDate>false</LinksUpToDate>
  <CharactersWithSpaces>4479</CharactersWithSpaces>
  <SharedDoc>false</SharedDoc>
  <HLinks>
    <vt:vector size="216" baseType="variant">
      <vt:variant>
        <vt:i4>1638454</vt:i4>
      </vt:variant>
      <vt:variant>
        <vt:i4>218</vt:i4>
      </vt:variant>
      <vt:variant>
        <vt:i4>0</vt:i4>
      </vt:variant>
      <vt:variant>
        <vt:i4>5</vt:i4>
      </vt:variant>
      <vt:variant>
        <vt:lpwstr/>
      </vt:variant>
      <vt:variant>
        <vt:lpwstr>_Toc345588873</vt:lpwstr>
      </vt:variant>
      <vt:variant>
        <vt:i4>1638454</vt:i4>
      </vt:variant>
      <vt:variant>
        <vt:i4>209</vt:i4>
      </vt:variant>
      <vt:variant>
        <vt:i4>0</vt:i4>
      </vt:variant>
      <vt:variant>
        <vt:i4>5</vt:i4>
      </vt:variant>
      <vt:variant>
        <vt:lpwstr/>
      </vt:variant>
      <vt:variant>
        <vt:lpwstr>_Toc345588872</vt:lpwstr>
      </vt:variant>
      <vt:variant>
        <vt:i4>1638454</vt:i4>
      </vt:variant>
      <vt:variant>
        <vt:i4>200</vt:i4>
      </vt:variant>
      <vt:variant>
        <vt:i4>0</vt:i4>
      </vt:variant>
      <vt:variant>
        <vt:i4>5</vt:i4>
      </vt:variant>
      <vt:variant>
        <vt:lpwstr/>
      </vt:variant>
      <vt:variant>
        <vt:lpwstr>_Toc345588871</vt:lpwstr>
      </vt:variant>
      <vt:variant>
        <vt:i4>1638454</vt:i4>
      </vt:variant>
      <vt:variant>
        <vt:i4>194</vt:i4>
      </vt:variant>
      <vt:variant>
        <vt:i4>0</vt:i4>
      </vt:variant>
      <vt:variant>
        <vt:i4>5</vt:i4>
      </vt:variant>
      <vt:variant>
        <vt:lpwstr/>
      </vt:variant>
      <vt:variant>
        <vt:lpwstr>_Toc345588870</vt:lpwstr>
      </vt:variant>
      <vt:variant>
        <vt:i4>1572918</vt:i4>
      </vt:variant>
      <vt:variant>
        <vt:i4>188</vt:i4>
      </vt:variant>
      <vt:variant>
        <vt:i4>0</vt:i4>
      </vt:variant>
      <vt:variant>
        <vt:i4>5</vt:i4>
      </vt:variant>
      <vt:variant>
        <vt:lpwstr/>
      </vt:variant>
      <vt:variant>
        <vt:lpwstr>_Toc345588869</vt:lpwstr>
      </vt:variant>
      <vt:variant>
        <vt:i4>1572918</vt:i4>
      </vt:variant>
      <vt:variant>
        <vt:i4>182</vt:i4>
      </vt:variant>
      <vt:variant>
        <vt:i4>0</vt:i4>
      </vt:variant>
      <vt:variant>
        <vt:i4>5</vt:i4>
      </vt:variant>
      <vt:variant>
        <vt:lpwstr/>
      </vt:variant>
      <vt:variant>
        <vt:lpwstr>_Toc345588868</vt:lpwstr>
      </vt:variant>
      <vt:variant>
        <vt:i4>1572918</vt:i4>
      </vt:variant>
      <vt:variant>
        <vt:i4>176</vt:i4>
      </vt:variant>
      <vt:variant>
        <vt:i4>0</vt:i4>
      </vt:variant>
      <vt:variant>
        <vt:i4>5</vt:i4>
      </vt:variant>
      <vt:variant>
        <vt:lpwstr/>
      </vt:variant>
      <vt:variant>
        <vt:lpwstr>_Toc345588867</vt:lpwstr>
      </vt:variant>
      <vt:variant>
        <vt:i4>1572918</vt:i4>
      </vt:variant>
      <vt:variant>
        <vt:i4>170</vt:i4>
      </vt:variant>
      <vt:variant>
        <vt:i4>0</vt:i4>
      </vt:variant>
      <vt:variant>
        <vt:i4>5</vt:i4>
      </vt:variant>
      <vt:variant>
        <vt:lpwstr/>
      </vt:variant>
      <vt:variant>
        <vt:lpwstr>_Toc345588866</vt:lpwstr>
      </vt:variant>
      <vt:variant>
        <vt:i4>1572918</vt:i4>
      </vt:variant>
      <vt:variant>
        <vt:i4>164</vt:i4>
      </vt:variant>
      <vt:variant>
        <vt:i4>0</vt:i4>
      </vt:variant>
      <vt:variant>
        <vt:i4>5</vt:i4>
      </vt:variant>
      <vt:variant>
        <vt:lpwstr/>
      </vt:variant>
      <vt:variant>
        <vt:lpwstr>_Toc345588865</vt:lpwstr>
      </vt:variant>
      <vt:variant>
        <vt:i4>1572918</vt:i4>
      </vt:variant>
      <vt:variant>
        <vt:i4>158</vt:i4>
      </vt:variant>
      <vt:variant>
        <vt:i4>0</vt:i4>
      </vt:variant>
      <vt:variant>
        <vt:i4>5</vt:i4>
      </vt:variant>
      <vt:variant>
        <vt:lpwstr/>
      </vt:variant>
      <vt:variant>
        <vt:lpwstr>_Toc345588864</vt:lpwstr>
      </vt:variant>
      <vt:variant>
        <vt:i4>1572918</vt:i4>
      </vt:variant>
      <vt:variant>
        <vt:i4>152</vt:i4>
      </vt:variant>
      <vt:variant>
        <vt:i4>0</vt:i4>
      </vt:variant>
      <vt:variant>
        <vt:i4>5</vt:i4>
      </vt:variant>
      <vt:variant>
        <vt:lpwstr/>
      </vt:variant>
      <vt:variant>
        <vt:lpwstr>_Toc345588863</vt:lpwstr>
      </vt:variant>
      <vt:variant>
        <vt:i4>1572918</vt:i4>
      </vt:variant>
      <vt:variant>
        <vt:i4>146</vt:i4>
      </vt:variant>
      <vt:variant>
        <vt:i4>0</vt:i4>
      </vt:variant>
      <vt:variant>
        <vt:i4>5</vt:i4>
      </vt:variant>
      <vt:variant>
        <vt:lpwstr/>
      </vt:variant>
      <vt:variant>
        <vt:lpwstr>_Toc345588862</vt:lpwstr>
      </vt:variant>
      <vt:variant>
        <vt:i4>1572918</vt:i4>
      </vt:variant>
      <vt:variant>
        <vt:i4>140</vt:i4>
      </vt:variant>
      <vt:variant>
        <vt:i4>0</vt:i4>
      </vt:variant>
      <vt:variant>
        <vt:i4>5</vt:i4>
      </vt:variant>
      <vt:variant>
        <vt:lpwstr/>
      </vt:variant>
      <vt:variant>
        <vt:lpwstr>_Toc345588861</vt:lpwstr>
      </vt:variant>
      <vt:variant>
        <vt:i4>1572918</vt:i4>
      </vt:variant>
      <vt:variant>
        <vt:i4>134</vt:i4>
      </vt:variant>
      <vt:variant>
        <vt:i4>0</vt:i4>
      </vt:variant>
      <vt:variant>
        <vt:i4>5</vt:i4>
      </vt:variant>
      <vt:variant>
        <vt:lpwstr/>
      </vt:variant>
      <vt:variant>
        <vt:lpwstr>_Toc345588860</vt:lpwstr>
      </vt:variant>
      <vt:variant>
        <vt:i4>1769526</vt:i4>
      </vt:variant>
      <vt:variant>
        <vt:i4>128</vt:i4>
      </vt:variant>
      <vt:variant>
        <vt:i4>0</vt:i4>
      </vt:variant>
      <vt:variant>
        <vt:i4>5</vt:i4>
      </vt:variant>
      <vt:variant>
        <vt:lpwstr/>
      </vt:variant>
      <vt:variant>
        <vt:lpwstr>_Toc345588859</vt:lpwstr>
      </vt:variant>
      <vt:variant>
        <vt:i4>1769526</vt:i4>
      </vt:variant>
      <vt:variant>
        <vt:i4>122</vt:i4>
      </vt:variant>
      <vt:variant>
        <vt:i4>0</vt:i4>
      </vt:variant>
      <vt:variant>
        <vt:i4>5</vt:i4>
      </vt:variant>
      <vt:variant>
        <vt:lpwstr/>
      </vt:variant>
      <vt:variant>
        <vt:lpwstr>_Toc345588858</vt:lpwstr>
      </vt:variant>
      <vt:variant>
        <vt:i4>1769526</vt:i4>
      </vt:variant>
      <vt:variant>
        <vt:i4>116</vt:i4>
      </vt:variant>
      <vt:variant>
        <vt:i4>0</vt:i4>
      </vt:variant>
      <vt:variant>
        <vt:i4>5</vt:i4>
      </vt:variant>
      <vt:variant>
        <vt:lpwstr/>
      </vt:variant>
      <vt:variant>
        <vt:lpwstr>_Toc345588857</vt:lpwstr>
      </vt:variant>
      <vt:variant>
        <vt:i4>1769526</vt:i4>
      </vt:variant>
      <vt:variant>
        <vt:i4>110</vt:i4>
      </vt:variant>
      <vt:variant>
        <vt:i4>0</vt:i4>
      </vt:variant>
      <vt:variant>
        <vt:i4>5</vt:i4>
      </vt:variant>
      <vt:variant>
        <vt:lpwstr/>
      </vt:variant>
      <vt:variant>
        <vt:lpwstr>_Toc345588856</vt:lpwstr>
      </vt:variant>
      <vt:variant>
        <vt:i4>1769526</vt:i4>
      </vt:variant>
      <vt:variant>
        <vt:i4>104</vt:i4>
      </vt:variant>
      <vt:variant>
        <vt:i4>0</vt:i4>
      </vt:variant>
      <vt:variant>
        <vt:i4>5</vt:i4>
      </vt:variant>
      <vt:variant>
        <vt:lpwstr/>
      </vt:variant>
      <vt:variant>
        <vt:lpwstr>_Toc345588855</vt:lpwstr>
      </vt:variant>
      <vt:variant>
        <vt:i4>1769526</vt:i4>
      </vt:variant>
      <vt:variant>
        <vt:i4>98</vt:i4>
      </vt:variant>
      <vt:variant>
        <vt:i4>0</vt:i4>
      </vt:variant>
      <vt:variant>
        <vt:i4>5</vt:i4>
      </vt:variant>
      <vt:variant>
        <vt:lpwstr/>
      </vt:variant>
      <vt:variant>
        <vt:lpwstr>_Toc345588854</vt:lpwstr>
      </vt:variant>
      <vt:variant>
        <vt:i4>1769526</vt:i4>
      </vt:variant>
      <vt:variant>
        <vt:i4>92</vt:i4>
      </vt:variant>
      <vt:variant>
        <vt:i4>0</vt:i4>
      </vt:variant>
      <vt:variant>
        <vt:i4>5</vt:i4>
      </vt:variant>
      <vt:variant>
        <vt:lpwstr/>
      </vt:variant>
      <vt:variant>
        <vt:lpwstr>_Toc345588853</vt:lpwstr>
      </vt:variant>
      <vt:variant>
        <vt:i4>1769526</vt:i4>
      </vt:variant>
      <vt:variant>
        <vt:i4>86</vt:i4>
      </vt:variant>
      <vt:variant>
        <vt:i4>0</vt:i4>
      </vt:variant>
      <vt:variant>
        <vt:i4>5</vt:i4>
      </vt:variant>
      <vt:variant>
        <vt:lpwstr/>
      </vt:variant>
      <vt:variant>
        <vt:lpwstr>_Toc345588852</vt:lpwstr>
      </vt:variant>
      <vt:variant>
        <vt:i4>1769526</vt:i4>
      </vt:variant>
      <vt:variant>
        <vt:i4>80</vt:i4>
      </vt:variant>
      <vt:variant>
        <vt:i4>0</vt:i4>
      </vt:variant>
      <vt:variant>
        <vt:i4>5</vt:i4>
      </vt:variant>
      <vt:variant>
        <vt:lpwstr/>
      </vt:variant>
      <vt:variant>
        <vt:lpwstr>_Toc345588851</vt:lpwstr>
      </vt:variant>
      <vt:variant>
        <vt:i4>1769526</vt:i4>
      </vt:variant>
      <vt:variant>
        <vt:i4>74</vt:i4>
      </vt:variant>
      <vt:variant>
        <vt:i4>0</vt:i4>
      </vt:variant>
      <vt:variant>
        <vt:i4>5</vt:i4>
      </vt:variant>
      <vt:variant>
        <vt:lpwstr/>
      </vt:variant>
      <vt:variant>
        <vt:lpwstr>_Toc345588850</vt:lpwstr>
      </vt:variant>
      <vt:variant>
        <vt:i4>1703990</vt:i4>
      </vt:variant>
      <vt:variant>
        <vt:i4>68</vt:i4>
      </vt:variant>
      <vt:variant>
        <vt:i4>0</vt:i4>
      </vt:variant>
      <vt:variant>
        <vt:i4>5</vt:i4>
      </vt:variant>
      <vt:variant>
        <vt:lpwstr/>
      </vt:variant>
      <vt:variant>
        <vt:lpwstr>_Toc345588849</vt:lpwstr>
      </vt:variant>
      <vt:variant>
        <vt:i4>1703990</vt:i4>
      </vt:variant>
      <vt:variant>
        <vt:i4>62</vt:i4>
      </vt:variant>
      <vt:variant>
        <vt:i4>0</vt:i4>
      </vt:variant>
      <vt:variant>
        <vt:i4>5</vt:i4>
      </vt:variant>
      <vt:variant>
        <vt:lpwstr/>
      </vt:variant>
      <vt:variant>
        <vt:lpwstr>_Toc345588848</vt:lpwstr>
      </vt:variant>
      <vt:variant>
        <vt:i4>1703990</vt:i4>
      </vt:variant>
      <vt:variant>
        <vt:i4>56</vt:i4>
      </vt:variant>
      <vt:variant>
        <vt:i4>0</vt:i4>
      </vt:variant>
      <vt:variant>
        <vt:i4>5</vt:i4>
      </vt:variant>
      <vt:variant>
        <vt:lpwstr/>
      </vt:variant>
      <vt:variant>
        <vt:lpwstr>_Toc345588847</vt:lpwstr>
      </vt:variant>
      <vt:variant>
        <vt:i4>1703990</vt:i4>
      </vt:variant>
      <vt:variant>
        <vt:i4>50</vt:i4>
      </vt:variant>
      <vt:variant>
        <vt:i4>0</vt:i4>
      </vt:variant>
      <vt:variant>
        <vt:i4>5</vt:i4>
      </vt:variant>
      <vt:variant>
        <vt:lpwstr/>
      </vt:variant>
      <vt:variant>
        <vt:lpwstr>_Toc345588846</vt:lpwstr>
      </vt:variant>
      <vt:variant>
        <vt:i4>1703990</vt:i4>
      </vt:variant>
      <vt:variant>
        <vt:i4>44</vt:i4>
      </vt:variant>
      <vt:variant>
        <vt:i4>0</vt:i4>
      </vt:variant>
      <vt:variant>
        <vt:i4>5</vt:i4>
      </vt:variant>
      <vt:variant>
        <vt:lpwstr/>
      </vt:variant>
      <vt:variant>
        <vt:lpwstr>_Toc345588845</vt:lpwstr>
      </vt:variant>
      <vt:variant>
        <vt:i4>1703990</vt:i4>
      </vt:variant>
      <vt:variant>
        <vt:i4>38</vt:i4>
      </vt:variant>
      <vt:variant>
        <vt:i4>0</vt:i4>
      </vt:variant>
      <vt:variant>
        <vt:i4>5</vt:i4>
      </vt:variant>
      <vt:variant>
        <vt:lpwstr/>
      </vt:variant>
      <vt:variant>
        <vt:lpwstr>_Toc345588844</vt:lpwstr>
      </vt:variant>
      <vt:variant>
        <vt:i4>1703990</vt:i4>
      </vt:variant>
      <vt:variant>
        <vt:i4>32</vt:i4>
      </vt:variant>
      <vt:variant>
        <vt:i4>0</vt:i4>
      </vt:variant>
      <vt:variant>
        <vt:i4>5</vt:i4>
      </vt:variant>
      <vt:variant>
        <vt:lpwstr/>
      </vt:variant>
      <vt:variant>
        <vt:lpwstr>_Toc345588843</vt:lpwstr>
      </vt:variant>
      <vt:variant>
        <vt:i4>1703990</vt:i4>
      </vt:variant>
      <vt:variant>
        <vt:i4>26</vt:i4>
      </vt:variant>
      <vt:variant>
        <vt:i4>0</vt:i4>
      </vt:variant>
      <vt:variant>
        <vt:i4>5</vt:i4>
      </vt:variant>
      <vt:variant>
        <vt:lpwstr/>
      </vt:variant>
      <vt:variant>
        <vt:lpwstr>_Toc345588842</vt:lpwstr>
      </vt:variant>
      <vt:variant>
        <vt:i4>1703990</vt:i4>
      </vt:variant>
      <vt:variant>
        <vt:i4>20</vt:i4>
      </vt:variant>
      <vt:variant>
        <vt:i4>0</vt:i4>
      </vt:variant>
      <vt:variant>
        <vt:i4>5</vt:i4>
      </vt:variant>
      <vt:variant>
        <vt:lpwstr/>
      </vt:variant>
      <vt:variant>
        <vt:lpwstr>_Toc345588841</vt:lpwstr>
      </vt:variant>
      <vt:variant>
        <vt:i4>1703990</vt:i4>
      </vt:variant>
      <vt:variant>
        <vt:i4>14</vt:i4>
      </vt:variant>
      <vt:variant>
        <vt:i4>0</vt:i4>
      </vt:variant>
      <vt:variant>
        <vt:i4>5</vt:i4>
      </vt:variant>
      <vt:variant>
        <vt:lpwstr/>
      </vt:variant>
      <vt:variant>
        <vt:lpwstr>_Toc345588840</vt:lpwstr>
      </vt:variant>
      <vt:variant>
        <vt:i4>1900598</vt:i4>
      </vt:variant>
      <vt:variant>
        <vt:i4>8</vt:i4>
      </vt:variant>
      <vt:variant>
        <vt:i4>0</vt:i4>
      </vt:variant>
      <vt:variant>
        <vt:i4>5</vt:i4>
      </vt:variant>
      <vt:variant>
        <vt:lpwstr/>
      </vt:variant>
      <vt:variant>
        <vt:lpwstr>_Toc345588839</vt:lpwstr>
      </vt:variant>
      <vt:variant>
        <vt:i4>1900598</vt:i4>
      </vt:variant>
      <vt:variant>
        <vt:i4>2</vt:i4>
      </vt:variant>
      <vt:variant>
        <vt:i4>0</vt:i4>
      </vt:variant>
      <vt:variant>
        <vt:i4>5</vt:i4>
      </vt:variant>
      <vt:variant>
        <vt:lpwstr/>
      </vt:variant>
      <vt:variant>
        <vt:lpwstr>_Toc345588838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北京大学硕士学位论文模板</dc:title>
  <dc:subject>模板</dc:subject>
  <dc:creator>wsg</dc:creator>
  <cp:keywords>毕业论文 模板</cp:keywords>
  <dc:description>该模板由计军平于2013年1月制作。Email: jackyjjp@gmail.com</dc:description>
  <cp:lastModifiedBy>王 胜广</cp:lastModifiedBy>
  <cp:revision>212</cp:revision>
  <cp:lastPrinted>2012-12-17T14:17:00Z</cp:lastPrinted>
  <dcterms:created xsi:type="dcterms:W3CDTF">2019-06-13T12:24:00Z</dcterms:created>
  <dcterms:modified xsi:type="dcterms:W3CDTF">2019-06-16T13:26:00Z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